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HelvLight" w:hAnsi="HelvLight"/>
          <w:noProof/>
          <w:sz w:val="28"/>
          <w:szCs w:val="28"/>
        </w:rPr>
        <w:id w:val="-1724750495"/>
        <w:docPartObj>
          <w:docPartGallery w:val="Cover Pages"/>
          <w:docPartUnique/>
        </w:docPartObj>
      </w:sdtPr>
      <w:sdtContent>
        <w:p w14:paraId="1F91FC3F" w14:textId="77777777" w:rsidR="00874F99" w:rsidRPr="00BA289F" w:rsidRDefault="009C1460" w:rsidP="00FA5E35">
          <w:pPr>
            <w:ind w:right="-368"/>
            <w:rPr>
              <w:rFonts w:ascii="HelvLight" w:hAnsi="HelvLight"/>
              <w:noProof/>
              <w:sz w:val="28"/>
              <w:szCs w:val="28"/>
            </w:rPr>
          </w:pPr>
          <w:r w:rsidRPr="00BA289F">
            <w:rPr>
              <w:rFonts w:ascii="HelvLight" w:hAnsi="HelvLight"/>
              <w:noProof/>
              <w:sz w:val="28"/>
              <w:szCs w:val="28"/>
              <w:lang w:val="en-IN" w:eastAsia="en-IN" w:bidi="hi-IN"/>
            </w:rPr>
            <mc:AlternateContent>
              <mc:Choice Requires="wps">
                <w:drawing>
                  <wp:anchor distT="0" distB="0" distL="114300" distR="114300" simplePos="0" relativeHeight="251659264" behindDoc="0" locked="0" layoutInCell="1" allowOverlap="1" wp14:anchorId="282EE6F2" wp14:editId="2A5E8D69">
                    <wp:simplePos x="0" y="0"/>
                    <wp:positionH relativeFrom="page">
                      <wp:posOffset>722630</wp:posOffset>
                    </wp:positionH>
                    <wp:positionV relativeFrom="margin">
                      <wp:posOffset>739472</wp:posOffset>
                    </wp:positionV>
                    <wp:extent cx="6249035" cy="6210300"/>
                    <wp:effectExtent l="0" t="0" r="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6249035" cy="6210300"/>
                            </a:xfrm>
                            <a:prstGeom prst="rect">
                              <a:avLst/>
                            </a:prstGeom>
                            <a:noFill/>
                            <a:ln w="6350">
                              <a:noFill/>
                            </a:ln>
                            <a:effectLst/>
                          </wps:spPr>
                          <wps:txbx>
                            <w:txbxContent>
                              <w:p w14:paraId="23181EB5" w14:textId="77777777" w:rsidR="00177637" w:rsidRDefault="00177637">
                                <w:pPr>
                                  <w:pStyle w:val="Title"/>
                                </w:pPr>
                                <w:sdt>
                                  <w:sdtPr>
                                    <w:alias w:val="Title"/>
                                    <w:tag w:val=""/>
                                    <w:id w:val="701364701"/>
                                    <w:placeholder>
                                      <w:docPart w:val="3602D003FC8C4D8791188B40D837899F"/>
                                    </w:placeholder>
                                    <w:dataBinding w:prefixMappings="xmlns:ns0='http://purl.org/dc/elements/1.1/' xmlns:ns1='http://schemas.openxmlformats.org/package/2006/metadata/core-properties' " w:xpath="/ns1:coreProperties[1]/ns0:title[1]" w:storeItemID="{6C3C8BC8-F283-45AE-878A-BAB7291924A1}"/>
                                    <w:text/>
                                  </w:sdtPr>
                                  <w:sdtContent>
                                    <w:r>
                                      <w:t>NVISION</w:t>
                                    </w:r>
                                  </w:sdtContent>
                                </w:sdt>
                              </w:p>
                              <w:p w14:paraId="6F5ED1E1" w14:textId="56CE2311" w:rsidR="00177637" w:rsidRDefault="00177637">
                                <w:pPr>
                                  <w:pStyle w:val="Subtitle"/>
                                </w:pPr>
                                <w:r>
                                  <w:t>Java miniproject</w:t>
                                </w:r>
                              </w:p>
                              <w:p w14:paraId="23A6938F" w14:textId="4A39A823" w:rsidR="00177637" w:rsidRDefault="00177637" w:rsidP="008D0060">
                                <w:pPr>
                                  <w:pStyle w:val="Abstract"/>
                                  <w:ind w:left="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85000</wp14:pctHeight>
                    </wp14:sizeRelV>
                  </wp:anchor>
                </w:drawing>
              </mc:Choice>
              <mc:Fallback>
                <w:pict>
                  <v:shapetype w14:anchorId="282EE6F2" id="_x0000_t202" coordsize="21600,21600" o:spt="202" path="m,l,21600r21600,l21600,xe">
                    <v:stroke joinstyle="miter"/>
                    <v:path gradientshapeok="t" o:connecttype="rect"/>
                  </v:shapetype>
                  <v:shape id="Text Box 6" o:spid="_x0000_s1026" type="#_x0000_t202" alt="Title, Subtitle, and Abstract" style="position:absolute;margin-left:56.9pt;margin-top:58.25pt;width:492.05pt;height:489pt;z-index:251659264;visibility:visible;mso-wrap-style:square;mso-width-percent:0;mso-height-percent:850;mso-wrap-distance-left:9pt;mso-wrap-distance-top:0;mso-wrap-distance-right:9pt;mso-wrap-distance-bottom:0;mso-position-horizontal:absolute;mso-position-horizontal-relative:page;mso-position-vertical:absolute;mso-position-vertical-relative:margin;mso-width-percent:0;mso-height-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" filled="f" stroked="f" strokeweight=".5pt">
                    <v:textbox inset="0,0,0,0">
                      <w:txbxContent>
                        <w:p w14:paraId="23181EB5" w14:textId="77777777" w:rsidR="00177637" w:rsidRDefault="00177637">
                          <w:pPr>
                            <w:pStyle w:val="Title"/>
                          </w:pPr>
                          <w:sdt>
                            <w:sdtPr>
                              <w:alias w:val="Title"/>
                              <w:tag w:val=""/>
                              <w:id w:val="701364701"/>
                              <w:placeholder>
                                <w:docPart w:val="3602D003FC8C4D8791188B40D837899F"/>
                              </w:placeholder>
                              <w:dataBinding w:prefixMappings="xmlns:ns0='http://purl.org/dc/elements/1.1/' xmlns:ns1='http://schemas.openxmlformats.org/package/2006/metadata/core-properties' " w:xpath="/ns1:coreProperties[1]/ns0:title[1]" w:storeItemID="{6C3C8BC8-F283-45AE-878A-BAB7291924A1}"/>
                              <w:text/>
                            </w:sdtPr>
                            <w:sdtContent>
                              <w:r>
                                <w:t>NVISION</w:t>
                              </w:r>
                            </w:sdtContent>
                          </w:sdt>
                        </w:p>
                        <w:p w14:paraId="6F5ED1E1" w14:textId="56CE2311" w:rsidR="00177637" w:rsidRDefault="00177637">
                          <w:pPr>
                            <w:pStyle w:val="Subtitle"/>
                          </w:pPr>
                          <w:r>
                            <w:t>Java miniproject</w:t>
                          </w:r>
                        </w:p>
                        <w:p w14:paraId="23A6938F" w14:textId="4A39A823" w:rsidR="00177637" w:rsidRDefault="00177637" w:rsidP="008D0060">
                          <w:pPr>
                            <w:pStyle w:val="Abstract"/>
                            <w:ind w:left="0"/>
                          </w:pPr>
                        </w:p>
                      </w:txbxContent>
                    </v:textbox>
                    <w10:wrap type="topAndBottom" anchorx="page" anchory="margin"/>
                  </v:shape>
                </w:pict>
              </mc:Fallback>
            </mc:AlternateContent>
          </w:r>
          <w:r w:rsidRPr="00BA289F">
            <w:rPr>
              <w:rFonts w:ascii="HelvLight" w:eastAsiaTheme="majorEastAsia" w:hAnsi="HelvLight" w:cstheme="majorBidi"/>
              <w:noProof/>
              <w:sz w:val="180"/>
              <w:szCs w:val="160"/>
              <w:lang w:val="en-IN" w:eastAsia="en-IN" w:bidi="hi-IN"/>
            </w:rPr>
            <mc:AlternateContent>
              <mc:Choice Requires="wps">
                <w:drawing>
                  <wp:anchor distT="0" distB="0" distL="114300" distR="114300" simplePos="0" relativeHeight="251660288" behindDoc="0" locked="0" layoutInCell="0" allowOverlap="0" wp14:anchorId="0863B12A" wp14:editId="73905EB0">
                    <wp:simplePos x="0" y="0"/>
                    <mc:AlternateContent>
                      <mc:Choice Requires="wp14">
                        <wp:positionH relativeFrom="page">
                          <wp14:pctPosHOffset>9300</wp14:pctPosHOffset>
                        </wp:positionH>
                      </mc:Choice>
                      <mc:Fallback>
                        <wp:positionH relativeFrom="page">
                          <wp:posOffset>935355</wp:posOffset>
                        </wp:positionH>
                      </mc:Fallback>
                    </mc:AlternateContent>
                    <mc:AlternateContent>
                      <mc:Choice Requires="wp14">
                        <wp:positionV relativeFrom="page">
                          <wp14:pctPosVOffset>5500</wp14:pctPosVOffset>
                        </wp:positionV>
                      </mc:Choice>
                      <mc:Fallback>
                        <wp:positionV relativeFrom="page">
                          <wp:posOffset>427355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3E456" w14:textId="315F3585" w:rsidR="00177637" w:rsidRPr="00E4516F" w:rsidRDefault="00177637">
                                <w:pPr>
                                  <w:rPr>
                                    <w:rFonts w:ascii="HelvLight" w:hAnsi="HelvLight"/>
                                    <w:color w:val="auto"/>
                                    <w:sz w:val="22"/>
                                    <w:szCs w:val="22"/>
                                    <w:lang w:val="en-IN"/>
                                  </w:rPr>
                                </w:pPr>
                                <w:r>
                                  <w:rPr>
                                    <w:rFonts w:ascii="HelvLight" w:hAnsi="HelvLight"/>
                                    <w:color w:val="auto"/>
                                    <w:sz w:val="22"/>
                                    <w:szCs w:val="22"/>
                                    <w:lang w:val="en-IN"/>
                                  </w:rPr>
                                  <w:t>Ms. Nidhee Kamble (ID no. 171071037</w:t>
                                </w:r>
                                <w:proofErr w:type="gramStart"/>
                                <w:r>
                                  <w:rPr>
                                    <w:rFonts w:ascii="HelvLight" w:hAnsi="HelvLight"/>
                                    <w:color w:val="auto"/>
                                    <w:sz w:val="22"/>
                                    <w:szCs w:val="22"/>
                                    <w:lang w:val="en-IN"/>
                                  </w:rPr>
                                  <w:t>)</w:t>
                                </w:r>
                                <w:proofErr w:type="gramEnd"/>
                                <w:r w:rsidRPr="00E4516F">
                                  <w:rPr>
                                    <w:rFonts w:ascii="HelvLight" w:hAnsi="HelvLight"/>
                                    <w:color w:val="auto"/>
                                    <w:sz w:val="22"/>
                                    <w:szCs w:val="22"/>
                                    <w:lang w:val="en-IN"/>
                                  </w:rPr>
                                  <w:br/>
                                  <w:t>Ms. Vidhi Rambhia</w:t>
                                </w:r>
                                <w:r>
                                  <w:rPr>
                                    <w:rFonts w:ascii="HelvLight" w:hAnsi="HelvLight"/>
                                    <w:color w:val="auto"/>
                                    <w:sz w:val="22"/>
                                    <w:szCs w:val="22"/>
                                    <w:lang w:val="en-IN"/>
                                  </w:rPr>
                                  <w:t xml:space="preserve"> (ID no. 171071015)</w:t>
                                </w:r>
                                <w:r w:rsidRPr="00E4516F">
                                  <w:rPr>
                                    <w:rFonts w:ascii="HelvLight" w:hAnsi="HelvLight"/>
                                    <w:b/>
                                    <w:bCs/>
                                    <w:color w:val="auto"/>
                                    <w:sz w:val="22"/>
                                    <w:szCs w:val="22"/>
                                    <w:lang w:val="en-IN"/>
                                  </w:rPr>
                                  <w:br/>
                                </w:r>
                                <w:r w:rsidRPr="00E4516F">
                                  <w:rPr>
                                    <w:rFonts w:ascii="HelvLight" w:hAnsi="HelvLight"/>
                                    <w:b/>
                                    <w:bCs/>
                                    <w:color w:val="auto"/>
                                    <w:sz w:val="22"/>
                                    <w:szCs w:val="22"/>
                                    <w:lang w:val="en-IN"/>
                                  </w:rPr>
                                  <w:br/>
                                  <w:t xml:space="preserve">Project duration: </w:t>
                                </w:r>
                                <w:r>
                                  <w:rPr>
                                    <w:rFonts w:ascii="HelvLight" w:hAnsi="HelvLight"/>
                                    <w:color w:val="auto"/>
                                    <w:sz w:val="22"/>
                                    <w:szCs w:val="22"/>
                                    <w:lang w:val="en-IN"/>
                                  </w:rPr>
                                  <w:t>5</w:t>
                                </w:r>
                                <w:r w:rsidRPr="00CC65D1">
                                  <w:rPr>
                                    <w:rFonts w:ascii="HelvLight" w:hAnsi="HelvLight"/>
                                    <w:color w:val="auto"/>
                                    <w:sz w:val="22"/>
                                    <w:szCs w:val="22"/>
                                    <w:vertAlign w:val="superscript"/>
                                    <w:lang w:val="en-IN"/>
                                  </w:rPr>
                                  <w:t>th</w:t>
                                </w:r>
                                <w:r>
                                  <w:rPr>
                                    <w:rFonts w:ascii="HelvLight" w:hAnsi="HelvLight"/>
                                    <w:color w:val="auto"/>
                                    <w:sz w:val="22"/>
                                    <w:szCs w:val="22"/>
                                    <w:lang w:val="en-IN"/>
                                  </w:rPr>
                                  <w:t xml:space="preserve"> November 2018 – 12</w:t>
                                </w:r>
                                <w:r>
                                  <w:rPr>
                                    <w:rFonts w:ascii="HelvLight" w:hAnsi="HelvLight"/>
                                    <w:color w:val="auto"/>
                                    <w:sz w:val="22"/>
                                    <w:szCs w:val="22"/>
                                    <w:vertAlign w:val="superscript"/>
                                    <w:lang w:val="en-IN"/>
                                  </w:rPr>
                                  <w:t>th</w:t>
                                </w:r>
                                <w:r w:rsidRPr="00E4516F">
                                  <w:rPr>
                                    <w:rFonts w:ascii="HelvLight" w:hAnsi="HelvLight"/>
                                    <w:color w:val="auto"/>
                                    <w:sz w:val="22"/>
                                    <w:szCs w:val="22"/>
                                    <w:lang w:val="en-IN"/>
                                  </w:rPr>
                                  <w:t xml:space="preserve"> </w:t>
                                </w:r>
                                <w:r>
                                  <w:rPr>
                                    <w:rFonts w:ascii="HelvLight" w:hAnsi="HelvLight"/>
                                    <w:color w:val="auto"/>
                                    <w:sz w:val="22"/>
                                    <w:szCs w:val="22"/>
                                    <w:lang w:val="en-IN"/>
                                  </w:rPr>
                                  <w:t>November</w:t>
                                </w:r>
                                <w:r w:rsidRPr="00E4516F">
                                  <w:rPr>
                                    <w:rFonts w:ascii="HelvLight" w:hAnsi="HelvLight"/>
                                    <w:color w:val="auto"/>
                                    <w:sz w:val="22"/>
                                    <w:szCs w:val="22"/>
                                    <w:lang w:val="en-IN"/>
                                  </w:rPr>
                                  <w:t xml:space="preserve">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w14:anchorId="0863B12A"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p w14:paraId="3073E456" w14:textId="315F3585" w:rsidR="00177637" w:rsidRPr="00E4516F" w:rsidRDefault="00177637">
                          <w:pPr>
                            <w:rPr>
                              <w:rFonts w:ascii="HelvLight" w:hAnsi="HelvLight"/>
                              <w:color w:val="auto"/>
                              <w:sz w:val="22"/>
                              <w:szCs w:val="22"/>
                              <w:lang w:val="en-IN"/>
                            </w:rPr>
                          </w:pPr>
                          <w:r>
                            <w:rPr>
                              <w:rFonts w:ascii="HelvLight" w:hAnsi="HelvLight"/>
                              <w:color w:val="auto"/>
                              <w:sz w:val="22"/>
                              <w:szCs w:val="22"/>
                              <w:lang w:val="en-IN"/>
                            </w:rPr>
                            <w:t>Ms. Nidhee Kamble (ID no. 171071037</w:t>
                          </w:r>
                          <w:proofErr w:type="gramStart"/>
                          <w:r>
                            <w:rPr>
                              <w:rFonts w:ascii="HelvLight" w:hAnsi="HelvLight"/>
                              <w:color w:val="auto"/>
                              <w:sz w:val="22"/>
                              <w:szCs w:val="22"/>
                              <w:lang w:val="en-IN"/>
                            </w:rPr>
                            <w:t>)</w:t>
                          </w:r>
                          <w:proofErr w:type="gramEnd"/>
                          <w:r w:rsidRPr="00E4516F">
                            <w:rPr>
                              <w:rFonts w:ascii="HelvLight" w:hAnsi="HelvLight"/>
                              <w:color w:val="auto"/>
                              <w:sz w:val="22"/>
                              <w:szCs w:val="22"/>
                              <w:lang w:val="en-IN"/>
                            </w:rPr>
                            <w:br/>
                            <w:t>Ms. Vidhi Rambhia</w:t>
                          </w:r>
                          <w:r>
                            <w:rPr>
                              <w:rFonts w:ascii="HelvLight" w:hAnsi="HelvLight"/>
                              <w:color w:val="auto"/>
                              <w:sz w:val="22"/>
                              <w:szCs w:val="22"/>
                              <w:lang w:val="en-IN"/>
                            </w:rPr>
                            <w:t xml:space="preserve"> (ID no. 171071015)</w:t>
                          </w:r>
                          <w:r w:rsidRPr="00E4516F">
                            <w:rPr>
                              <w:rFonts w:ascii="HelvLight" w:hAnsi="HelvLight"/>
                              <w:b/>
                              <w:bCs/>
                              <w:color w:val="auto"/>
                              <w:sz w:val="22"/>
                              <w:szCs w:val="22"/>
                              <w:lang w:val="en-IN"/>
                            </w:rPr>
                            <w:br/>
                          </w:r>
                          <w:r w:rsidRPr="00E4516F">
                            <w:rPr>
                              <w:rFonts w:ascii="HelvLight" w:hAnsi="HelvLight"/>
                              <w:b/>
                              <w:bCs/>
                              <w:color w:val="auto"/>
                              <w:sz w:val="22"/>
                              <w:szCs w:val="22"/>
                              <w:lang w:val="en-IN"/>
                            </w:rPr>
                            <w:br/>
                            <w:t xml:space="preserve">Project duration: </w:t>
                          </w:r>
                          <w:r>
                            <w:rPr>
                              <w:rFonts w:ascii="HelvLight" w:hAnsi="HelvLight"/>
                              <w:color w:val="auto"/>
                              <w:sz w:val="22"/>
                              <w:szCs w:val="22"/>
                              <w:lang w:val="en-IN"/>
                            </w:rPr>
                            <w:t>5</w:t>
                          </w:r>
                          <w:r w:rsidRPr="00CC65D1">
                            <w:rPr>
                              <w:rFonts w:ascii="HelvLight" w:hAnsi="HelvLight"/>
                              <w:color w:val="auto"/>
                              <w:sz w:val="22"/>
                              <w:szCs w:val="22"/>
                              <w:vertAlign w:val="superscript"/>
                              <w:lang w:val="en-IN"/>
                            </w:rPr>
                            <w:t>th</w:t>
                          </w:r>
                          <w:r>
                            <w:rPr>
                              <w:rFonts w:ascii="HelvLight" w:hAnsi="HelvLight"/>
                              <w:color w:val="auto"/>
                              <w:sz w:val="22"/>
                              <w:szCs w:val="22"/>
                              <w:lang w:val="en-IN"/>
                            </w:rPr>
                            <w:t xml:space="preserve"> November 2018 – 12</w:t>
                          </w:r>
                          <w:r>
                            <w:rPr>
                              <w:rFonts w:ascii="HelvLight" w:hAnsi="HelvLight"/>
                              <w:color w:val="auto"/>
                              <w:sz w:val="22"/>
                              <w:szCs w:val="22"/>
                              <w:vertAlign w:val="superscript"/>
                              <w:lang w:val="en-IN"/>
                            </w:rPr>
                            <w:t>th</w:t>
                          </w:r>
                          <w:r w:rsidRPr="00E4516F">
                            <w:rPr>
                              <w:rFonts w:ascii="HelvLight" w:hAnsi="HelvLight"/>
                              <w:color w:val="auto"/>
                              <w:sz w:val="22"/>
                              <w:szCs w:val="22"/>
                              <w:lang w:val="en-IN"/>
                            </w:rPr>
                            <w:t xml:space="preserve"> </w:t>
                          </w:r>
                          <w:r>
                            <w:rPr>
                              <w:rFonts w:ascii="HelvLight" w:hAnsi="HelvLight"/>
                              <w:color w:val="auto"/>
                              <w:sz w:val="22"/>
                              <w:szCs w:val="22"/>
                              <w:lang w:val="en-IN"/>
                            </w:rPr>
                            <w:t>November</w:t>
                          </w:r>
                          <w:r w:rsidRPr="00E4516F">
                            <w:rPr>
                              <w:rFonts w:ascii="HelvLight" w:hAnsi="HelvLight"/>
                              <w:color w:val="auto"/>
                              <w:sz w:val="22"/>
                              <w:szCs w:val="22"/>
                              <w:lang w:val="en-IN"/>
                            </w:rPr>
                            <w:t xml:space="preserve"> 2018</w:t>
                          </w:r>
                        </w:p>
                      </w:txbxContent>
                    </v:textbox>
                    <w10:wrap type="topAndBottom" anchorx="page" anchory="page"/>
                  </v:shape>
                </w:pict>
              </mc:Fallback>
            </mc:AlternateContent>
          </w:r>
          <w:r w:rsidRPr="00BA289F">
            <w:rPr>
              <w:rFonts w:ascii="HelvLight" w:hAnsi="HelvLight"/>
              <w:noProof/>
              <w:sz w:val="28"/>
              <w:szCs w:val="28"/>
            </w:rPr>
            <w:br w:type="page"/>
          </w:r>
        </w:p>
      </w:sdtContent>
    </w:sdt>
    <w:sdt>
      <w:sdtPr>
        <w:rPr>
          <w:rFonts w:ascii="HelvLight" w:hAnsi="HelvLight"/>
          <w:sz w:val="28"/>
          <w:szCs w:val="28"/>
        </w:rPr>
        <w:id w:val="1866023298"/>
        <w:docPartObj>
          <w:docPartGallery w:val="Table of Contents"/>
          <w:docPartUnique/>
        </w:docPartObj>
      </w:sdtPr>
      <w:sdtEndPr>
        <w:rPr>
          <w:b/>
          <w:bCs/>
          <w:noProof/>
        </w:rPr>
      </w:sdtEndPr>
      <w:sdtContent>
        <w:p w14:paraId="3E86CD83" w14:textId="77777777" w:rsidR="00874F99" w:rsidRPr="00FE60FE" w:rsidRDefault="009C1460" w:rsidP="00FA5E35">
          <w:pPr>
            <w:pStyle w:val="TOCHeading"/>
            <w:ind w:right="-368"/>
            <w:rPr>
              <w:rFonts w:ascii="HelvLight" w:hAnsi="HelvLight"/>
              <w:sz w:val="42"/>
              <w:szCs w:val="42"/>
            </w:rPr>
          </w:pPr>
          <w:r w:rsidRPr="00FE60FE">
            <w:rPr>
              <w:rFonts w:ascii="HelvLight" w:hAnsi="HelvLight"/>
              <w:sz w:val="42"/>
              <w:szCs w:val="42"/>
            </w:rPr>
            <w:t>Contents</w:t>
          </w:r>
        </w:p>
        <w:p w14:paraId="5486DF26" w14:textId="77777777" w:rsidR="00874F99" w:rsidRPr="00FE60FE" w:rsidRDefault="009C1460" w:rsidP="00FA5E35">
          <w:pPr>
            <w:pStyle w:val="TOC1"/>
            <w:ind w:right="-368"/>
            <w:rPr>
              <w:rFonts w:ascii="HelvLight" w:hAnsi="HelvLight"/>
              <w:color w:val="auto"/>
              <w:kern w:val="0"/>
              <w:szCs w:val="22"/>
            </w:rPr>
          </w:pPr>
          <w:r w:rsidRPr="00FE60FE">
            <w:rPr>
              <w:rFonts w:ascii="HelvLight" w:hAnsi="HelvLight"/>
              <w:szCs w:val="22"/>
            </w:rPr>
            <w:fldChar w:fldCharType="begin"/>
          </w:r>
          <w:r w:rsidRPr="00FE60FE">
            <w:rPr>
              <w:rFonts w:ascii="HelvLight" w:hAnsi="HelvLight"/>
              <w:szCs w:val="22"/>
            </w:rPr>
            <w:instrText xml:space="preserve"> TOC \o "1-1" \h \z \u </w:instrText>
          </w:r>
          <w:r w:rsidRPr="00FE60FE">
            <w:rPr>
              <w:rFonts w:ascii="HelvLight" w:hAnsi="HelvLight"/>
              <w:szCs w:val="22"/>
            </w:rPr>
            <w:fldChar w:fldCharType="separate"/>
          </w:r>
          <w:hyperlink w:anchor="_Toc325634774" w:history="1">
            <w:r w:rsidR="00654D3A" w:rsidRPr="00FE60FE">
              <w:rPr>
                <w:rStyle w:val="Hyperlink"/>
                <w:rFonts w:ascii="HelvLight" w:hAnsi="HelvLight"/>
                <w:szCs w:val="22"/>
              </w:rPr>
              <w:t>Abstract</w:t>
            </w:r>
            <w:r w:rsidRPr="00FE60FE">
              <w:rPr>
                <w:rFonts w:ascii="HelvLight" w:hAnsi="HelvLight"/>
                <w:webHidden/>
                <w:szCs w:val="22"/>
              </w:rPr>
              <w:tab/>
            </w:r>
          </w:hyperlink>
          <w:r w:rsidR="00D91F8B">
            <w:rPr>
              <w:rFonts w:ascii="HelvLight" w:hAnsi="HelvLight"/>
              <w:szCs w:val="22"/>
            </w:rPr>
            <w:t>1</w:t>
          </w:r>
        </w:p>
        <w:p w14:paraId="552B965C" w14:textId="786F4051" w:rsidR="00874F99" w:rsidRPr="00FE60FE" w:rsidRDefault="00177637" w:rsidP="00FA5E35">
          <w:pPr>
            <w:pStyle w:val="TOC1"/>
            <w:ind w:right="-368"/>
            <w:rPr>
              <w:rFonts w:ascii="HelvLight" w:hAnsi="HelvLight"/>
              <w:color w:val="auto"/>
              <w:kern w:val="0"/>
              <w:szCs w:val="22"/>
            </w:rPr>
          </w:pPr>
          <w:hyperlink w:anchor="_Toc325634775" w:history="1">
            <w:r w:rsidR="001E3D8D">
              <w:rPr>
                <w:rStyle w:val="Hyperlink"/>
                <w:rFonts w:ascii="HelvLight" w:hAnsi="HelvLight"/>
                <w:szCs w:val="22"/>
              </w:rPr>
              <w:t>Software</w:t>
            </w:r>
            <w:r w:rsidR="00654D3A" w:rsidRPr="00FE60FE">
              <w:rPr>
                <w:rStyle w:val="Hyperlink"/>
                <w:rFonts w:ascii="HelvLight" w:hAnsi="HelvLight"/>
                <w:szCs w:val="22"/>
              </w:rPr>
              <w:t xml:space="preserve"> Used</w:t>
            </w:r>
            <w:r w:rsidR="009C1460" w:rsidRPr="00FE60FE">
              <w:rPr>
                <w:rFonts w:ascii="HelvLight" w:hAnsi="HelvLight"/>
                <w:webHidden/>
                <w:szCs w:val="22"/>
              </w:rPr>
              <w:tab/>
            </w:r>
          </w:hyperlink>
          <w:r w:rsidR="001E3D8D">
            <w:rPr>
              <w:rFonts w:ascii="HelvLight" w:hAnsi="HelvLight"/>
              <w:szCs w:val="22"/>
            </w:rPr>
            <w:t>2</w:t>
          </w:r>
        </w:p>
        <w:p w14:paraId="0434344C" w14:textId="58CC6BB3" w:rsidR="00874F99" w:rsidRPr="00FE60FE" w:rsidRDefault="00177637" w:rsidP="00FA5E35">
          <w:pPr>
            <w:pStyle w:val="TOC1"/>
            <w:ind w:right="-368"/>
            <w:rPr>
              <w:rFonts w:ascii="HelvLight" w:hAnsi="HelvLight"/>
              <w:color w:val="auto"/>
              <w:kern w:val="0"/>
              <w:szCs w:val="22"/>
            </w:rPr>
          </w:pPr>
          <w:hyperlink w:anchor="_Toc325634776" w:history="1">
            <w:r w:rsidR="00654D3A" w:rsidRPr="00FE60FE">
              <w:rPr>
                <w:rStyle w:val="Hyperlink"/>
                <w:rFonts w:ascii="HelvLight" w:hAnsi="HelvLight"/>
                <w:szCs w:val="22"/>
              </w:rPr>
              <w:t>Software and Code</w:t>
            </w:r>
            <w:r w:rsidR="009C1460" w:rsidRPr="00FE60FE">
              <w:rPr>
                <w:rFonts w:ascii="HelvLight" w:hAnsi="HelvLight"/>
                <w:webHidden/>
                <w:szCs w:val="22"/>
              </w:rPr>
              <w:tab/>
            </w:r>
          </w:hyperlink>
          <w:r w:rsidR="001E3D8D">
            <w:rPr>
              <w:rFonts w:ascii="HelvLight" w:hAnsi="HelvLight"/>
              <w:szCs w:val="22"/>
            </w:rPr>
            <w:t>3</w:t>
          </w:r>
        </w:p>
        <w:p w14:paraId="61C6F829" w14:textId="15BC596C" w:rsidR="00874F99" w:rsidRPr="00FE60FE" w:rsidRDefault="00177637" w:rsidP="00FA5E35">
          <w:pPr>
            <w:pStyle w:val="TOC1"/>
            <w:ind w:right="-368"/>
            <w:rPr>
              <w:rFonts w:ascii="HelvLight" w:hAnsi="HelvLight"/>
              <w:color w:val="auto"/>
              <w:kern w:val="0"/>
              <w:szCs w:val="22"/>
            </w:rPr>
          </w:pPr>
          <w:hyperlink w:anchor="_Toc325634777" w:history="1">
            <w:r w:rsidR="00654D3A" w:rsidRPr="00FE60FE">
              <w:rPr>
                <w:rStyle w:val="Hyperlink"/>
                <w:rFonts w:ascii="HelvLight" w:hAnsi="HelvLight"/>
                <w:szCs w:val="22"/>
              </w:rPr>
              <w:t>Use and Demo</w:t>
            </w:r>
            <w:r w:rsidR="009C1460" w:rsidRPr="00FE60FE">
              <w:rPr>
                <w:rFonts w:ascii="HelvLight" w:hAnsi="HelvLight"/>
                <w:webHidden/>
                <w:szCs w:val="22"/>
              </w:rPr>
              <w:tab/>
            </w:r>
          </w:hyperlink>
          <w:r w:rsidR="001E3D8D">
            <w:rPr>
              <w:rFonts w:ascii="HelvLight" w:hAnsi="HelvLight"/>
              <w:szCs w:val="22"/>
            </w:rPr>
            <w:t>5</w:t>
          </w:r>
        </w:p>
        <w:p w14:paraId="292B31B6" w14:textId="7D303890" w:rsidR="00874F99" w:rsidRPr="00FE60FE" w:rsidRDefault="00177637" w:rsidP="00FA5E35">
          <w:pPr>
            <w:pStyle w:val="TOC1"/>
            <w:ind w:right="-368"/>
            <w:rPr>
              <w:rFonts w:ascii="HelvLight" w:hAnsi="HelvLight"/>
              <w:color w:val="auto"/>
              <w:kern w:val="0"/>
              <w:szCs w:val="22"/>
            </w:rPr>
          </w:pPr>
          <w:hyperlink w:anchor="_Toc325634778" w:history="1">
            <w:r w:rsidR="00654D3A" w:rsidRPr="00FE60FE">
              <w:rPr>
                <w:rStyle w:val="Hyperlink"/>
                <w:rFonts w:ascii="HelvLight" w:hAnsi="HelvLight"/>
                <w:szCs w:val="22"/>
              </w:rPr>
              <w:t xml:space="preserve">Future </w:t>
            </w:r>
            <w:r w:rsidR="00034708">
              <w:rPr>
                <w:rStyle w:val="Hyperlink"/>
                <w:rFonts w:ascii="HelvLight" w:hAnsi="HelvLight"/>
                <w:szCs w:val="22"/>
              </w:rPr>
              <w:t>Scope</w:t>
            </w:r>
            <w:r w:rsidR="009C1460" w:rsidRPr="00FE60FE">
              <w:rPr>
                <w:rFonts w:ascii="HelvLight" w:hAnsi="HelvLight"/>
                <w:webHidden/>
                <w:szCs w:val="22"/>
              </w:rPr>
              <w:tab/>
            </w:r>
          </w:hyperlink>
          <w:r w:rsidR="001E3D8D">
            <w:rPr>
              <w:rFonts w:ascii="HelvLight" w:hAnsi="HelvLight"/>
              <w:szCs w:val="22"/>
            </w:rPr>
            <w:t>9</w:t>
          </w:r>
        </w:p>
        <w:p w14:paraId="791ECD69" w14:textId="75071319" w:rsidR="00874F99" w:rsidRPr="00FE60FE" w:rsidRDefault="00177637" w:rsidP="00FA5E35">
          <w:pPr>
            <w:pStyle w:val="TOC1"/>
            <w:ind w:right="-368"/>
            <w:rPr>
              <w:rFonts w:ascii="HelvLight" w:hAnsi="HelvLight"/>
              <w:szCs w:val="22"/>
            </w:rPr>
          </w:pPr>
          <w:hyperlink w:anchor="_Toc325634779" w:history="1">
            <w:r w:rsidR="00654D3A" w:rsidRPr="00FE60FE">
              <w:rPr>
                <w:rStyle w:val="Hyperlink"/>
                <w:rFonts w:ascii="HelvLight" w:hAnsi="HelvLight"/>
                <w:szCs w:val="22"/>
              </w:rPr>
              <w:t>Bug Reports and Challenges</w:t>
            </w:r>
            <w:r w:rsidR="009C1460" w:rsidRPr="00FE60FE">
              <w:rPr>
                <w:rFonts w:ascii="HelvLight" w:hAnsi="HelvLight"/>
                <w:webHidden/>
                <w:szCs w:val="22"/>
              </w:rPr>
              <w:tab/>
            </w:r>
          </w:hyperlink>
          <w:r w:rsidR="001E3D8D">
            <w:rPr>
              <w:rFonts w:ascii="HelvLight" w:hAnsi="HelvLight"/>
              <w:szCs w:val="22"/>
            </w:rPr>
            <w:t>10</w:t>
          </w:r>
        </w:p>
        <w:p w14:paraId="2DBB1B20" w14:textId="380E27C1" w:rsidR="00034708" w:rsidRPr="00FE60FE" w:rsidRDefault="009C1460" w:rsidP="00FA5E35">
          <w:pPr>
            <w:pStyle w:val="TOC1"/>
            <w:ind w:right="-368"/>
            <w:rPr>
              <w:rFonts w:ascii="HelvLight" w:hAnsi="HelvLight"/>
              <w:szCs w:val="22"/>
            </w:rPr>
          </w:pPr>
          <w:r w:rsidRPr="00FE60FE">
            <w:rPr>
              <w:rFonts w:ascii="HelvLight" w:hAnsi="HelvLight"/>
              <w:szCs w:val="22"/>
            </w:rPr>
            <w:fldChar w:fldCharType="end"/>
          </w:r>
          <w:hyperlink w:anchor="_Toc325634779" w:history="1">
            <w:r w:rsidR="00034708" w:rsidRPr="00034708">
              <w:rPr>
                <w:rStyle w:val="Hyperlink"/>
                <w:rFonts w:ascii="HelvLight" w:hAnsi="HelvLight"/>
                <w:szCs w:val="22"/>
                <w:u w:val="none"/>
              </w:rPr>
              <w:t>B</w:t>
            </w:r>
            <w:r w:rsidR="00034708">
              <w:rPr>
                <w:rStyle w:val="Hyperlink"/>
                <w:rFonts w:ascii="HelvLight" w:hAnsi="HelvLight"/>
                <w:szCs w:val="22"/>
                <w:u w:val="none"/>
              </w:rPr>
              <w:t>ibliography</w:t>
            </w:r>
            <w:r w:rsidR="00034708" w:rsidRPr="00FE60FE">
              <w:rPr>
                <w:rFonts w:ascii="HelvLight" w:hAnsi="HelvLight"/>
                <w:webHidden/>
                <w:szCs w:val="22"/>
              </w:rPr>
              <w:tab/>
            </w:r>
          </w:hyperlink>
          <w:r w:rsidR="001E3D8D">
            <w:rPr>
              <w:rFonts w:ascii="HelvLight" w:hAnsi="HelvLight"/>
              <w:szCs w:val="22"/>
            </w:rPr>
            <w:t>11</w:t>
          </w:r>
        </w:p>
        <w:p w14:paraId="7E0C5657" w14:textId="77777777" w:rsidR="00874F99" w:rsidRPr="00BA289F" w:rsidRDefault="00177637" w:rsidP="00FA5E35">
          <w:pPr>
            <w:ind w:right="-368"/>
            <w:rPr>
              <w:rFonts w:ascii="HelvLight" w:hAnsi="HelvLight"/>
              <w:b/>
              <w:bCs/>
              <w:noProof/>
              <w:sz w:val="28"/>
              <w:szCs w:val="28"/>
            </w:rPr>
          </w:pPr>
        </w:p>
      </w:sdtContent>
    </w:sdt>
    <w:p w14:paraId="3A593EE4" w14:textId="77777777" w:rsidR="00874F99" w:rsidRPr="00BA289F" w:rsidRDefault="00874F99" w:rsidP="00FA5E35">
      <w:pPr>
        <w:ind w:right="-368"/>
        <w:rPr>
          <w:rFonts w:ascii="HelvLight" w:hAnsi="HelvLight"/>
          <w:sz w:val="28"/>
          <w:szCs w:val="28"/>
        </w:rPr>
        <w:sectPr w:rsidR="00874F99" w:rsidRPr="00BA289F" w:rsidSect="00075CA6">
          <w:headerReference w:type="default" r:id="rId11"/>
          <w:pgSz w:w="15840" w:h="12240" w:orient="landscape" w:code="1"/>
          <w:pgMar w:top="1555" w:right="1800" w:bottom="1555" w:left="2520" w:header="864" w:footer="720" w:gutter="0"/>
          <w:pgNumType w:start="0"/>
          <w:cols w:space="720"/>
          <w:titlePg/>
          <w:docGrid w:linePitch="360"/>
        </w:sectPr>
      </w:pPr>
    </w:p>
    <w:p w14:paraId="650647FA" w14:textId="23932289" w:rsidR="00D55063" w:rsidRPr="004F3186" w:rsidRDefault="004F3186" w:rsidP="004F3186">
      <w:pPr>
        <w:pStyle w:val="Heading1"/>
        <w:ind w:right="-368"/>
        <w:rPr>
          <w:rFonts w:ascii="HelvLight" w:hAnsi="HelvLight"/>
          <w:sz w:val="42"/>
          <w:szCs w:val="42"/>
        </w:rPr>
      </w:pPr>
      <w:r>
        <w:rPr>
          <w:rFonts w:ascii="HelvLight" w:hAnsi="HelvLight"/>
          <w:sz w:val="42"/>
          <w:szCs w:val="42"/>
        </w:rPr>
        <w:lastRenderedPageBreak/>
        <w:t>Abstract</w:t>
      </w:r>
    </w:p>
    <w:p w14:paraId="7B69344F" w14:textId="0458714B" w:rsidR="004F3186" w:rsidRDefault="004F3186" w:rsidP="008A61FC">
      <w:pPr>
        <w:pStyle w:val="Heading3"/>
        <w:rPr>
          <w:rFonts w:ascii="HelvLight" w:hAnsi="HelvLight"/>
          <w:sz w:val="22"/>
          <w:szCs w:val="22"/>
        </w:rPr>
      </w:pPr>
      <w:proofErr w:type="spellStart"/>
      <w:r w:rsidRPr="008A61FC">
        <w:rPr>
          <w:rFonts w:ascii="HelvLight" w:hAnsi="HelvLight"/>
          <w:sz w:val="22"/>
          <w:szCs w:val="22"/>
        </w:rPr>
        <w:t>NVision</w:t>
      </w:r>
      <w:proofErr w:type="spellEnd"/>
      <w:r w:rsidRPr="008A61FC">
        <w:rPr>
          <w:rFonts w:ascii="HelvLight" w:hAnsi="HelvLight"/>
          <w:sz w:val="22"/>
          <w:szCs w:val="22"/>
        </w:rPr>
        <w:t xml:space="preserve"> is a student-centric application that assists the user in keeping a track of</w:t>
      </w:r>
      <w:r w:rsidR="008A61FC">
        <w:rPr>
          <w:rFonts w:ascii="HelvLight" w:hAnsi="HelvLight"/>
          <w:sz w:val="22"/>
          <w:szCs w:val="22"/>
        </w:rPr>
        <w:t>, and staying updated with</w:t>
      </w:r>
      <w:r w:rsidRPr="008A61FC">
        <w:rPr>
          <w:rFonts w:ascii="HelvLight" w:hAnsi="HelvLight"/>
          <w:sz w:val="22"/>
          <w:szCs w:val="22"/>
        </w:rPr>
        <w:t xml:space="preserve"> their activities – academic and extra-curricular. A To-Do List and a Quiz may be utilized as seen fit to suit this purpose.</w:t>
      </w:r>
    </w:p>
    <w:p w14:paraId="40636358" w14:textId="77777777" w:rsidR="008A61FC" w:rsidRPr="008A61FC" w:rsidRDefault="008A61FC" w:rsidP="008A61FC"/>
    <w:p w14:paraId="6B79299B" w14:textId="77777777" w:rsidR="008A61FC" w:rsidRPr="004F3186" w:rsidRDefault="008A61FC" w:rsidP="008A61FC">
      <w:pPr>
        <w:pStyle w:val="ListParagraph"/>
        <w:numPr>
          <w:ilvl w:val="0"/>
          <w:numId w:val="48"/>
        </w:numPr>
        <w:rPr>
          <w:rFonts w:ascii="HelvLight" w:hAnsi="HelvLight"/>
          <w:sz w:val="22"/>
          <w:szCs w:val="22"/>
        </w:rPr>
      </w:pPr>
      <w:r w:rsidRPr="004F3186">
        <w:rPr>
          <w:rFonts w:ascii="HelvLight" w:hAnsi="HelvLight"/>
          <w:sz w:val="22"/>
          <w:szCs w:val="22"/>
        </w:rPr>
        <w:t>To Do List: An organizer wherein the user can enter the tasks to be completed that day. Upon completion, these can be checked and are automatically removed from the list. New tasks may be added. The application may be run for as long as desired. For increased efficiency, multiple lists can be created under different headings.</w:t>
      </w:r>
    </w:p>
    <w:p w14:paraId="6BC84052" w14:textId="5E3AAAED" w:rsidR="008A61FC" w:rsidRPr="008A61FC" w:rsidRDefault="008A61FC" w:rsidP="008A61FC">
      <w:pPr>
        <w:pStyle w:val="ListParagraph"/>
        <w:numPr>
          <w:ilvl w:val="0"/>
          <w:numId w:val="48"/>
        </w:numPr>
        <w:ind w:right="-368"/>
        <w:rPr>
          <w:rFonts w:ascii="HelvLight" w:hAnsi="HelvLight"/>
          <w:sz w:val="42"/>
          <w:szCs w:val="42"/>
        </w:rPr>
      </w:pPr>
      <w:r w:rsidRPr="004F3186">
        <w:rPr>
          <w:rFonts w:ascii="HelvLight" w:hAnsi="HelvLight"/>
          <w:sz w:val="22"/>
          <w:szCs w:val="22"/>
        </w:rPr>
        <w:t>Quiz: A session with questions based on user’s academic subjects. These are multiple choice questions which help the user</w:t>
      </w:r>
      <w:r>
        <w:rPr>
          <w:rFonts w:ascii="HelvLight" w:hAnsi="HelvLight"/>
          <w:sz w:val="22"/>
          <w:szCs w:val="22"/>
        </w:rPr>
        <w:t xml:space="preserve"> revise</w:t>
      </w:r>
      <w:r>
        <w:t>.</w:t>
      </w:r>
    </w:p>
    <w:p w14:paraId="670C59D7" w14:textId="650DE8A1" w:rsidR="004F3186" w:rsidRPr="008B54D4" w:rsidRDefault="004F3186" w:rsidP="004F3186">
      <w:pPr>
        <w:pStyle w:val="Heading2"/>
        <w:ind w:right="-368"/>
        <w:rPr>
          <w:rFonts w:ascii="HelvLight" w:eastAsiaTheme="minorEastAsia" w:hAnsi="HelvLight" w:cstheme="minorBidi"/>
          <w:sz w:val="30"/>
          <w:szCs w:val="30"/>
        </w:rPr>
      </w:pPr>
      <w:r>
        <w:rPr>
          <w:rFonts w:ascii="HelvLight" w:hAnsi="HelvLight"/>
          <w:sz w:val="30"/>
          <w:szCs w:val="30"/>
        </w:rPr>
        <w:t>MOTIVATION</w:t>
      </w:r>
    </w:p>
    <w:p w14:paraId="2BC242DC" w14:textId="231EBCEF" w:rsidR="00431B8C" w:rsidRPr="00177637" w:rsidRDefault="008A61FC" w:rsidP="00177637">
      <w:pPr>
        <w:rPr>
          <w:rFonts w:ascii="HelvLight" w:hAnsi="HelvLight"/>
          <w:sz w:val="22"/>
          <w:szCs w:val="22"/>
        </w:rPr>
      </w:pPr>
      <w:r>
        <w:rPr>
          <w:rFonts w:ascii="HelvLight" w:hAnsi="HelvLight"/>
          <w:sz w:val="22"/>
          <w:szCs w:val="22"/>
        </w:rPr>
        <w:t>As the developers of the application, we find its motivation rooted in our own needs: it</w:t>
      </w:r>
      <w:r w:rsidR="004F3186" w:rsidRPr="004F3186">
        <w:rPr>
          <w:rFonts w:ascii="HelvLight" w:hAnsi="HelvLight"/>
          <w:sz w:val="22"/>
          <w:szCs w:val="22"/>
        </w:rPr>
        <w:t xml:space="preserve"> is</w:t>
      </w:r>
      <w:r w:rsidR="00D55063" w:rsidRPr="004F3186">
        <w:rPr>
          <w:rFonts w:ascii="HelvLight" w:hAnsi="HelvLight"/>
          <w:sz w:val="22"/>
          <w:szCs w:val="22"/>
        </w:rPr>
        <w:t xml:space="preserve"> difficult </w:t>
      </w:r>
      <w:r>
        <w:rPr>
          <w:rFonts w:ascii="HelvLight" w:hAnsi="HelvLight"/>
          <w:sz w:val="22"/>
          <w:szCs w:val="22"/>
        </w:rPr>
        <w:t xml:space="preserve">for students </w:t>
      </w:r>
      <w:r w:rsidR="00D55063" w:rsidRPr="004F3186">
        <w:rPr>
          <w:rFonts w:ascii="HelvLight" w:hAnsi="HelvLight"/>
          <w:sz w:val="22"/>
          <w:szCs w:val="22"/>
        </w:rPr>
        <w:t xml:space="preserve">to organize and schedule their day because of increased academic studies. </w:t>
      </w:r>
      <w:proofErr w:type="spellStart"/>
      <w:r w:rsidR="00D55063" w:rsidRPr="004F3186">
        <w:rPr>
          <w:rFonts w:ascii="HelvLight" w:hAnsi="HelvLight"/>
          <w:i/>
          <w:iCs/>
          <w:sz w:val="22"/>
          <w:szCs w:val="22"/>
        </w:rPr>
        <w:t>NVision</w:t>
      </w:r>
      <w:proofErr w:type="spellEnd"/>
      <w:r w:rsidR="00D55063" w:rsidRPr="004F3186">
        <w:rPr>
          <w:rFonts w:ascii="HelvLight" w:hAnsi="HelvLight"/>
          <w:sz w:val="22"/>
          <w:szCs w:val="22"/>
        </w:rPr>
        <w:t xml:space="preserve"> w</w:t>
      </w:r>
      <w:r w:rsidR="004F3186" w:rsidRPr="004F3186">
        <w:rPr>
          <w:rFonts w:ascii="HelvLight" w:hAnsi="HelvLight"/>
          <w:sz w:val="22"/>
          <w:szCs w:val="22"/>
        </w:rPr>
        <w:t>as conceived to give them a one-</w:t>
      </w:r>
      <w:r w:rsidR="00D55063" w:rsidRPr="004F3186">
        <w:rPr>
          <w:rFonts w:ascii="HelvLight" w:hAnsi="HelvLight"/>
          <w:sz w:val="22"/>
          <w:szCs w:val="22"/>
        </w:rPr>
        <w:t>stop solution</w:t>
      </w:r>
      <w:r>
        <w:rPr>
          <w:rFonts w:ascii="HelvLight" w:hAnsi="HelvLight"/>
          <w:sz w:val="22"/>
          <w:szCs w:val="22"/>
        </w:rPr>
        <w:t xml:space="preserve">, </w:t>
      </w:r>
      <w:r w:rsidR="00D55063" w:rsidRPr="004F3186">
        <w:rPr>
          <w:rFonts w:ascii="HelvLight" w:hAnsi="HelvLight"/>
          <w:sz w:val="22"/>
          <w:szCs w:val="22"/>
        </w:rPr>
        <w:t xml:space="preserve">and thus help them tackle this problem effectively and efficiently. </w:t>
      </w:r>
      <w:r w:rsidR="00177637">
        <w:rPr>
          <w:rFonts w:ascii="HelvLight" w:hAnsi="HelvLight"/>
          <w:sz w:val="22"/>
          <w:szCs w:val="22"/>
        </w:rPr>
        <w:br/>
      </w:r>
    </w:p>
    <w:p w14:paraId="0238C171" w14:textId="7181F982" w:rsidR="00DC347A" w:rsidRPr="00431B8C" w:rsidRDefault="00177637" w:rsidP="00431B8C">
      <w:pPr>
        <w:ind w:right="-368"/>
        <w:rPr>
          <w:rFonts w:ascii="HelvLight" w:hAnsi="HelvLight"/>
          <w:sz w:val="42"/>
          <w:szCs w:val="42"/>
        </w:rPr>
      </w:pPr>
      <w:r>
        <w:rPr>
          <w:rFonts w:ascii="HelvLight" w:hAnsi="HelvLight"/>
          <w:sz w:val="42"/>
          <w:szCs w:val="42"/>
        </w:rPr>
        <w:t>S</w:t>
      </w:r>
      <w:r w:rsidR="00107777" w:rsidRPr="00431B8C">
        <w:rPr>
          <w:rFonts w:ascii="HelvLight" w:hAnsi="HelvLight"/>
          <w:sz w:val="42"/>
          <w:szCs w:val="42"/>
        </w:rPr>
        <w:t>oftware Used</w:t>
      </w:r>
    </w:p>
    <w:p w14:paraId="5661B8C8" w14:textId="77777777" w:rsidR="00874F99" w:rsidRPr="008B54D4" w:rsidRDefault="00CC65D1" w:rsidP="00FA5E35">
      <w:pPr>
        <w:pStyle w:val="Heading2"/>
        <w:ind w:right="-368"/>
        <w:rPr>
          <w:rFonts w:ascii="HelvLight" w:eastAsiaTheme="minorEastAsia" w:hAnsi="HelvLight" w:cstheme="minorBidi"/>
          <w:sz w:val="30"/>
          <w:szCs w:val="30"/>
        </w:rPr>
      </w:pPr>
      <w:r>
        <w:rPr>
          <w:rFonts w:ascii="HelvLight" w:hAnsi="HelvLight"/>
          <w:sz w:val="30"/>
          <w:szCs w:val="30"/>
        </w:rPr>
        <w:t>Source code</w:t>
      </w:r>
    </w:p>
    <w:p w14:paraId="7DFABB5A" w14:textId="77777777" w:rsidR="00874F99" w:rsidRPr="008B54D4" w:rsidRDefault="00CC65D1" w:rsidP="00FA5E35">
      <w:pPr>
        <w:pStyle w:val="ListBullet"/>
        <w:ind w:right="-368"/>
        <w:rPr>
          <w:rFonts w:ascii="HelvLight" w:hAnsi="HelvLight"/>
          <w:sz w:val="22"/>
          <w:szCs w:val="22"/>
        </w:rPr>
      </w:pPr>
      <w:r>
        <w:rPr>
          <w:rFonts w:ascii="HelvLight" w:hAnsi="HelvLight"/>
          <w:sz w:val="22"/>
          <w:szCs w:val="22"/>
        </w:rPr>
        <w:t>Backend: Java (JDK v1.8)</w:t>
      </w:r>
    </w:p>
    <w:p w14:paraId="16F275B7" w14:textId="77777777" w:rsidR="003C7169" w:rsidRDefault="00CC65D1" w:rsidP="00FA5E35">
      <w:pPr>
        <w:pStyle w:val="ListBullet"/>
        <w:ind w:right="-368"/>
        <w:rPr>
          <w:rFonts w:ascii="HelvLight" w:hAnsi="HelvLight"/>
          <w:sz w:val="22"/>
          <w:szCs w:val="22"/>
        </w:rPr>
      </w:pPr>
      <w:r>
        <w:rPr>
          <w:rFonts w:ascii="HelvLight" w:hAnsi="HelvLight"/>
          <w:sz w:val="22"/>
          <w:szCs w:val="22"/>
        </w:rPr>
        <w:t>Frontend: Java (Swing)</w:t>
      </w:r>
    </w:p>
    <w:p w14:paraId="3633AF38" w14:textId="3362CDBB" w:rsidR="001E3D8D" w:rsidRPr="00CC65D1" w:rsidRDefault="001E3D8D" w:rsidP="00FA5E35">
      <w:pPr>
        <w:pStyle w:val="ListBullet"/>
        <w:ind w:right="-368"/>
        <w:rPr>
          <w:rFonts w:ascii="HelvLight" w:hAnsi="HelvLight"/>
          <w:sz w:val="22"/>
          <w:szCs w:val="22"/>
        </w:rPr>
      </w:pPr>
      <w:r>
        <w:rPr>
          <w:rFonts w:ascii="HelvLight" w:hAnsi="HelvLight"/>
          <w:sz w:val="22"/>
          <w:szCs w:val="22"/>
        </w:rPr>
        <w:t>Version control: GitHub</w:t>
      </w:r>
    </w:p>
    <w:p w14:paraId="6E9AB76F" w14:textId="77777777" w:rsidR="00874F99" w:rsidRPr="008B54D4" w:rsidRDefault="00CC65D1" w:rsidP="00FA5E35">
      <w:pPr>
        <w:pStyle w:val="Heading2"/>
        <w:ind w:right="-368"/>
        <w:rPr>
          <w:rFonts w:ascii="HelvLight" w:hAnsi="HelvLight"/>
          <w:sz w:val="30"/>
          <w:szCs w:val="30"/>
        </w:rPr>
      </w:pPr>
      <w:r>
        <w:rPr>
          <w:rFonts w:ascii="HelvLight" w:hAnsi="HelvLight"/>
          <w:sz w:val="30"/>
          <w:szCs w:val="30"/>
        </w:rPr>
        <w:t>EXECUTION</w:t>
      </w:r>
    </w:p>
    <w:p w14:paraId="407C01E1" w14:textId="77777777" w:rsidR="00874F99" w:rsidRPr="008B54D4" w:rsidRDefault="00CC65D1" w:rsidP="00FA5E35">
      <w:pPr>
        <w:pStyle w:val="ListBullet"/>
        <w:ind w:right="-368"/>
        <w:rPr>
          <w:rFonts w:ascii="HelvLight" w:hAnsi="HelvLight"/>
          <w:sz w:val="22"/>
          <w:szCs w:val="22"/>
        </w:rPr>
      </w:pPr>
      <w:r>
        <w:rPr>
          <w:rFonts w:ascii="HelvLight" w:hAnsi="HelvLight"/>
          <w:sz w:val="22"/>
          <w:szCs w:val="22"/>
        </w:rPr>
        <w:t>IDE: Eclipse (v2018-09)</w:t>
      </w:r>
    </w:p>
    <w:p w14:paraId="7060E595" w14:textId="77777777" w:rsidR="00395574" w:rsidRDefault="00CC65D1" w:rsidP="00FA5E35">
      <w:pPr>
        <w:pStyle w:val="ListBullet"/>
        <w:ind w:right="-368"/>
        <w:rPr>
          <w:rFonts w:ascii="HelvLight" w:hAnsi="HelvLight"/>
          <w:sz w:val="22"/>
          <w:szCs w:val="22"/>
        </w:rPr>
      </w:pPr>
      <w:r>
        <w:rPr>
          <w:rFonts w:ascii="HelvLight" w:hAnsi="HelvLight"/>
          <w:sz w:val="22"/>
          <w:szCs w:val="22"/>
        </w:rPr>
        <w:t>Command Prompt on Windows 10</w:t>
      </w:r>
    </w:p>
    <w:p w14:paraId="505484F5" w14:textId="77777777" w:rsidR="00B25BF2" w:rsidRPr="00B25BF2" w:rsidRDefault="00C33E59" w:rsidP="00FA5E35">
      <w:pPr>
        <w:pStyle w:val="ListBullet"/>
        <w:numPr>
          <w:ilvl w:val="0"/>
          <w:numId w:val="0"/>
        </w:numPr>
        <w:ind w:left="360" w:right="-368"/>
        <w:rPr>
          <w:rFonts w:ascii="HelvLight" w:hAnsi="HelvLight"/>
          <w:sz w:val="22"/>
          <w:szCs w:val="22"/>
        </w:rPr>
      </w:pPr>
      <w:r>
        <w:rPr>
          <w:rFonts w:ascii="HelvLight" w:hAnsi="HelvLight"/>
          <w:sz w:val="22"/>
          <w:szCs w:val="22"/>
        </w:rPr>
        <w:t xml:space="preserve"> </w:t>
      </w:r>
    </w:p>
    <w:p w14:paraId="4AB1ABE6" w14:textId="3AE12B0D" w:rsidR="003C7169" w:rsidRPr="008B54D4" w:rsidRDefault="003C7169" w:rsidP="00FA5E35">
      <w:pPr>
        <w:pStyle w:val="ListBullet"/>
        <w:numPr>
          <w:ilvl w:val="0"/>
          <w:numId w:val="0"/>
        </w:numPr>
        <w:ind w:left="360" w:right="-368"/>
        <w:rPr>
          <w:rFonts w:ascii="HelvLight" w:hAnsi="HelvLight"/>
          <w:sz w:val="22"/>
          <w:szCs w:val="22"/>
        </w:rPr>
      </w:pPr>
    </w:p>
    <w:p w14:paraId="1D1C8108" w14:textId="77777777" w:rsidR="00654D3A" w:rsidRPr="008B54D4" w:rsidRDefault="00654D3A" w:rsidP="00FA5E35">
      <w:pPr>
        <w:pStyle w:val="Heading1"/>
        <w:ind w:right="-368" w:firstLine="360"/>
        <w:rPr>
          <w:rFonts w:ascii="HelvLight" w:hAnsi="HelvLight"/>
          <w:sz w:val="42"/>
          <w:szCs w:val="42"/>
        </w:rPr>
      </w:pPr>
      <w:r w:rsidRPr="008B54D4">
        <w:rPr>
          <w:rFonts w:ascii="HelvLight" w:hAnsi="HelvLight"/>
          <w:sz w:val="42"/>
          <w:szCs w:val="42"/>
        </w:rPr>
        <w:lastRenderedPageBreak/>
        <w:t>Software and Code</w:t>
      </w:r>
    </w:p>
    <w:p w14:paraId="698EC7A7" w14:textId="77777777" w:rsidR="00874F99" w:rsidRPr="008B54D4" w:rsidRDefault="00676C59" w:rsidP="00FA5E35">
      <w:pPr>
        <w:pStyle w:val="Heading2"/>
        <w:ind w:right="-368"/>
        <w:rPr>
          <w:rFonts w:ascii="HelvLight" w:hAnsi="HelvLight"/>
          <w:sz w:val="30"/>
          <w:szCs w:val="30"/>
        </w:rPr>
      </w:pPr>
      <w:r w:rsidRPr="008B54D4">
        <w:rPr>
          <w:rFonts w:ascii="HelvLight" w:hAnsi="HelvLight"/>
          <w:sz w:val="30"/>
          <w:szCs w:val="30"/>
        </w:rPr>
        <w:t>GITHUB REPOSITORY</w:t>
      </w:r>
    </w:p>
    <w:p w14:paraId="258E30E7" w14:textId="77777777" w:rsidR="00874F99" w:rsidRPr="003A1054" w:rsidRDefault="00676C59" w:rsidP="00FA5E35">
      <w:pPr>
        <w:pStyle w:val="ListBullet"/>
        <w:numPr>
          <w:ilvl w:val="0"/>
          <w:numId w:val="0"/>
        </w:numPr>
        <w:ind w:left="360" w:right="-368" w:hanging="360"/>
        <w:rPr>
          <w:rFonts w:ascii="HelvLight" w:hAnsi="HelvLight"/>
          <w:sz w:val="22"/>
          <w:szCs w:val="22"/>
        </w:rPr>
      </w:pPr>
      <w:r w:rsidRPr="008B54D4">
        <w:rPr>
          <w:rFonts w:ascii="HelvLight" w:hAnsi="HelvLight"/>
          <w:sz w:val="22"/>
          <w:szCs w:val="22"/>
        </w:rPr>
        <w:t>The project can be foun</w:t>
      </w:r>
      <w:r w:rsidRPr="003A1054">
        <w:rPr>
          <w:rFonts w:ascii="HelvLight" w:hAnsi="HelvLight"/>
          <w:sz w:val="22"/>
          <w:szCs w:val="22"/>
        </w:rPr>
        <w:t>d at</w:t>
      </w:r>
      <w:r w:rsidR="00FE6003" w:rsidRPr="003A1054">
        <w:rPr>
          <w:rFonts w:ascii="HelvLight" w:hAnsi="HelvLight"/>
          <w:sz w:val="22"/>
          <w:szCs w:val="22"/>
        </w:rPr>
        <w:t xml:space="preserve">: </w:t>
      </w:r>
      <w:hyperlink r:id="rId12" w:history="1">
        <w:r w:rsidR="00CC65D1" w:rsidRPr="003A1054">
          <w:rPr>
            <w:rStyle w:val="Hyperlink"/>
            <w:rFonts w:ascii="HelvLight" w:hAnsi="HelvLight"/>
            <w:sz w:val="22"/>
            <w:szCs w:val="22"/>
          </w:rPr>
          <w:t>https://github.com/VidhiRambhia/JAVA_project.git</w:t>
        </w:r>
      </w:hyperlink>
    </w:p>
    <w:p w14:paraId="5AF6E296" w14:textId="77777777" w:rsidR="00BA289F" w:rsidRPr="008B54D4" w:rsidRDefault="00BA289F" w:rsidP="00FA5E35">
      <w:pPr>
        <w:pStyle w:val="ListBullet"/>
        <w:numPr>
          <w:ilvl w:val="0"/>
          <w:numId w:val="0"/>
        </w:numPr>
        <w:ind w:left="360" w:right="-368"/>
        <w:rPr>
          <w:rFonts w:ascii="HelvLight" w:hAnsi="HelvLight"/>
          <w:sz w:val="22"/>
          <w:szCs w:val="22"/>
        </w:rPr>
      </w:pPr>
    </w:p>
    <w:p w14:paraId="4C5F7812" w14:textId="77777777" w:rsidR="00676C59" w:rsidRPr="008B54D4" w:rsidRDefault="00676C59" w:rsidP="00FA5E35">
      <w:pPr>
        <w:pStyle w:val="ListBullet"/>
        <w:numPr>
          <w:ilvl w:val="0"/>
          <w:numId w:val="0"/>
        </w:numPr>
        <w:ind w:right="-368"/>
        <w:rPr>
          <w:rFonts w:ascii="HelvLight" w:hAnsi="HelvLight"/>
          <w:sz w:val="22"/>
          <w:szCs w:val="22"/>
        </w:rPr>
      </w:pPr>
      <w:r w:rsidRPr="008B54D4">
        <w:rPr>
          <w:rFonts w:ascii="HelvLight" w:hAnsi="HelvLight"/>
          <w:sz w:val="22"/>
          <w:szCs w:val="22"/>
        </w:rPr>
        <w:t>The main directory consists of:</w:t>
      </w:r>
    </w:p>
    <w:p w14:paraId="058E33BE" w14:textId="77777777" w:rsidR="00676C59" w:rsidRPr="008B54D4" w:rsidRDefault="00676C59" w:rsidP="00FA5E35">
      <w:pPr>
        <w:pStyle w:val="ListBullet"/>
        <w:numPr>
          <w:ilvl w:val="0"/>
          <w:numId w:val="25"/>
        </w:numPr>
        <w:ind w:left="720" w:right="-368"/>
        <w:rPr>
          <w:rFonts w:ascii="HelvLight" w:hAnsi="HelvLight"/>
          <w:sz w:val="22"/>
          <w:szCs w:val="22"/>
        </w:rPr>
      </w:pPr>
      <w:r w:rsidRPr="008B54D4">
        <w:rPr>
          <w:rFonts w:ascii="HelvLight" w:hAnsi="HelvLight"/>
          <w:b/>
          <w:bCs/>
          <w:sz w:val="22"/>
          <w:szCs w:val="22"/>
        </w:rPr>
        <w:t xml:space="preserve">.git </w:t>
      </w:r>
      <w:r w:rsidR="001517F6" w:rsidRPr="008B54D4">
        <w:rPr>
          <w:rFonts w:ascii="HelvLight" w:hAnsi="HelvLight"/>
          <w:sz w:val="22"/>
          <w:szCs w:val="22"/>
        </w:rPr>
        <w:t>(folder)</w:t>
      </w:r>
    </w:p>
    <w:p w14:paraId="3B63B466" w14:textId="77777777" w:rsidR="00676C59" w:rsidRPr="008B54D4" w:rsidRDefault="003A1054" w:rsidP="00FA5E35">
      <w:pPr>
        <w:pStyle w:val="ListBullet"/>
        <w:numPr>
          <w:ilvl w:val="0"/>
          <w:numId w:val="25"/>
        </w:numPr>
        <w:ind w:left="720" w:right="-368"/>
        <w:rPr>
          <w:rFonts w:ascii="HelvLight" w:hAnsi="HelvLight"/>
          <w:sz w:val="22"/>
          <w:szCs w:val="22"/>
        </w:rPr>
      </w:pPr>
      <w:r>
        <w:rPr>
          <w:rFonts w:ascii="HelvLight" w:hAnsi="HelvLight"/>
          <w:b/>
          <w:bCs/>
          <w:sz w:val="22"/>
          <w:szCs w:val="22"/>
        </w:rPr>
        <w:t>.metadata</w:t>
      </w:r>
      <w:r w:rsidR="001517F6" w:rsidRPr="008B54D4">
        <w:rPr>
          <w:rFonts w:ascii="HelvLight" w:hAnsi="HelvLight"/>
          <w:b/>
          <w:bCs/>
          <w:sz w:val="22"/>
          <w:szCs w:val="22"/>
        </w:rPr>
        <w:t xml:space="preserve"> </w:t>
      </w:r>
      <w:r w:rsidR="001517F6" w:rsidRPr="008B54D4">
        <w:rPr>
          <w:rFonts w:ascii="HelvLight" w:hAnsi="HelvLight"/>
          <w:sz w:val="22"/>
          <w:szCs w:val="22"/>
        </w:rPr>
        <w:t>(folder)</w:t>
      </w:r>
    </w:p>
    <w:p w14:paraId="7B0C859E" w14:textId="77777777" w:rsidR="003A1054" w:rsidRDefault="003A1054" w:rsidP="00FA5E35">
      <w:pPr>
        <w:pStyle w:val="ListBullet"/>
        <w:numPr>
          <w:ilvl w:val="0"/>
          <w:numId w:val="25"/>
        </w:numPr>
        <w:ind w:left="720" w:right="-368"/>
        <w:rPr>
          <w:rFonts w:ascii="HelvLight" w:hAnsi="HelvLight"/>
          <w:sz w:val="22"/>
          <w:szCs w:val="22"/>
        </w:rPr>
      </w:pPr>
      <w:r w:rsidRPr="003A1054">
        <w:rPr>
          <w:rFonts w:ascii="HelvLight" w:hAnsi="HelvLight"/>
          <w:b/>
          <w:bCs/>
          <w:sz w:val="22"/>
          <w:szCs w:val="22"/>
        </w:rPr>
        <w:t>.recommenders (</w:t>
      </w:r>
      <w:r w:rsidR="001517F6" w:rsidRPr="003A1054">
        <w:rPr>
          <w:rFonts w:ascii="HelvLight" w:hAnsi="HelvLight"/>
          <w:sz w:val="22"/>
          <w:szCs w:val="22"/>
        </w:rPr>
        <w:t xml:space="preserve">folder) </w:t>
      </w:r>
    </w:p>
    <w:p w14:paraId="2A6EF310" w14:textId="77777777" w:rsidR="00676C59" w:rsidRPr="003A1054" w:rsidRDefault="003A1054" w:rsidP="00FA5E35">
      <w:pPr>
        <w:pStyle w:val="ListBullet"/>
        <w:numPr>
          <w:ilvl w:val="0"/>
          <w:numId w:val="25"/>
        </w:numPr>
        <w:ind w:left="720" w:right="-368"/>
        <w:rPr>
          <w:rFonts w:ascii="HelvLight" w:hAnsi="HelvLight"/>
          <w:sz w:val="22"/>
          <w:szCs w:val="22"/>
        </w:rPr>
      </w:pPr>
      <w:proofErr w:type="spellStart"/>
      <w:r>
        <w:rPr>
          <w:rFonts w:ascii="HelvLight" w:hAnsi="HelvLight"/>
          <w:b/>
          <w:bCs/>
          <w:sz w:val="22"/>
          <w:szCs w:val="22"/>
        </w:rPr>
        <w:t>Final_Project</w:t>
      </w:r>
      <w:proofErr w:type="spellEnd"/>
      <w:r w:rsidR="001517F6" w:rsidRPr="003A1054">
        <w:rPr>
          <w:rFonts w:ascii="HelvLight" w:hAnsi="HelvLight"/>
          <w:sz w:val="22"/>
          <w:szCs w:val="22"/>
        </w:rPr>
        <w:t xml:space="preserve"> (folder) – </w:t>
      </w:r>
      <w:r>
        <w:rPr>
          <w:rFonts w:ascii="HelvLight" w:hAnsi="HelvLight"/>
          <w:sz w:val="22"/>
          <w:szCs w:val="22"/>
        </w:rPr>
        <w:t>Main implementation:</w:t>
      </w:r>
    </w:p>
    <w:p w14:paraId="7D6F7F9B" w14:textId="77777777" w:rsidR="00BA289F" w:rsidRPr="008B54D4" w:rsidRDefault="003A1054" w:rsidP="00FA5E35">
      <w:pPr>
        <w:pStyle w:val="ListBullet"/>
        <w:numPr>
          <w:ilvl w:val="0"/>
          <w:numId w:val="26"/>
        </w:numPr>
        <w:ind w:left="1440" w:right="-368"/>
        <w:rPr>
          <w:rFonts w:ascii="HelvLight" w:hAnsi="HelvLight"/>
          <w:sz w:val="22"/>
          <w:szCs w:val="22"/>
        </w:rPr>
      </w:pPr>
      <w:proofErr w:type="spellStart"/>
      <w:r>
        <w:rPr>
          <w:rFonts w:ascii="HelvLight" w:hAnsi="HelvLight"/>
          <w:sz w:val="22"/>
          <w:szCs w:val="22"/>
        </w:rPr>
        <w:t>src</w:t>
      </w:r>
      <w:proofErr w:type="spellEnd"/>
      <w:r>
        <w:rPr>
          <w:rFonts w:ascii="HelvLight" w:hAnsi="HelvLight"/>
          <w:sz w:val="22"/>
          <w:szCs w:val="22"/>
        </w:rPr>
        <w:t xml:space="preserve"> (folder) – Has all the images, .java, and .class files</w:t>
      </w:r>
    </w:p>
    <w:p w14:paraId="397F527F" w14:textId="77777777" w:rsidR="00BA289F" w:rsidRPr="008B54D4" w:rsidRDefault="003A1054" w:rsidP="00FA5E35">
      <w:pPr>
        <w:pStyle w:val="ListBullet"/>
        <w:numPr>
          <w:ilvl w:val="0"/>
          <w:numId w:val="26"/>
        </w:numPr>
        <w:ind w:left="1440" w:right="-368"/>
        <w:rPr>
          <w:rFonts w:ascii="HelvLight" w:hAnsi="HelvLight"/>
          <w:sz w:val="22"/>
          <w:szCs w:val="22"/>
        </w:rPr>
      </w:pPr>
      <w:r>
        <w:rPr>
          <w:rFonts w:ascii="HelvLight" w:hAnsi="HelvLight"/>
          <w:sz w:val="22"/>
          <w:szCs w:val="22"/>
        </w:rPr>
        <w:t>bin</w:t>
      </w:r>
      <w:r w:rsidR="00BA289F" w:rsidRPr="008B54D4">
        <w:rPr>
          <w:rFonts w:ascii="HelvLight" w:hAnsi="HelvLight"/>
          <w:sz w:val="22"/>
          <w:szCs w:val="22"/>
        </w:rPr>
        <w:t xml:space="preserve"> (folder) – </w:t>
      </w:r>
      <w:r>
        <w:rPr>
          <w:rFonts w:ascii="HelvLight" w:hAnsi="HelvLight"/>
          <w:sz w:val="22"/>
          <w:szCs w:val="22"/>
        </w:rPr>
        <w:t>Contains post-compilation elements</w:t>
      </w:r>
    </w:p>
    <w:p w14:paraId="648CAF45" w14:textId="77777777" w:rsidR="00BA289F" w:rsidRPr="008B54D4" w:rsidRDefault="00BA289F" w:rsidP="00FA5E35">
      <w:pPr>
        <w:pStyle w:val="ListBullet"/>
        <w:numPr>
          <w:ilvl w:val="0"/>
          <w:numId w:val="26"/>
        </w:numPr>
        <w:ind w:left="1440" w:right="-368"/>
        <w:rPr>
          <w:rFonts w:ascii="HelvLight" w:hAnsi="HelvLight"/>
          <w:sz w:val="22"/>
          <w:szCs w:val="22"/>
        </w:rPr>
      </w:pPr>
      <w:r w:rsidRPr="008B54D4">
        <w:rPr>
          <w:rFonts w:ascii="HelvLight" w:hAnsi="HelvLight"/>
          <w:sz w:val="22"/>
          <w:szCs w:val="22"/>
        </w:rPr>
        <w:t xml:space="preserve"> </w:t>
      </w:r>
      <w:proofErr w:type="spellStart"/>
      <w:r w:rsidR="003A1054">
        <w:rPr>
          <w:rFonts w:ascii="HelvLight" w:hAnsi="HelvLight"/>
          <w:sz w:val="22"/>
          <w:szCs w:val="22"/>
        </w:rPr>
        <w:t>NVision</w:t>
      </w:r>
      <w:proofErr w:type="spellEnd"/>
      <w:r w:rsidRPr="008B54D4">
        <w:rPr>
          <w:rFonts w:ascii="HelvLight" w:hAnsi="HelvLight"/>
          <w:sz w:val="22"/>
          <w:szCs w:val="22"/>
        </w:rPr>
        <w:t xml:space="preserve"> – </w:t>
      </w:r>
      <w:r w:rsidR="003A1054">
        <w:rPr>
          <w:rFonts w:ascii="HelvLight" w:hAnsi="HelvLight"/>
          <w:sz w:val="22"/>
          <w:szCs w:val="22"/>
        </w:rPr>
        <w:t>Documentation of the project</w:t>
      </w:r>
    </w:p>
    <w:p w14:paraId="042CE1CE" w14:textId="6B70A31B" w:rsidR="001517F6" w:rsidRPr="008B54D4" w:rsidRDefault="003A1054" w:rsidP="00FA5E35">
      <w:pPr>
        <w:pStyle w:val="ListBullet"/>
        <w:numPr>
          <w:ilvl w:val="0"/>
          <w:numId w:val="25"/>
        </w:numPr>
        <w:ind w:left="720" w:right="-368"/>
        <w:rPr>
          <w:rFonts w:ascii="HelvLight" w:hAnsi="HelvLight"/>
          <w:sz w:val="22"/>
          <w:szCs w:val="22"/>
        </w:rPr>
      </w:pPr>
      <w:proofErr w:type="spellStart"/>
      <w:r>
        <w:rPr>
          <w:rFonts w:ascii="HelvLight" w:hAnsi="HelvLight"/>
          <w:b/>
          <w:bCs/>
          <w:sz w:val="22"/>
          <w:szCs w:val="22"/>
        </w:rPr>
        <w:t>BackUp</w:t>
      </w:r>
      <w:proofErr w:type="spellEnd"/>
      <w:r w:rsidR="001517F6" w:rsidRPr="008B54D4">
        <w:rPr>
          <w:rFonts w:ascii="HelvLight" w:hAnsi="HelvLight"/>
          <w:sz w:val="22"/>
          <w:szCs w:val="22"/>
        </w:rPr>
        <w:t xml:space="preserve"> (</w:t>
      </w:r>
      <w:r w:rsidR="008D0060">
        <w:rPr>
          <w:rFonts w:ascii="HelvLight" w:hAnsi="HelvLight"/>
          <w:sz w:val="22"/>
          <w:szCs w:val="22"/>
        </w:rPr>
        <w:t xml:space="preserve">folder with individual folders </w:t>
      </w:r>
      <w:proofErr w:type="spellStart"/>
      <w:r w:rsidR="008D0060">
        <w:rPr>
          <w:rFonts w:ascii="HelvLight" w:hAnsi="HelvLight"/>
          <w:sz w:val="22"/>
          <w:szCs w:val="22"/>
        </w:rPr>
        <w:t>ToDo</w:t>
      </w:r>
      <w:proofErr w:type="spellEnd"/>
      <w:r w:rsidR="008D0060">
        <w:rPr>
          <w:rFonts w:ascii="HelvLight" w:hAnsi="HelvLight"/>
          <w:sz w:val="22"/>
          <w:szCs w:val="22"/>
        </w:rPr>
        <w:t xml:space="preserve"> and </w:t>
      </w:r>
      <w:proofErr w:type="spellStart"/>
      <w:r w:rsidR="008D0060">
        <w:rPr>
          <w:rFonts w:ascii="HelvLight" w:hAnsi="HelvLight"/>
          <w:sz w:val="22"/>
          <w:szCs w:val="22"/>
        </w:rPr>
        <w:t>OnlineTest</w:t>
      </w:r>
      <w:proofErr w:type="spellEnd"/>
      <w:r w:rsidR="008D0060">
        <w:rPr>
          <w:rFonts w:ascii="HelvLight" w:hAnsi="HelvLight"/>
          <w:sz w:val="22"/>
          <w:szCs w:val="22"/>
        </w:rPr>
        <w:t>)</w:t>
      </w:r>
    </w:p>
    <w:p w14:paraId="48DF595A" w14:textId="77777777" w:rsidR="001517F6" w:rsidRPr="008B54D4" w:rsidRDefault="001517F6" w:rsidP="00FA5E35">
      <w:pPr>
        <w:pStyle w:val="ListBullet"/>
        <w:numPr>
          <w:ilvl w:val="0"/>
          <w:numId w:val="25"/>
        </w:numPr>
        <w:ind w:left="720" w:right="-368"/>
        <w:rPr>
          <w:rFonts w:ascii="HelvLight" w:hAnsi="HelvLight"/>
          <w:sz w:val="22"/>
          <w:szCs w:val="22"/>
        </w:rPr>
      </w:pPr>
      <w:r w:rsidRPr="008B54D4">
        <w:rPr>
          <w:rFonts w:ascii="HelvLight" w:hAnsi="HelvLight"/>
          <w:b/>
          <w:bCs/>
          <w:sz w:val="22"/>
          <w:szCs w:val="22"/>
        </w:rPr>
        <w:t xml:space="preserve">Code of Conduct </w:t>
      </w:r>
      <w:r w:rsidRPr="008B54D4">
        <w:rPr>
          <w:rFonts w:ascii="HelvLight" w:hAnsi="HelvLight"/>
          <w:sz w:val="22"/>
          <w:szCs w:val="22"/>
        </w:rPr>
        <w:t>(MD file) – Lays out the GitHub etiquette concerning the project</w:t>
      </w:r>
    </w:p>
    <w:p w14:paraId="3B73B068" w14:textId="77777777" w:rsidR="001517F6" w:rsidRPr="008B54D4" w:rsidRDefault="001517F6" w:rsidP="00FA5E35">
      <w:pPr>
        <w:pStyle w:val="ListBullet"/>
        <w:numPr>
          <w:ilvl w:val="0"/>
          <w:numId w:val="25"/>
        </w:numPr>
        <w:ind w:left="720" w:right="-368"/>
        <w:rPr>
          <w:rFonts w:ascii="HelvLight" w:hAnsi="HelvLight"/>
          <w:sz w:val="22"/>
          <w:szCs w:val="22"/>
        </w:rPr>
      </w:pPr>
      <w:r w:rsidRPr="008B54D4">
        <w:rPr>
          <w:rFonts w:ascii="HelvLight" w:hAnsi="HelvLight"/>
          <w:b/>
          <w:bCs/>
          <w:sz w:val="22"/>
          <w:szCs w:val="22"/>
        </w:rPr>
        <w:t>README</w:t>
      </w:r>
      <w:r w:rsidRPr="008B54D4">
        <w:rPr>
          <w:rFonts w:ascii="HelvLight" w:hAnsi="HelvLight"/>
          <w:sz w:val="22"/>
          <w:szCs w:val="22"/>
        </w:rPr>
        <w:t xml:space="preserve"> (MD file) – An overview of the GitHub repository</w:t>
      </w:r>
    </w:p>
    <w:p w14:paraId="60435009" w14:textId="77777777" w:rsidR="00BA289F" w:rsidRPr="008B54D4" w:rsidRDefault="00BA289F" w:rsidP="00FA5E35">
      <w:pPr>
        <w:pStyle w:val="ListBullet"/>
        <w:numPr>
          <w:ilvl w:val="0"/>
          <w:numId w:val="0"/>
        </w:numPr>
        <w:ind w:right="-368" w:hanging="360"/>
        <w:rPr>
          <w:rFonts w:ascii="HelvLight" w:hAnsi="HelvLight"/>
          <w:sz w:val="22"/>
          <w:szCs w:val="22"/>
        </w:rPr>
      </w:pPr>
    </w:p>
    <w:p w14:paraId="01BDFA76" w14:textId="05408D6E" w:rsidR="008B54D4" w:rsidRPr="008B54D4" w:rsidRDefault="003A1054" w:rsidP="00FA5E35">
      <w:pPr>
        <w:pStyle w:val="ListBullet"/>
        <w:numPr>
          <w:ilvl w:val="0"/>
          <w:numId w:val="0"/>
        </w:numPr>
        <w:ind w:right="-368"/>
        <w:rPr>
          <w:rFonts w:ascii="HelvLight" w:hAnsi="HelvLight"/>
          <w:sz w:val="22"/>
          <w:szCs w:val="22"/>
        </w:rPr>
      </w:pPr>
      <w:r>
        <w:rPr>
          <w:rFonts w:ascii="HelvLight" w:hAnsi="HelvLight"/>
          <w:sz w:val="22"/>
          <w:szCs w:val="22"/>
        </w:rPr>
        <w:t>The application can be run by running the file FirstPage.java in either Command Prompt or an IDE (preferably the same as was used while designing).</w:t>
      </w:r>
    </w:p>
    <w:p w14:paraId="703E2787" w14:textId="77777777" w:rsidR="00C53970" w:rsidRPr="008B54D4" w:rsidRDefault="00C53970" w:rsidP="00FA5E35">
      <w:pPr>
        <w:pStyle w:val="ListBullet"/>
        <w:numPr>
          <w:ilvl w:val="0"/>
          <w:numId w:val="0"/>
        </w:numPr>
        <w:ind w:right="-368"/>
        <w:rPr>
          <w:rFonts w:ascii="HelvLight" w:hAnsi="HelvLight"/>
          <w:sz w:val="22"/>
          <w:szCs w:val="22"/>
        </w:rPr>
      </w:pPr>
    </w:p>
    <w:p w14:paraId="1B7F5BC3" w14:textId="77777777" w:rsidR="00C12D35" w:rsidRPr="008B54D4" w:rsidRDefault="00C12D35" w:rsidP="00FA5E35">
      <w:pPr>
        <w:pStyle w:val="Heading2"/>
        <w:ind w:right="-368"/>
        <w:rPr>
          <w:rFonts w:ascii="HelvLight" w:hAnsi="HelvLight"/>
          <w:sz w:val="30"/>
          <w:szCs w:val="30"/>
        </w:rPr>
      </w:pPr>
      <w:r w:rsidRPr="008B54D4">
        <w:rPr>
          <w:rFonts w:ascii="HelvLight" w:hAnsi="HelvLight"/>
          <w:sz w:val="30"/>
          <w:szCs w:val="30"/>
        </w:rPr>
        <w:t>EXISTING FEATURES</w:t>
      </w:r>
    </w:p>
    <w:p w14:paraId="7FEFF9AA" w14:textId="77777777" w:rsidR="00F26332" w:rsidRPr="00D24876" w:rsidRDefault="00B84E2F" w:rsidP="00FA5E35">
      <w:pPr>
        <w:pStyle w:val="Heading3"/>
        <w:ind w:right="-368"/>
        <w:rPr>
          <w:rFonts w:ascii="HelvLight" w:hAnsi="HelvLight"/>
          <w:sz w:val="22"/>
          <w:szCs w:val="22"/>
        </w:rPr>
      </w:pPr>
      <w:r>
        <w:rPr>
          <w:rFonts w:ascii="HelvLight" w:hAnsi="HelvLight"/>
          <w:sz w:val="22"/>
          <w:szCs w:val="22"/>
        </w:rPr>
        <w:t>The application, as of on 13</w:t>
      </w:r>
      <w:r w:rsidRPr="00B84E2F">
        <w:rPr>
          <w:rFonts w:ascii="HelvLight" w:hAnsi="HelvLight"/>
          <w:sz w:val="22"/>
          <w:szCs w:val="22"/>
          <w:vertAlign w:val="superscript"/>
        </w:rPr>
        <w:t>th</w:t>
      </w:r>
      <w:r>
        <w:rPr>
          <w:rFonts w:ascii="HelvLight" w:hAnsi="HelvLight"/>
          <w:sz w:val="22"/>
          <w:szCs w:val="22"/>
        </w:rPr>
        <w:t xml:space="preserve"> November 2018, works with the following facets fully implemented:</w:t>
      </w:r>
      <w:r w:rsidR="00D24876">
        <w:rPr>
          <w:rFonts w:ascii="HelvLight" w:hAnsi="HelvLight"/>
          <w:sz w:val="22"/>
          <w:szCs w:val="22"/>
        </w:rPr>
        <w:br/>
      </w:r>
    </w:p>
    <w:p w14:paraId="3449E6F2" w14:textId="03A2CC0E" w:rsidR="00C12D35" w:rsidRPr="008B54D4" w:rsidRDefault="003A1054" w:rsidP="00FA5E35">
      <w:pPr>
        <w:pStyle w:val="ListBullet"/>
        <w:numPr>
          <w:ilvl w:val="0"/>
          <w:numId w:val="28"/>
        </w:numPr>
        <w:ind w:right="-368"/>
        <w:rPr>
          <w:rFonts w:ascii="HelvLight" w:hAnsi="HelvLight"/>
          <w:sz w:val="22"/>
          <w:szCs w:val="22"/>
        </w:rPr>
      </w:pPr>
      <w:r>
        <w:rPr>
          <w:rFonts w:ascii="HelvLight" w:hAnsi="HelvLight"/>
          <w:b/>
          <w:bCs/>
          <w:sz w:val="22"/>
          <w:szCs w:val="22"/>
        </w:rPr>
        <w:t>Main screen</w:t>
      </w:r>
      <w:r w:rsidR="0034491A" w:rsidRPr="008B54D4">
        <w:rPr>
          <w:rFonts w:ascii="HelvLight" w:hAnsi="HelvLight"/>
          <w:sz w:val="22"/>
          <w:szCs w:val="22"/>
        </w:rPr>
        <w:br/>
      </w:r>
      <w:r>
        <w:rPr>
          <w:rFonts w:ascii="HelvLight" w:hAnsi="HelvLight"/>
          <w:sz w:val="22"/>
          <w:szCs w:val="22"/>
        </w:rPr>
        <w:t>Introduces the application. Offers the user to either take a quiz or list down tasks for the day.</w:t>
      </w:r>
    </w:p>
    <w:p w14:paraId="122D92E1" w14:textId="77777777" w:rsidR="0034491A" w:rsidRPr="008B54D4" w:rsidRDefault="0034491A" w:rsidP="00FA5E35">
      <w:pPr>
        <w:pStyle w:val="ListBullet"/>
        <w:numPr>
          <w:ilvl w:val="0"/>
          <w:numId w:val="0"/>
        </w:numPr>
        <w:ind w:left="720" w:right="-368"/>
        <w:rPr>
          <w:rFonts w:ascii="HelvLight" w:hAnsi="HelvLight"/>
          <w:sz w:val="22"/>
          <w:szCs w:val="22"/>
        </w:rPr>
      </w:pPr>
    </w:p>
    <w:p w14:paraId="796887B8" w14:textId="177AD828" w:rsidR="00792469" w:rsidRPr="008B54D4" w:rsidRDefault="00F81498" w:rsidP="00FA5E35">
      <w:pPr>
        <w:pStyle w:val="ListBullet"/>
        <w:numPr>
          <w:ilvl w:val="0"/>
          <w:numId w:val="28"/>
        </w:numPr>
        <w:ind w:right="-368"/>
        <w:rPr>
          <w:rFonts w:ascii="HelvLight" w:hAnsi="HelvLight"/>
          <w:sz w:val="22"/>
          <w:szCs w:val="22"/>
        </w:rPr>
      </w:pPr>
      <w:r>
        <w:rPr>
          <w:rFonts w:ascii="HelvLight" w:hAnsi="HelvLight"/>
          <w:b/>
          <w:bCs/>
          <w:sz w:val="22"/>
          <w:szCs w:val="22"/>
        </w:rPr>
        <w:t xml:space="preserve">An Interactive </w:t>
      </w:r>
      <w:r w:rsidR="003A1054">
        <w:rPr>
          <w:rFonts w:ascii="HelvLight" w:hAnsi="HelvLight"/>
          <w:b/>
          <w:bCs/>
          <w:sz w:val="22"/>
          <w:szCs w:val="22"/>
        </w:rPr>
        <w:t>Quiz</w:t>
      </w:r>
      <w:r>
        <w:rPr>
          <w:rFonts w:ascii="HelvLight" w:hAnsi="HelvLight"/>
          <w:b/>
          <w:bCs/>
          <w:sz w:val="22"/>
          <w:szCs w:val="22"/>
        </w:rPr>
        <w:t xml:space="preserve"> Session</w:t>
      </w:r>
      <w:r w:rsidR="00CA313E">
        <w:rPr>
          <w:rFonts w:ascii="HelvLight" w:hAnsi="HelvLight"/>
          <w:b/>
          <w:bCs/>
          <w:sz w:val="22"/>
          <w:szCs w:val="22"/>
        </w:rPr>
        <w:br/>
      </w:r>
      <w:r w:rsidR="00CA313E">
        <w:rPr>
          <w:rFonts w:ascii="HelvLight" w:hAnsi="HelvLight"/>
          <w:sz w:val="22"/>
          <w:szCs w:val="22"/>
        </w:rPr>
        <w:t xml:space="preserve">There are four subjects, that have a set </w:t>
      </w:r>
      <w:r w:rsidR="00CC3A7A">
        <w:rPr>
          <w:rFonts w:ascii="HelvLight" w:hAnsi="HelvLight"/>
          <w:sz w:val="22"/>
          <w:szCs w:val="22"/>
        </w:rPr>
        <w:t>questionnaire:</w:t>
      </w:r>
    </w:p>
    <w:p w14:paraId="3A2B90B6" w14:textId="77777777" w:rsidR="00792469" w:rsidRPr="003A1054" w:rsidRDefault="003A1054" w:rsidP="00FA5E35">
      <w:pPr>
        <w:pStyle w:val="ListBullet"/>
        <w:numPr>
          <w:ilvl w:val="0"/>
          <w:numId w:val="33"/>
        </w:numPr>
        <w:ind w:left="1800" w:right="-368"/>
        <w:rPr>
          <w:rFonts w:ascii="HelvLight" w:hAnsi="HelvLight"/>
          <w:sz w:val="22"/>
          <w:szCs w:val="22"/>
        </w:rPr>
      </w:pPr>
      <w:r w:rsidRPr="003A1054">
        <w:rPr>
          <w:rFonts w:ascii="HelvLight" w:hAnsi="HelvLight"/>
          <w:sz w:val="22"/>
          <w:szCs w:val="22"/>
        </w:rPr>
        <w:t>Java</w:t>
      </w:r>
      <w:r w:rsidR="00792469" w:rsidRPr="003A1054">
        <w:rPr>
          <w:rFonts w:ascii="HelvLight" w:hAnsi="HelvLight"/>
          <w:sz w:val="22"/>
          <w:szCs w:val="22"/>
        </w:rPr>
        <w:t xml:space="preserve"> </w:t>
      </w:r>
    </w:p>
    <w:p w14:paraId="345B5B21" w14:textId="77777777" w:rsidR="0034491A" w:rsidRPr="003A1054" w:rsidRDefault="003A1054" w:rsidP="00FA5E35">
      <w:pPr>
        <w:pStyle w:val="ListBullet"/>
        <w:numPr>
          <w:ilvl w:val="0"/>
          <w:numId w:val="33"/>
        </w:numPr>
        <w:ind w:left="1800" w:right="-368"/>
        <w:rPr>
          <w:rFonts w:ascii="HelvLight" w:hAnsi="HelvLight"/>
          <w:sz w:val="22"/>
          <w:szCs w:val="22"/>
        </w:rPr>
      </w:pPr>
      <w:r w:rsidRPr="003A1054">
        <w:rPr>
          <w:rFonts w:ascii="HelvLight" w:hAnsi="HelvLight"/>
          <w:sz w:val="22"/>
          <w:szCs w:val="22"/>
        </w:rPr>
        <w:t>DLD</w:t>
      </w:r>
    </w:p>
    <w:p w14:paraId="2FC3BFA1" w14:textId="77777777" w:rsidR="003A1054" w:rsidRDefault="003A1054" w:rsidP="00FA5E35">
      <w:pPr>
        <w:pStyle w:val="ListBullet"/>
        <w:numPr>
          <w:ilvl w:val="0"/>
          <w:numId w:val="33"/>
        </w:numPr>
        <w:ind w:left="1800" w:right="-368"/>
        <w:rPr>
          <w:rFonts w:ascii="HelvLight" w:hAnsi="HelvLight"/>
          <w:sz w:val="22"/>
          <w:szCs w:val="22"/>
        </w:rPr>
      </w:pPr>
      <w:r>
        <w:rPr>
          <w:rFonts w:ascii="HelvLight" w:hAnsi="HelvLight"/>
          <w:sz w:val="22"/>
          <w:szCs w:val="22"/>
        </w:rPr>
        <w:t>Data Structures</w:t>
      </w:r>
    </w:p>
    <w:p w14:paraId="039B57A3" w14:textId="77777777" w:rsidR="003A1054" w:rsidRDefault="003A1054" w:rsidP="00FA5E35">
      <w:pPr>
        <w:pStyle w:val="ListBullet"/>
        <w:numPr>
          <w:ilvl w:val="0"/>
          <w:numId w:val="33"/>
        </w:numPr>
        <w:ind w:left="1800" w:right="-368"/>
        <w:rPr>
          <w:rFonts w:ascii="HelvLight" w:hAnsi="HelvLight"/>
          <w:sz w:val="22"/>
          <w:szCs w:val="22"/>
        </w:rPr>
      </w:pPr>
      <w:r>
        <w:rPr>
          <w:rFonts w:ascii="HelvLight" w:hAnsi="HelvLight"/>
          <w:sz w:val="22"/>
          <w:szCs w:val="22"/>
        </w:rPr>
        <w:t>EVS</w:t>
      </w:r>
    </w:p>
    <w:p w14:paraId="797DBB03" w14:textId="6DABAA01" w:rsidR="00CA313E" w:rsidRDefault="00CA313E" w:rsidP="00FA5E35">
      <w:pPr>
        <w:pStyle w:val="ListBullet"/>
        <w:numPr>
          <w:ilvl w:val="0"/>
          <w:numId w:val="0"/>
        </w:numPr>
        <w:ind w:left="720" w:right="-368"/>
        <w:rPr>
          <w:rFonts w:ascii="HelvLight" w:hAnsi="HelvLight"/>
          <w:sz w:val="22"/>
          <w:szCs w:val="22"/>
        </w:rPr>
      </w:pPr>
      <w:r>
        <w:rPr>
          <w:rFonts w:ascii="HelvLight" w:hAnsi="HelvLight"/>
          <w:sz w:val="22"/>
          <w:szCs w:val="22"/>
        </w:rPr>
        <w:t>The questions may be bookmarked for reference. Such questions may be revisited once till the quiz is submitted.</w:t>
      </w:r>
    </w:p>
    <w:p w14:paraId="6DA5DE73" w14:textId="1EBF013D" w:rsidR="00F81498" w:rsidRDefault="00F81498" w:rsidP="00FA5E35">
      <w:pPr>
        <w:pStyle w:val="ListBullet"/>
        <w:numPr>
          <w:ilvl w:val="0"/>
          <w:numId w:val="0"/>
        </w:numPr>
        <w:ind w:left="720" w:right="-368"/>
        <w:rPr>
          <w:rFonts w:ascii="HelvLight" w:hAnsi="HelvLight"/>
          <w:sz w:val="22"/>
          <w:szCs w:val="22"/>
        </w:rPr>
      </w:pPr>
      <w:r>
        <w:rPr>
          <w:rFonts w:ascii="HelvLight" w:hAnsi="HelvLight"/>
          <w:sz w:val="22"/>
          <w:szCs w:val="22"/>
        </w:rPr>
        <w:lastRenderedPageBreak/>
        <w:t>At the end of the session, the user gets to know his final score. Thus helping him stay up-to-date with his academic curriculum.</w:t>
      </w:r>
    </w:p>
    <w:p w14:paraId="677C6822" w14:textId="77777777" w:rsidR="00CA313E" w:rsidRPr="008B54D4" w:rsidRDefault="00CA313E" w:rsidP="00FA5E35">
      <w:pPr>
        <w:pStyle w:val="ListBullet"/>
        <w:numPr>
          <w:ilvl w:val="0"/>
          <w:numId w:val="0"/>
        </w:numPr>
        <w:ind w:right="-368"/>
        <w:rPr>
          <w:rFonts w:ascii="HelvLight" w:hAnsi="HelvLight"/>
          <w:sz w:val="22"/>
          <w:szCs w:val="22"/>
        </w:rPr>
      </w:pPr>
    </w:p>
    <w:p w14:paraId="2AB3DEE8" w14:textId="77777777" w:rsidR="0034491A" w:rsidRPr="008B54D4" w:rsidRDefault="0034491A" w:rsidP="00FA5E35">
      <w:pPr>
        <w:pStyle w:val="ListBullet"/>
        <w:numPr>
          <w:ilvl w:val="0"/>
          <w:numId w:val="0"/>
        </w:numPr>
        <w:ind w:right="-368"/>
        <w:rPr>
          <w:rFonts w:ascii="HelvLight" w:hAnsi="HelvLight"/>
          <w:sz w:val="22"/>
          <w:szCs w:val="22"/>
        </w:rPr>
      </w:pPr>
    </w:p>
    <w:p w14:paraId="70886675" w14:textId="77777777" w:rsidR="00CC3A7A" w:rsidRDefault="00CA313E" w:rsidP="00FA5E35">
      <w:pPr>
        <w:pStyle w:val="ListBullet"/>
        <w:numPr>
          <w:ilvl w:val="0"/>
          <w:numId w:val="28"/>
        </w:numPr>
        <w:ind w:right="-368"/>
        <w:rPr>
          <w:rFonts w:ascii="HelvLight" w:hAnsi="HelvLight"/>
          <w:sz w:val="22"/>
          <w:szCs w:val="22"/>
        </w:rPr>
      </w:pPr>
      <w:r>
        <w:rPr>
          <w:rFonts w:ascii="HelvLight" w:hAnsi="HelvLight"/>
          <w:b/>
          <w:bCs/>
          <w:sz w:val="22"/>
          <w:szCs w:val="22"/>
        </w:rPr>
        <w:t>To-Do List</w:t>
      </w:r>
      <w:r w:rsidR="0034491A" w:rsidRPr="008B54D4">
        <w:rPr>
          <w:rFonts w:ascii="HelvLight" w:hAnsi="HelvLight"/>
          <w:b/>
          <w:bCs/>
          <w:sz w:val="22"/>
          <w:szCs w:val="22"/>
        </w:rPr>
        <w:br/>
      </w:r>
      <w:r>
        <w:rPr>
          <w:rFonts w:ascii="HelvLight" w:hAnsi="HelvLight"/>
          <w:sz w:val="22"/>
          <w:szCs w:val="22"/>
        </w:rPr>
        <w:t>Three tasks can be listed. Once a task is marked as done, it is cleared and a new task may be added in its place. The cycle continues as long as the user operates on this keeping the frame open.</w:t>
      </w:r>
    </w:p>
    <w:p w14:paraId="517B3C1A" w14:textId="126B1EEC" w:rsidR="00CA313E" w:rsidRPr="00CC3A7A" w:rsidRDefault="00CC3A7A" w:rsidP="00FA5E35">
      <w:pPr>
        <w:pStyle w:val="ListBullet"/>
        <w:numPr>
          <w:ilvl w:val="0"/>
          <w:numId w:val="0"/>
        </w:numPr>
        <w:ind w:left="720" w:right="-368" w:firstLine="12"/>
        <w:rPr>
          <w:rFonts w:ascii="HelvLight" w:hAnsi="HelvLight"/>
          <w:sz w:val="22"/>
          <w:szCs w:val="22"/>
        </w:rPr>
      </w:pPr>
      <w:r w:rsidRPr="00CC3A7A">
        <w:rPr>
          <w:rFonts w:ascii="HelvLight" w:hAnsi="HelvLight"/>
          <w:sz w:val="22"/>
          <w:szCs w:val="22"/>
        </w:rPr>
        <w:t>F</w:t>
      </w:r>
      <w:r w:rsidR="00CA313E" w:rsidRPr="00CC3A7A">
        <w:rPr>
          <w:rFonts w:ascii="HelvLight" w:hAnsi="HelvLight"/>
          <w:sz w:val="22"/>
          <w:szCs w:val="22"/>
        </w:rPr>
        <w:t xml:space="preserve">rames for To-Do Lists for multiple users can be generated with each run. All such </w:t>
      </w:r>
      <w:r>
        <w:rPr>
          <w:rFonts w:ascii="HelvLight" w:hAnsi="HelvLight"/>
          <w:sz w:val="22"/>
          <w:szCs w:val="22"/>
        </w:rPr>
        <w:t xml:space="preserve">    </w:t>
      </w:r>
      <w:r w:rsidR="00CA313E" w:rsidRPr="00CC3A7A">
        <w:rPr>
          <w:rFonts w:ascii="HelvLight" w:hAnsi="HelvLight"/>
          <w:sz w:val="22"/>
          <w:szCs w:val="22"/>
        </w:rPr>
        <w:t>frames function independently of each other.</w:t>
      </w:r>
    </w:p>
    <w:p w14:paraId="7FBD98C5" w14:textId="77777777" w:rsidR="00365B19" w:rsidRDefault="00365B19" w:rsidP="00FA5E35">
      <w:pPr>
        <w:pStyle w:val="ListBullet"/>
        <w:numPr>
          <w:ilvl w:val="0"/>
          <w:numId w:val="0"/>
        </w:numPr>
        <w:ind w:left="360" w:right="-368" w:hanging="360"/>
        <w:rPr>
          <w:rFonts w:ascii="HelvLight" w:hAnsi="HelvLight"/>
          <w:sz w:val="22"/>
          <w:szCs w:val="22"/>
        </w:rPr>
      </w:pPr>
    </w:p>
    <w:p w14:paraId="279AA9EA" w14:textId="77777777" w:rsidR="00365B19" w:rsidRDefault="00365B19" w:rsidP="00FA5E35">
      <w:pPr>
        <w:ind w:right="-368"/>
        <w:rPr>
          <w:rFonts w:ascii="HelvLight" w:hAnsi="HelvLight"/>
          <w:sz w:val="22"/>
          <w:szCs w:val="22"/>
        </w:rPr>
      </w:pPr>
      <w:r>
        <w:rPr>
          <w:rFonts w:ascii="HelvLight" w:hAnsi="HelvLight"/>
          <w:sz w:val="22"/>
          <w:szCs w:val="22"/>
        </w:rPr>
        <w:br w:type="page"/>
      </w:r>
    </w:p>
    <w:p w14:paraId="737542A8" w14:textId="77777777" w:rsidR="00365B19" w:rsidRDefault="00365B19" w:rsidP="00FA5E35">
      <w:pPr>
        <w:pStyle w:val="Heading1"/>
        <w:ind w:right="-368" w:firstLine="360"/>
        <w:rPr>
          <w:rFonts w:ascii="HelvLight" w:hAnsi="HelvLight"/>
          <w:sz w:val="42"/>
          <w:szCs w:val="42"/>
        </w:rPr>
      </w:pPr>
      <w:r>
        <w:rPr>
          <w:rFonts w:ascii="HelvLight" w:hAnsi="HelvLight"/>
          <w:sz w:val="42"/>
          <w:szCs w:val="42"/>
        </w:rPr>
        <w:lastRenderedPageBreak/>
        <w:t>Use and Demo</w:t>
      </w:r>
    </w:p>
    <w:p w14:paraId="748B2043" w14:textId="77777777" w:rsidR="00365B19" w:rsidRDefault="0080642B" w:rsidP="00FA5E35">
      <w:pPr>
        <w:ind w:right="-368"/>
        <w:rPr>
          <w:rFonts w:ascii="HelvLight" w:hAnsi="HelvLight"/>
          <w:sz w:val="22"/>
          <w:szCs w:val="22"/>
        </w:rPr>
      </w:pPr>
      <w:r w:rsidRPr="0080642B">
        <w:rPr>
          <w:rFonts w:ascii="HelvLight" w:hAnsi="HelvLight"/>
          <w:sz w:val="22"/>
          <w:szCs w:val="22"/>
        </w:rPr>
        <w:t xml:space="preserve">The </w:t>
      </w:r>
      <w:r w:rsidR="00220DDD">
        <w:rPr>
          <w:rFonts w:ascii="HelvLight" w:hAnsi="HelvLight"/>
          <w:sz w:val="22"/>
          <w:szCs w:val="22"/>
        </w:rPr>
        <w:t>application</w:t>
      </w:r>
      <w:r w:rsidR="005C5621">
        <w:rPr>
          <w:rFonts w:ascii="HelvLight" w:hAnsi="HelvLight"/>
          <w:sz w:val="22"/>
          <w:szCs w:val="22"/>
        </w:rPr>
        <w:t xml:space="preserve"> opens on the Navigator</w:t>
      </w:r>
      <w:r>
        <w:rPr>
          <w:rFonts w:ascii="HelvLight" w:hAnsi="HelvLight"/>
          <w:sz w:val="22"/>
          <w:szCs w:val="22"/>
        </w:rPr>
        <w:t xml:space="preserve"> Page.</w:t>
      </w:r>
      <w:r w:rsidR="00677D46">
        <w:rPr>
          <w:rFonts w:ascii="HelvLight" w:hAnsi="HelvLight"/>
          <w:sz w:val="22"/>
          <w:szCs w:val="22"/>
        </w:rPr>
        <w:t xml:space="preserve"> ‘</w:t>
      </w:r>
      <w:r w:rsidR="005C5621">
        <w:rPr>
          <w:rFonts w:ascii="HelvLight" w:hAnsi="HelvLight"/>
          <w:sz w:val="22"/>
          <w:szCs w:val="22"/>
        </w:rPr>
        <w:t>Take a quiz’</w:t>
      </w:r>
      <w:r w:rsidR="00677D46">
        <w:rPr>
          <w:rFonts w:ascii="HelvLight" w:hAnsi="HelvLight"/>
          <w:sz w:val="22"/>
          <w:szCs w:val="22"/>
        </w:rPr>
        <w:t xml:space="preserve"> and ‘</w:t>
      </w:r>
      <w:r w:rsidR="005C5621">
        <w:rPr>
          <w:rFonts w:ascii="HelvLight" w:hAnsi="HelvLight"/>
          <w:sz w:val="22"/>
          <w:szCs w:val="22"/>
        </w:rPr>
        <w:t>List today’s tasks’</w:t>
      </w:r>
      <w:r w:rsidR="00677D46">
        <w:rPr>
          <w:rFonts w:ascii="HelvLight" w:hAnsi="HelvLight"/>
          <w:sz w:val="22"/>
          <w:szCs w:val="22"/>
        </w:rPr>
        <w:t xml:space="preserve">, on clicking, redirect to </w:t>
      </w:r>
      <w:r w:rsidR="005C5621">
        <w:rPr>
          <w:rFonts w:ascii="HelvLight" w:hAnsi="HelvLight"/>
          <w:sz w:val="22"/>
          <w:szCs w:val="22"/>
        </w:rPr>
        <w:t>the quiz menu</w:t>
      </w:r>
      <w:r w:rsidR="00677D46">
        <w:rPr>
          <w:rFonts w:ascii="HelvLight" w:hAnsi="HelvLight"/>
          <w:sz w:val="22"/>
          <w:szCs w:val="22"/>
        </w:rPr>
        <w:t xml:space="preserve"> and </w:t>
      </w:r>
      <w:r w:rsidR="005C5621">
        <w:rPr>
          <w:rFonts w:ascii="HelvLight" w:hAnsi="HelvLight"/>
          <w:sz w:val="22"/>
          <w:szCs w:val="22"/>
        </w:rPr>
        <w:t xml:space="preserve">To-Do List </w:t>
      </w:r>
      <w:r w:rsidR="00677D46">
        <w:rPr>
          <w:rFonts w:ascii="HelvLight" w:hAnsi="HelvLight"/>
          <w:sz w:val="22"/>
          <w:szCs w:val="22"/>
        </w:rPr>
        <w:t>respectively.</w:t>
      </w:r>
    </w:p>
    <w:p w14:paraId="1861A6A6" w14:textId="77777777" w:rsidR="005C5621" w:rsidRDefault="005C5621" w:rsidP="00FA5E35">
      <w:pPr>
        <w:ind w:right="-368"/>
        <w:rPr>
          <w:rFonts w:ascii="HelvLight" w:hAnsi="HelvLight"/>
          <w:sz w:val="22"/>
          <w:szCs w:val="22"/>
        </w:rPr>
      </w:pPr>
      <w:r>
        <w:rPr>
          <w:rFonts w:ascii="HelvLight" w:hAnsi="HelvLight"/>
          <w:noProof/>
          <w:sz w:val="22"/>
          <w:szCs w:val="22"/>
          <w:lang w:val="en-IN" w:eastAsia="en-IN" w:bidi="hi-IN"/>
        </w:rPr>
        <w:drawing>
          <wp:inline distT="0" distB="0" distL="0" distR="0" wp14:anchorId="048D7C41" wp14:editId="42E475E5">
            <wp:extent cx="6016641" cy="408380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rstpage.PNG"/>
                    <pic:cNvPicPr/>
                  </pic:nvPicPr>
                  <pic:blipFill>
                    <a:blip r:embed="rId13">
                      <a:extLst>
                        <a:ext uri="{28A0092B-C50C-407E-A947-70E740481C1C}">
                          <a14:useLocalDpi xmlns:a14="http://schemas.microsoft.com/office/drawing/2010/main" val="0"/>
                        </a:ext>
                      </a:extLst>
                    </a:blip>
                    <a:stretch>
                      <a:fillRect/>
                    </a:stretch>
                  </pic:blipFill>
                  <pic:spPr>
                    <a:xfrm>
                      <a:off x="0" y="0"/>
                      <a:ext cx="6037814" cy="4098175"/>
                    </a:xfrm>
                    <a:prstGeom prst="rect">
                      <a:avLst/>
                    </a:prstGeom>
                  </pic:spPr>
                </pic:pic>
              </a:graphicData>
            </a:graphic>
          </wp:inline>
        </w:drawing>
      </w:r>
    </w:p>
    <w:p w14:paraId="7542EEF7" w14:textId="77777777" w:rsidR="005C5621" w:rsidRDefault="005C5621" w:rsidP="00FA5E35">
      <w:pPr>
        <w:ind w:right="-368"/>
        <w:rPr>
          <w:rFonts w:ascii="HelvLight" w:hAnsi="HelvLight"/>
          <w:sz w:val="22"/>
          <w:szCs w:val="22"/>
        </w:rPr>
      </w:pPr>
    </w:p>
    <w:p w14:paraId="23D67092" w14:textId="77777777" w:rsidR="005C5621" w:rsidRDefault="005C5621" w:rsidP="00FA5E35">
      <w:pPr>
        <w:ind w:right="-368"/>
        <w:rPr>
          <w:rFonts w:ascii="HelvLight" w:hAnsi="HelvLight"/>
          <w:sz w:val="22"/>
          <w:szCs w:val="22"/>
        </w:rPr>
      </w:pPr>
      <w:r>
        <w:rPr>
          <w:rFonts w:ascii="HelvLight" w:hAnsi="HelvLight"/>
          <w:sz w:val="22"/>
          <w:szCs w:val="22"/>
        </w:rPr>
        <w:t>On selecting the second option, a prompt for entering a name is displayed. The name so entered appears as the header on the list of the new To-Do List. An empty To-Do List looks like this:</w:t>
      </w:r>
    </w:p>
    <w:p w14:paraId="74A947CF" w14:textId="77777777" w:rsidR="005C5621" w:rsidRDefault="005C5621" w:rsidP="00FA5E35">
      <w:pPr>
        <w:ind w:right="-368"/>
        <w:rPr>
          <w:rFonts w:ascii="HelvLight" w:hAnsi="HelvLight"/>
          <w:sz w:val="22"/>
          <w:szCs w:val="22"/>
        </w:rPr>
      </w:pPr>
      <w:r w:rsidRPr="005C5621">
        <w:rPr>
          <w:rFonts w:ascii="HelvLight" w:hAnsi="HelvLight"/>
          <w:noProof/>
          <w:sz w:val="22"/>
          <w:szCs w:val="22"/>
          <w:lang w:val="en-IN" w:eastAsia="en-IN" w:bidi="hi-IN"/>
        </w:rPr>
        <w:lastRenderedPageBreak/>
        <mc:AlternateContent>
          <mc:Choice Requires="wps">
            <w:drawing>
              <wp:anchor distT="45720" distB="45720" distL="114300" distR="114300" simplePos="0" relativeHeight="251663360" behindDoc="0" locked="0" layoutInCell="1" allowOverlap="1" wp14:anchorId="518BB971" wp14:editId="7856096D">
                <wp:simplePos x="0" y="0"/>
                <wp:positionH relativeFrom="margin">
                  <wp:posOffset>3487257</wp:posOffset>
                </wp:positionH>
                <wp:positionV relativeFrom="paragraph">
                  <wp:posOffset>1199296</wp:posOffset>
                </wp:positionV>
                <wp:extent cx="2726690" cy="185293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6690" cy="1852930"/>
                        </a:xfrm>
                        <a:prstGeom prst="rect">
                          <a:avLst/>
                        </a:prstGeom>
                        <a:solidFill>
                          <a:srgbClr val="FFFFFF"/>
                        </a:solidFill>
                        <a:ln w="9525">
                          <a:noFill/>
                          <a:miter lim="800000"/>
                          <a:headEnd/>
                          <a:tailEnd/>
                        </a:ln>
                      </wps:spPr>
                      <wps:txbx>
                        <w:txbxContent>
                          <w:p w14:paraId="77E7110B" w14:textId="0C29CE6F" w:rsidR="00177637" w:rsidRPr="005C5621" w:rsidRDefault="00177637">
                            <w:pPr>
                              <w:rPr>
                                <w:rFonts w:ascii="HelvLight" w:hAnsi="HelvLight"/>
                                <w:sz w:val="22"/>
                                <w:szCs w:val="22"/>
                                <w:lang w:val="en-IN"/>
                              </w:rPr>
                            </w:pPr>
                            <w:r w:rsidRPr="005C5621">
                              <w:rPr>
                                <w:rFonts w:ascii="HelvLight" w:hAnsi="HelvLight"/>
                                <w:sz w:val="22"/>
                                <w:szCs w:val="22"/>
                                <w:lang w:val="en-IN"/>
                              </w:rPr>
                              <w:t>While running in an IDE</w:t>
                            </w:r>
                            <w:r>
                              <w:rPr>
                                <w:rFonts w:ascii="HelvLight" w:hAnsi="HelvLight"/>
                                <w:sz w:val="22"/>
                                <w:szCs w:val="22"/>
                                <w:lang w:val="en-IN"/>
                              </w:rPr>
                              <w:t xml:space="preserve"> or even using Windows </w:t>
                            </w:r>
                            <w:proofErr w:type="spellStart"/>
                            <w:r>
                              <w:rPr>
                                <w:rFonts w:ascii="HelvLight" w:hAnsi="HelvLight"/>
                                <w:sz w:val="22"/>
                                <w:szCs w:val="22"/>
                                <w:lang w:val="en-IN"/>
                              </w:rPr>
                              <w:t>cmd</w:t>
                            </w:r>
                            <w:proofErr w:type="spellEnd"/>
                            <w:r>
                              <w:rPr>
                                <w:rFonts w:ascii="HelvLight" w:hAnsi="HelvLight"/>
                                <w:sz w:val="22"/>
                                <w:szCs w:val="22"/>
                                <w:lang w:val="en-IN"/>
                              </w:rPr>
                              <w:t xml:space="preserve"> or Linux Terminal</w:t>
                            </w:r>
                            <w:r w:rsidRPr="005C5621">
                              <w:rPr>
                                <w:rFonts w:ascii="HelvLight" w:hAnsi="HelvLight"/>
                                <w:sz w:val="22"/>
                                <w:szCs w:val="22"/>
                                <w:lang w:val="en-IN"/>
                              </w:rPr>
                              <w:t xml:space="preserve">, multiple lists can be generated. The tasks in the list are tracked according to their completion independently for different lists.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BB971" id="Text Box 2" o:spid="_x0000_s1028" type="#_x0000_t202" style="position:absolute;margin-left:274.6pt;margin-top:94.45pt;width:214.7pt;height:145.9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" stroked="f">
                <v:textbox>
                  <w:txbxContent>
                    <w:p w14:paraId="77E7110B" w14:textId="0C29CE6F" w:rsidR="00177637" w:rsidRPr="005C5621" w:rsidRDefault="00177637">
                      <w:pPr>
                        <w:rPr>
                          <w:rFonts w:ascii="HelvLight" w:hAnsi="HelvLight"/>
                          <w:sz w:val="22"/>
                          <w:szCs w:val="22"/>
                          <w:lang w:val="en-IN"/>
                        </w:rPr>
                      </w:pPr>
                      <w:r w:rsidRPr="005C5621">
                        <w:rPr>
                          <w:rFonts w:ascii="HelvLight" w:hAnsi="HelvLight"/>
                          <w:sz w:val="22"/>
                          <w:szCs w:val="22"/>
                          <w:lang w:val="en-IN"/>
                        </w:rPr>
                        <w:t>While running in an IDE</w:t>
                      </w:r>
                      <w:r>
                        <w:rPr>
                          <w:rFonts w:ascii="HelvLight" w:hAnsi="HelvLight"/>
                          <w:sz w:val="22"/>
                          <w:szCs w:val="22"/>
                          <w:lang w:val="en-IN"/>
                        </w:rPr>
                        <w:t xml:space="preserve"> or even using Windows </w:t>
                      </w:r>
                      <w:proofErr w:type="spellStart"/>
                      <w:r>
                        <w:rPr>
                          <w:rFonts w:ascii="HelvLight" w:hAnsi="HelvLight"/>
                          <w:sz w:val="22"/>
                          <w:szCs w:val="22"/>
                          <w:lang w:val="en-IN"/>
                        </w:rPr>
                        <w:t>cmd</w:t>
                      </w:r>
                      <w:proofErr w:type="spellEnd"/>
                      <w:r>
                        <w:rPr>
                          <w:rFonts w:ascii="HelvLight" w:hAnsi="HelvLight"/>
                          <w:sz w:val="22"/>
                          <w:szCs w:val="22"/>
                          <w:lang w:val="en-IN"/>
                        </w:rPr>
                        <w:t xml:space="preserve"> or Linux Terminal</w:t>
                      </w:r>
                      <w:r w:rsidRPr="005C5621">
                        <w:rPr>
                          <w:rFonts w:ascii="HelvLight" w:hAnsi="HelvLight"/>
                          <w:sz w:val="22"/>
                          <w:szCs w:val="22"/>
                          <w:lang w:val="en-IN"/>
                        </w:rPr>
                        <w:t xml:space="preserve">, multiple lists can be generated. The tasks in the list are tracked according to their completion independently for different lists. </w:t>
                      </w:r>
                    </w:p>
                  </w:txbxContent>
                </v:textbox>
                <w10:wrap type="square" anchorx="margin"/>
              </v:shape>
            </w:pict>
          </mc:Fallback>
        </mc:AlternateContent>
      </w:r>
      <w:r>
        <w:rPr>
          <w:rFonts w:ascii="HelvLight" w:hAnsi="HelvLight"/>
          <w:noProof/>
          <w:sz w:val="22"/>
          <w:szCs w:val="22"/>
          <w:lang w:val="en-IN" w:eastAsia="en-IN" w:bidi="hi-IN"/>
        </w:rPr>
        <w:drawing>
          <wp:inline distT="0" distB="0" distL="0" distR="0" wp14:anchorId="17B49196" wp14:editId="0541EC0E">
            <wp:extent cx="3283527" cy="33560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pty task.PNG"/>
                    <pic:cNvPicPr/>
                  </pic:nvPicPr>
                  <pic:blipFill>
                    <a:blip r:embed="rId14">
                      <a:extLst>
                        <a:ext uri="{28A0092B-C50C-407E-A947-70E740481C1C}">
                          <a14:useLocalDpi xmlns:a14="http://schemas.microsoft.com/office/drawing/2010/main" val="0"/>
                        </a:ext>
                      </a:extLst>
                    </a:blip>
                    <a:stretch>
                      <a:fillRect/>
                    </a:stretch>
                  </pic:blipFill>
                  <pic:spPr>
                    <a:xfrm>
                      <a:off x="0" y="0"/>
                      <a:ext cx="3308517" cy="3381576"/>
                    </a:xfrm>
                    <a:prstGeom prst="rect">
                      <a:avLst/>
                    </a:prstGeom>
                  </pic:spPr>
                </pic:pic>
              </a:graphicData>
            </a:graphic>
          </wp:inline>
        </w:drawing>
      </w:r>
    </w:p>
    <w:p w14:paraId="1D34C7F0" w14:textId="77777777" w:rsidR="005C5621" w:rsidRDefault="005C5621" w:rsidP="00FA5E35">
      <w:pPr>
        <w:ind w:right="-368"/>
        <w:rPr>
          <w:rFonts w:ascii="HelvLight" w:hAnsi="HelvLight"/>
          <w:sz w:val="22"/>
          <w:szCs w:val="22"/>
        </w:rPr>
      </w:pPr>
    </w:p>
    <w:p w14:paraId="0CE6FFDB" w14:textId="77777777" w:rsidR="005C5621" w:rsidRDefault="005C5621" w:rsidP="00FA5E35">
      <w:pPr>
        <w:ind w:right="-368"/>
        <w:rPr>
          <w:rFonts w:ascii="HelvLight" w:hAnsi="HelvLight"/>
          <w:noProof/>
          <w:sz w:val="22"/>
          <w:szCs w:val="22"/>
          <w:lang w:val="en-IN" w:eastAsia="en-IN" w:bidi="hi-IN"/>
        </w:rPr>
      </w:pPr>
      <w:r>
        <w:rPr>
          <w:rFonts w:ascii="HelvLight" w:hAnsi="HelvLight"/>
          <w:noProof/>
          <w:sz w:val="22"/>
          <w:szCs w:val="22"/>
          <w:lang w:val="en-IN" w:eastAsia="en-IN" w:bidi="hi-IN"/>
        </w:rPr>
        <w:drawing>
          <wp:inline distT="0" distB="0" distL="0" distR="0" wp14:anchorId="4D099047" wp14:editId="02F0E0AB">
            <wp:extent cx="2624828" cy="2682790"/>
            <wp:effectExtent l="0" t="0" r="4445"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icked.PNG"/>
                    <pic:cNvPicPr/>
                  </pic:nvPicPr>
                  <pic:blipFill>
                    <a:blip r:embed="rId15">
                      <a:extLst>
                        <a:ext uri="{28A0092B-C50C-407E-A947-70E740481C1C}">
                          <a14:useLocalDpi xmlns:a14="http://schemas.microsoft.com/office/drawing/2010/main" val="0"/>
                        </a:ext>
                      </a:extLst>
                    </a:blip>
                    <a:stretch>
                      <a:fillRect/>
                    </a:stretch>
                  </pic:blipFill>
                  <pic:spPr>
                    <a:xfrm>
                      <a:off x="0" y="0"/>
                      <a:ext cx="2652079" cy="2710643"/>
                    </a:xfrm>
                    <a:prstGeom prst="rect">
                      <a:avLst/>
                    </a:prstGeom>
                  </pic:spPr>
                </pic:pic>
              </a:graphicData>
            </a:graphic>
          </wp:inline>
        </w:drawing>
      </w:r>
      <w:r>
        <w:rPr>
          <w:rFonts w:ascii="HelvLight" w:hAnsi="HelvLight"/>
          <w:noProof/>
          <w:sz w:val="22"/>
          <w:szCs w:val="22"/>
          <w:lang w:val="en-IN" w:eastAsia="en-IN" w:bidi="hi-IN"/>
        </w:rPr>
        <w:tab/>
      </w:r>
      <w:r>
        <w:rPr>
          <w:rFonts w:ascii="HelvLight" w:hAnsi="HelvLight"/>
          <w:noProof/>
          <w:sz w:val="22"/>
          <w:szCs w:val="22"/>
          <w:lang w:val="en-IN" w:eastAsia="en-IN" w:bidi="hi-IN"/>
        </w:rPr>
        <w:drawing>
          <wp:inline distT="0" distB="0" distL="0" distR="0" wp14:anchorId="6DE7B0AC" wp14:editId="6C71AB4C">
            <wp:extent cx="2650211" cy="2700691"/>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ssageticked.PNG"/>
                    <pic:cNvPicPr/>
                  </pic:nvPicPr>
                  <pic:blipFill>
                    <a:blip r:embed="rId16">
                      <a:extLst>
                        <a:ext uri="{28A0092B-C50C-407E-A947-70E740481C1C}">
                          <a14:useLocalDpi xmlns:a14="http://schemas.microsoft.com/office/drawing/2010/main" val="0"/>
                        </a:ext>
                      </a:extLst>
                    </a:blip>
                    <a:stretch>
                      <a:fillRect/>
                    </a:stretch>
                  </pic:blipFill>
                  <pic:spPr>
                    <a:xfrm>
                      <a:off x="0" y="0"/>
                      <a:ext cx="2650211" cy="2700691"/>
                    </a:xfrm>
                    <a:prstGeom prst="rect">
                      <a:avLst/>
                    </a:prstGeom>
                  </pic:spPr>
                </pic:pic>
              </a:graphicData>
            </a:graphic>
          </wp:inline>
        </w:drawing>
      </w:r>
    </w:p>
    <w:p w14:paraId="14F23AD8" w14:textId="77777777" w:rsidR="005C5621" w:rsidRDefault="005C5621" w:rsidP="00FA5E35">
      <w:pPr>
        <w:ind w:right="-368"/>
        <w:rPr>
          <w:rFonts w:ascii="HelvLight" w:hAnsi="HelvLight"/>
          <w:noProof/>
          <w:sz w:val="22"/>
          <w:szCs w:val="22"/>
          <w:lang w:val="en-IN" w:eastAsia="en-IN" w:bidi="hi-IN"/>
        </w:rPr>
      </w:pPr>
      <w:r>
        <w:rPr>
          <w:rFonts w:ascii="HelvLight" w:hAnsi="HelvLight"/>
          <w:noProof/>
          <w:sz w:val="22"/>
          <w:szCs w:val="22"/>
          <w:lang w:val="en-IN" w:eastAsia="en-IN" w:bidi="hi-IN"/>
        </w:rPr>
        <w:t>A task one marked as done, is cleared. A reminder is displayed on clicking on ‘Done!’. New asks may be added.</w:t>
      </w:r>
    </w:p>
    <w:p w14:paraId="2BC8327B" w14:textId="77777777" w:rsidR="005C5621" w:rsidRDefault="005C5621" w:rsidP="00FA5E35">
      <w:pPr>
        <w:ind w:right="-368"/>
        <w:rPr>
          <w:rFonts w:ascii="HelvLight" w:hAnsi="HelvLight"/>
          <w:sz w:val="22"/>
          <w:szCs w:val="22"/>
        </w:rPr>
      </w:pPr>
      <w:r>
        <w:rPr>
          <w:rFonts w:ascii="HelvLight" w:hAnsi="HelvLight"/>
          <w:sz w:val="22"/>
          <w:szCs w:val="22"/>
        </w:rPr>
        <w:lastRenderedPageBreak/>
        <w:t>On selecting the option for the quiz from the Navigation Page, the following frame appears:</w:t>
      </w:r>
      <w:r>
        <w:rPr>
          <w:rFonts w:ascii="HelvLight" w:hAnsi="HelvLight"/>
          <w:sz w:val="22"/>
          <w:szCs w:val="22"/>
        </w:rPr>
        <w:br/>
      </w:r>
      <w:r>
        <w:rPr>
          <w:rFonts w:ascii="HelvLight" w:hAnsi="HelvLight"/>
          <w:sz w:val="22"/>
          <w:szCs w:val="22"/>
        </w:rPr>
        <w:br/>
      </w:r>
      <w:r>
        <w:rPr>
          <w:rFonts w:ascii="HelvLight" w:hAnsi="HelvLight"/>
          <w:noProof/>
          <w:sz w:val="22"/>
          <w:szCs w:val="22"/>
          <w:lang w:val="en-IN" w:eastAsia="en-IN" w:bidi="hi-IN"/>
        </w:rPr>
        <w:drawing>
          <wp:inline distT="0" distB="0" distL="0" distR="0" wp14:anchorId="5FC57A45" wp14:editId="35F0860E">
            <wp:extent cx="5797550" cy="361632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quiz.PNG"/>
                    <pic:cNvPicPr/>
                  </pic:nvPicPr>
                  <pic:blipFill>
                    <a:blip r:embed="rId17">
                      <a:extLst>
                        <a:ext uri="{28A0092B-C50C-407E-A947-70E740481C1C}">
                          <a14:useLocalDpi xmlns:a14="http://schemas.microsoft.com/office/drawing/2010/main" val="0"/>
                        </a:ext>
                      </a:extLst>
                    </a:blip>
                    <a:stretch>
                      <a:fillRect/>
                    </a:stretch>
                  </pic:blipFill>
                  <pic:spPr>
                    <a:xfrm>
                      <a:off x="0" y="0"/>
                      <a:ext cx="5797550" cy="3616325"/>
                    </a:xfrm>
                    <a:prstGeom prst="rect">
                      <a:avLst/>
                    </a:prstGeom>
                  </pic:spPr>
                </pic:pic>
              </a:graphicData>
            </a:graphic>
          </wp:inline>
        </w:drawing>
      </w:r>
    </w:p>
    <w:p w14:paraId="3A45737F" w14:textId="77777777" w:rsidR="005C5621" w:rsidRDefault="005C5621" w:rsidP="00FA5E35">
      <w:pPr>
        <w:ind w:right="-368"/>
        <w:rPr>
          <w:rFonts w:ascii="HelvLight" w:hAnsi="HelvLight"/>
          <w:sz w:val="22"/>
          <w:szCs w:val="22"/>
        </w:rPr>
      </w:pPr>
      <w:r>
        <w:rPr>
          <w:rFonts w:ascii="HelvLight" w:hAnsi="HelvLight"/>
          <w:sz w:val="22"/>
          <w:szCs w:val="22"/>
        </w:rPr>
        <w:br/>
      </w:r>
      <w:r>
        <w:rPr>
          <w:rFonts w:ascii="HelvLight" w:hAnsi="HelvLight"/>
          <w:sz w:val="22"/>
          <w:szCs w:val="22"/>
        </w:rPr>
        <w:br/>
        <w:t>Questions are displayed according to the subject selected:</w:t>
      </w:r>
    </w:p>
    <w:p w14:paraId="156CAEAC" w14:textId="77777777" w:rsidR="005C5621" w:rsidRDefault="005C5621" w:rsidP="00FA5E35">
      <w:pPr>
        <w:ind w:right="-368"/>
        <w:rPr>
          <w:rFonts w:ascii="HelvLight" w:hAnsi="HelvLight"/>
          <w:sz w:val="22"/>
          <w:szCs w:val="22"/>
        </w:rPr>
      </w:pPr>
      <w:r>
        <w:rPr>
          <w:rFonts w:ascii="HelvLight" w:hAnsi="HelvLight"/>
          <w:noProof/>
          <w:sz w:val="22"/>
          <w:szCs w:val="22"/>
          <w:lang w:val="en-IN" w:eastAsia="en-IN" w:bidi="hi-IN"/>
        </w:rPr>
        <w:drawing>
          <wp:inline distT="0" distB="0" distL="0" distR="0" wp14:anchorId="67538A85" wp14:editId="0AF5FC71">
            <wp:extent cx="5797550" cy="2311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question1.PNG"/>
                    <pic:cNvPicPr/>
                  </pic:nvPicPr>
                  <pic:blipFill>
                    <a:blip r:embed="rId18">
                      <a:extLst>
                        <a:ext uri="{28A0092B-C50C-407E-A947-70E740481C1C}">
                          <a14:useLocalDpi xmlns:a14="http://schemas.microsoft.com/office/drawing/2010/main" val="0"/>
                        </a:ext>
                      </a:extLst>
                    </a:blip>
                    <a:stretch>
                      <a:fillRect/>
                    </a:stretch>
                  </pic:blipFill>
                  <pic:spPr>
                    <a:xfrm>
                      <a:off x="0" y="0"/>
                      <a:ext cx="5797550" cy="2311400"/>
                    </a:xfrm>
                    <a:prstGeom prst="rect">
                      <a:avLst/>
                    </a:prstGeom>
                  </pic:spPr>
                </pic:pic>
              </a:graphicData>
            </a:graphic>
          </wp:inline>
        </w:drawing>
      </w:r>
    </w:p>
    <w:p w14:paraId="0575C6AB" w14:textId="77777777" w:rsidR="000E2933" w:rsidRDefault="000E2933" w:rsidP="00FA5E35">
      <w:pPr>
        <w:ind w:right="-368"/>
        <w:rPr>
          <w:rFonts w:ascii="HelvLight" w:hAnsi="HelvLight"/>
          <w:sz w:val="22"/>
          <w:szCs w:val="22"/>
        </w:rPr>
      </w:pPr>
      <w:r>
        <w:rPr>
          <w:rFonts w:ascii="HelvLight" w:hAnsi="HelvLight"/>
          <w:sz w:val="22"/>
          <w:szCs w:val="22"/>
        </w:rPr>
        <w:t>The bookmarked questions may be visited once again by clicking on the ‘Bookmark[number]’ button. The button appears only if a question has been previously labelled accordingly by the user:</w:t>
      </w:r>
    </w:p>
    <w:p w14:paraId="12533ADB" w14:textId="77777777" w:rsidR="000E2933" w:rsidRDefault="000E2933" w:rsidP="00FA5E35">
      <w:pPr>
        <w:ind w:right="-368"/>
        <w:rPr>
          <w:rFonts w:ascii="HelvLight" w:hAnsi="HelvLight"/>
          <w:sz w:val="22"/>
          <w:szCs w:val="22"/>
        </w:rPr>
      </w:pPr>
      <w:r>
        <w:rPr>
          <w:rFonts w:ascii="HelvLight" w:hAnsi="HelvLight"/>
          <w:noProof/>
          <w:sz w:val="22"/>
          <w:szCs w:val="22"/>
          <w:lang w:val="en-IN" w:eastAsia="en-IN" w:bidi="hi-IN"/>
        </w:rPr>
        <w:lastRenderedPageBreak/>
        <w:drawing>
          <wp:inline distT="0" distB="0" distL="0" distR="0" wp14:anchorId="19E232A6" wp14:editId="15BDDB9B">
            <wp:extent cx="5797550" cy="2311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que+bookm.PNG"/>
                    <pic:cNvPicPr/>
                  </pic:nvPicPr>
                  <pic:blipFill>
                    <a:blip r:embed="rId19">
                      <a:extLst>
                        <a:ext uri="{28A0092B-C50C-407E-A947-70E740481C1C}">
                          <a14:useLocalDpi xmlns:a14="http://schemas.microsoft.com/office/drawing/2010/main" val="0"/>
                        </a:ext>
                      </a:extLst>
                    </a:blip>
                    <a:stretch>
                      <a:fillRect/>
                    </a:stretch>
                  </pic:blipFill>
                  <pic:spPr>
                    <a:xfrm>
                      <a:off x="0" y="0"/>
                      <a:ext cx="5797550" cy="2311400"/>
                    </a:xfrm>
                    <a:prstGeom prst="rect">
                      <a:avLst/>
                    </a:prstGeom>
                  </pic:spPr>
                </pic:pic>
              </a:graphicData>
            </a:graphic>
          </wp:inline>
        </w:drawing>
      </w:r>
    </w:p>
    <w:p w14:paraId="1E05A7E5" w14:textId="77777777" w:rsidR="000E2933" w:rsidRDefault="000E2933" w:rsidP="00FA5E35">
      <w:pPr>
        <w:ind w:right="-368"/>
        <w:rPr>
          <w:rFonts w:ascii="HelvLight" w:hAnsi="HelvLight"/>
          <w:sz w:val="22"/>
          <w:szCs w:val="22"/>
        </w:rPr>
      </w:pPr>
    </w:p>
    <w:p w14:paraId="5A06C8D7" w14:textId="77777777" w:rsidR="000E2933" w:rsidRDefault="000E2933" w:rsidP="00FA5E35">
      <w:pPr>
        <w:ind w:right="-368"/>
        <w:rPr>
          <w:rFonts w:ascii="HelvLight" w:hAnsi="HelvLight"/>
          <w:sz w:val="22"/>
          <w:szCs w:val="22"/>
        </w:rPr>
      </w:pPr>
      <w:r>
        <w:rPr>
          <w:rFonts w:ascii="HelvLight" w:hAnsi="HelvLight"/>
          <w:sz w:val="22"/>
          <w:szCs w:val="22"/>
        </w:rPr>
        <w:t>After reaching the final question, the result is displayed in a message prompt that is flashed on clicking on ‘Result’:</w:t>
      </w:r>
    </w:p>
    <w:p w14:paraId="5153D957" w14:textId="77777777" w:rsidR="000E2933" w:rsidRPr="0080642B" w:rsidRDefault="000E2933" w:rsidP="00FA5E35">
      <w:pPr>
        <w:ind w:right="-368"/>
        <w:rPr>
          <w:rFonts w:ascii="HelvLight" w:hAnsi="HelvLight"/>
          <w:sz w:val="22"/>
          <w:szCs w:val="22"/>
        </w:rPr>
      </w:pPr>
      <w:r>
        <w:rPr>
          <w:rFonts w:ascii="HelvLight" w:hAnsi="HelvLight"/>
          <w:noProof/>
          <w:sz w:val="22"/>
          <w:szCs w:val="22"/>
          <w:lang w:val="en-IN" w:eastAsia="en-IN" w:bidi="hi-IN"/>
        </w:rPr>
        <w:drawing>
          <wp:inline distT="0" distB="0" distL="0" distR="0" wp14:anchorId="2F9E7FDC" wp14:editId="6E9BD763">
            <wp:extent cx="5797550" cy="2317115"/>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ore.PNG"/>
                    <pic:cNvPicPr/>
                  </pic:nvPicPr>
                  <pic:blipFill>
                    <a:blip r:embed="rId20">
                      <a:extLst>
                        <a:ext uri="{28A0092B-C50C-407E-A947-70E740481C1C}">
                          <a14:useLocalDpi xmlns:a14="http://schemas.microsoft.com/office/drawing/2010/main" val="0"/>
                        </a:ext>
                      </a:extLst>
                    </a:blip>
                    <a:stretch>
                      <a:fillRect/>
                    </a:stretch>
                  </pic:blipFill>
                  <pic:spPr>
                    <a:xfrm>
                      <a:off x="0" y="0"/>
                      <a:ext cx="5797550" cy="2317115"/>
                    </a:xfrm>
                    <a:prstGeom prst="rect">
                      <a:avLst/>
                    </a:prstGeom>
                  </pic:spPr>
                </pic:pic>
              </a:graphicData>
            </a:graphic>
          </wp:inline>
        </w:drawing>
      </w:r>
    </w:p>
    <w:p w14:paraId="3D8336FF" w14:textId="1429E9EE" w:rsidR="00177637" w:rsidRDefault="00177637" w:rsidP="00177637">
      <w:pPr>
        <w:pStyle w:val="Heading1"/>
        <w:ind w:right="-368" w:firstLine="360"/>
        <w:rPr>
          <w:rFonts w:ascii="HelvLight" w:hAnsi="HelvLight"/>
          <w:sz w:val="42"/>
          <w:szCs w:val="42"/>
        </w:rPr>
      </w:pPr>
      <w:r>
        <w:rPr>
          <w:rFonts w:ascii="HelvLight" w:hAnsi="HelvLight"/>
          <w:sz w:val="42"/>
          <w:szCs w:val="42"/>
        </w:rPr>
        <w:lastRenderedPageBreak/>
        <w:t>Source Code</w:t>
      </w:r>
    </w:p>
    <w:p w14:paraId="14B58D39" w14:textId="77777777" w:rsidR="00177637" w:rsidRPr="00075CA6" w:rsidRDefault="00177637" w:rsidP="00177637">
      <w:pPr>
        <w:spacing w:after="120" w:line="240" w:lineRule="auto"/>
        <w:rPr>
          <w:rFonts w:ascii="HelvLight" w:hAnsi="HelvLight"/>
        </w:rPr>
      </w:pPr>
    </w:p>
    <w:p w14:paraId="13F78CD7" w14:textId="77777777" w:rsidR="00177637" w:rsidRPr="00075CA6" w:rsidRDefault="00177637" w:rsidP="00177637">
      <w:pPr>
        <w:spacing w:after="120" w:line="240" w:lineRule="auto"/>
        <w:rPr>
          <w:rFonts w:ascii="HelvLight" w:hAnsi="HelvLight"/>
        </w:rPr>
      </w:pPr>
      <w:r w:rsidRPr="00075CA6">
        <w:rPr>
          <w:rFonts w:ascii="HelvLight" w:hAnsi="HelvLight"/>
        </w:rPr>
        <w:t>// To-do List</w:t>
      </w:r>
    </w:p>
    <w:p w14:paraId="1AE2D260" w14:textId="77777777" w:rsidR="00177637" w:rsidRPr="00075CA6" w:rsidRDefault="00177637" w:rsidP="00177637">
      <w:pPr>
        <w:spacing w:after="120" w:line="240" w:lineRule="auto"/>
        <w:rPr>
          <w:rFonts w:ascii="HelvLight" w:hAnsi="HelvLight"/>
        </w:rPr>
      </w:pPr>
    </w:p>
    <w:p w14:paraId="0AAD5E2E"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javax.swing</w:t>
      </w:r>
      <w:proofErr w:type="spellEnd"/>
      <w:r w:rsidRPr="00075CA6">
        <w:rPr>
          <w:rFonts w:ascii="HelvLight" w:hAnsi="HelvLight"/>
        </w:rPr>
        <w:t xml:space="preserve">.*; // </w:t>
      </w:r>
      <w:proofErr w:type="spellStart"/>
      <w:r w:rsidRPr="00075CA6">
        <w:rPr>
          <w:rFonts w:ascii="HelvLight" w:hAnsi="HelvLight"/>
        </w:rPr>
        <w:t>JFrame</w:t>
      </w:r>
      <w:proofErr w:type="spellEnd"/>
      <w:r w:rsidRPr="00075CA6">
        <w:rPr>
          <w:rFonts w:ascii="HelvLight" w:hAnsi="HelvLight"/>
        </w:rPr>
        <w:t xml:space="preserve"> and components </w:t>
      </w:r>
    </w:p>
    <w:p w14:paraId="3802D21E"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java.awt</w:t>
      </w:r>
      <w:proofErr w:type="spellEnd"/>
      <w:r w:rsidRPr="00075CA6">
        <w:rPr>
          <w:rFonts w:ascii="HelvLight" w:hAnsi="HelvLight"/>
        </w:rPr>
        <w:t>.*; // for Font class(</w:t>
      </w:r>
      <w:proofErr w:type="spellStart"/>
      <w:r w:rsidRPr="00075CA6">
        <w:rPr>
          <w:rFonts w:ascii="HelvLight" w:hAnsi="HelvLight"/>
        </w:rPr>
        <w:t>es</w:t>
      </w:r>
      <w:proofErr w:type="spellEnd"/>
      <w:r w:rsidRPr="00075CA6">
        <w:rPr>
          <w:rFonts w:ascii="HelvLight" w:hAnsi="HelvLight"/>
        </w:rPr>
        <w:t>)</w:t>
      </w:r>
    </w:p>
    <w:p w14:paraId="5F43A6B5"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java.awt.event</w:t>
      </w:r>
      <w:proofErr w:type="spellEnd"/>
      <w:r w:rsidRPr="00075CA6">
        <w:rPr>
          <w:rFonts w:ascii="HelvLight" w:hAnsi="HelvLight"/>
        </w:rPr>
        <w:t xml:space="preserve">.*; // for </w:t>
      </w:r>
      <w:proofErr w:type="spellStart"/>
      <w:r w:rsidRPr="00075CA6">
        <w:rPr>
          <w:rFonts w:ascii="HelvLight" w:hAnsi="HelvLight"/>
        </w:rPr>
        <w:t>actionListeners</w:t>
      </w:r>
      <w:proofErr w:type="spellEnd"/>
    </w:p>
    <w:p w14:paraId="415F577A"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java.util.Random</w:t>
      </w:r>
      <w:proofErr w:type="spellEnd"/>
      <w:r w:rsidRPr="00075CA6">
        <w:rPr>
          <w:rFonts w:ascii="HelvLight" w:hAnsi="HelvLight"/>
        </w:rPr>
        <w:t xml:space="preserve">; // for image </w:t>
      </w:r>
      <w:proofErr w:type="spellStart"/>
      <w:r w:rsidRPr="00075CA6">
        <w:rPr>
          <w:rFonts w:ascii="HelvLight" w:hAnsi="HelvLight"/>
        </w:rPr>
        <w:t>idices</w:t>
      </w:r>
      <w:proofErr w:type="spellEnd"/>
      <w:r w:rsidRPr="00075CA6">
        <w:rPr>
          <w:rFonts w:ascii="HelvLight" w:hAnsi="HelvLight"/>
        </w:rPr>
        <w:t xml:space="preserve"> picked randomly</w:t>
      </w:r>
    </w:p>
    <w:p w14:paraId="01ABC87A"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java.util.Scanner</w:t>
      </w:r>
      <w:proofErr w:type="spellEnd"/>
      <w:r w:rsidRPr="00075CA6">
        <w:rPr>
          <w:rFonts w:ascii="HelvLight" w:hAnsi="HelvLight"/>
        </w:rPr>
        <w:t>;</w:t>
      </w:r>
    </w:p>
    <w:p w14:paraId="3636AC0A"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java.io.*;</w:t>
      </w:r>
    </w:p>
    <w:p w14:paraId="6A72CC8E" w14:textId="77777777" w:rsidR="00177637" w:rsidRPr="00075CA6" w:rsidRDefault="00177637" w:rsidP="00177637">
      <w:pPr>
        <w:spacing w:after="120" w:line="240" w:lineRule="auto"/>
        <w:rPr>
          <w:rFonts w:ascii="HelvLight" w:hAnsi="HelvLight"/>
        </w:rPr>
      </w:pPr>
    </w:p>
    <w:p w14:paraId="511E5B05"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public</w:t>
      </w:r>
      <w:proofErr w:type="gramEnd"/>
      <w:r w:rsidRPr="00075CA6">
        <w:rPr>
          <w:rFonts w:ascii="HelvLight" w:hAnsi="HelvLight"/>
        </w:rPr>
        <w:t xml:space="preserve"> class </w:t>
      </w:r>
      <w:proofErr w:type="spellStart"/>
      <w:r w:rsidRPr="00075CA6">
        <w:rPr>
          <w:rFonts w:ascii="HelvLight" w:hAnsi="HelvLight"/>
        </w:rPr>
        <w:t>ToDo</w:t>
      </w:r>
      <w:proofErr w:type="spellEnd"/>
      <w:r w:rsidRPr="00075CA6">
        <w:rPr>
          <w:rFonts w:ascii="HelvLight" w:hAnsi="HelvLight"/>
        </w:rPr>
        <w:t xml:space="preserve"> extends </w:t>
      </w:r>
      <w:proofErr w:type="spellStart"/>
      <w:r w:rsidRPr="00075CA6">
        <w:rPr>
          <w:rFonts w:ascii="HelvLight" w:hAnsi="HelvLight"/>
        </w:rPr>
        <w:t>JFrame</w:t>
      </w:r>
      <w:proofErr w:type="spellEnd"/>
      <w:r w:rsidRPr="00075CA6">
        <w:rPr>
          <w:rFonts w:ascii="HelvLight" w:hAnsi="HelvLight"/>
        </w:rPr>
        <w:t xml:space="preserve"> implements </w:t>
      </w:r>
      <w:proofErr w:type="spellStart"/>
      <w:r w:rsidRPr="00075CA6">
        <w:rPr>
          <w:rFonts w:ascii="HelvLight" w:hAnsi="HelvLight"/>
        </w:rPr>
        <w:t>ActionListener</w:t>
      </w:r>
      <w:proofErr w:type="spellEnd"/>
    </w:p>
    <w:p w14:paraId="1496BD3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75E4A344" w14:textId="77777777" w:rsidR="00177637" w:rsidRPr="00075CA6" w:rsidRDefault="00177637" w:rsidP="00177637">
      <w:pPr>
        <w:spacing w:after="120" w:line="240" w:lineRule="auto"/>
        <w:rPr>
          <w:rFonts w:ascii="HelvLight" w:hAnsi="HelvLight"/>
        </w:rPr>
      </w:pPr>
      <w:r w:rsidRPr="00075CA6">
        <w:rPr>
          <w:rFonts w:ascii="HelvLight" w:hAnsi="HelvLight"/>
        </w:rPr>
        <w:tab/>
        <w:t>// all Swing variables are (implicitly) declared static/global since they are just indicators for actual data they point to</w:t>
      </w:r>
    </w:p>
    <w:p w14:paraId="5F5856D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(components remain the same throughout the program)</w:t>
      </w:r>
    </w:p>
    <w:p w14:paraId="5B079E83" w14:textId="77777777" w:rsidR="00177637" w:rsidRPr="00075CA6" w:rsidRDefault="00177637" w:rsidP="00177637">
      <w:pPr>
        <w:spacing w:after="120" w:line="240" w:lineRule="auto"/>
        <w:rPr>
          <w:rFonts w:ascii="HelvLight" w:hAnsi="HelvLight"/>
        </w:rPr>
      </w:pPr>
      <w:r w:rsidRPr="00075CA6">
        <w:rPr>
          <w:rFonts w:ascii="HelvLight" w:hAnsi="HelvLight"/>
        </w:rPr>
        <w:tab/>
      </w:r>
      <w:proofErr w:type="spellStart"/>
      <w:r w:rsidRPr="00075CA6">
        <w:rPr>
          <w:rFonts w:ascii="HelvLight" w:hAnsi="HelvLight"/>
        </w:rPr>
        <w:t>JLabel</w:t>
      </w:r>
      <w:proofErr w:type="spellEnd"/>
      <w:r w:rsidRPr="00075CA6">
        <w:rPr>
          <w:rFonts w:ascii="HelvLight" w:hAnsi="HelvLight"/>
        </w:rPr>
        <w:t xml:space="preserve"> l, l2;  </w:t>
      </w:r>
    </w:p>
    <w:p w14:paraId="4E58FAD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JCheckBox</w:t>
      </w:r>
      <w:proofErr w:type="spellEnd"/>
      <w:r w:rsidRPr="00075CA6">
        <w:rPr>
          <w:rFonts w:ascii="HelvLight" w:hAnsi="HelvLight"/>
        </w:rPr>
        <w:t xml:space="preserve"> cb1</w:t>
      </w:r>
      <w:proofErr w:type="gramStart"/>
      <w:r w:rsidRPr="00075CA6">
        <w:rPr>
          <w:rFonts w:ascii="HelvLight" w:hAnsi="HelvLight"/>
        </w:rPr>
        <w:t>,cb2,cb3</w:t>
      </w:r>
      <w:proofErr w:type="gramEnd"/>
      <w:r w:rsidRPr="00075CA6">
        <w:rPr>
          <w:rFonts w:ascii="HelvLight" w:hAnsi="HelvLight"/>
        </w:rPr>
        <w:t xml:space="preserve">;  </w:t>
      </w:r>
    </w:p>
    <w:p w14:paraId="469B7EC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JButton</w:t>
      </w:r>
      <w:proofErr w:type="spellEnd"/>
      <w:r w:rsidRPr="00075CA6">
        <w:rPr>
          <w:rFonts w:ascii="HelvLight" w:hAnsi="HelvLight"/>
        </w:rPr>
        <w:t xml:space="preserve"> b;  </w:t>
      </w:r>
    </w:p>
    <w:p w14:paraId="565BFB2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JTextField</w:t>
      </w:r>
      <w:proofErr w:type="spellEnd"/>
      <w:r w:rsidRPr="00075CA6">
        <w:rPr>
          <w:rFonts w:ascii="HelvLight" w:hAnsi="HelvLight"/>
        </w:rPr>
        <w:t xml:space="preserve"> tf1, tf2, tf3;</w:t>
      </w:r>
    </w:p>
    <w:p w14:paraId="21BFC77D" w14:textId="77777777" w:rsidR="00177637" w:rsidRPr="00075CA6" w:rsidRDefault="00177637" w:rsidP="00177637">
      <w:pPr>
        <w:spacing w:after="120" w:line="240" w:lineRule="auto"/>
        <w:rPr>
          <w:rFonts w:ascii="HelvLight" w:hAnsi="HelvLight"/>
        </w:rPr>
      </w:pPr>
      <w:r w:rsidRPr="00075CA6">
        <w:rPr>
          <w:rFonts w:ascii="HelvLight" w:hAnsi="HelvLight"/>
        </w:rPr>
        <w:tab/>
      </w:r>
      <w:proofErr w:type="spellStart"/>
      <w:r w:rsidRPr="00075CA6">
        <w:rPr>
          <w:rFonts w:ascii="HelvLight" w:hAnsi="HelvLight"/>
        </w:rPr>
        <w:t>ImageIcon</w:t>
      </w:r>
      <w:proofErr w:type="spellEnd"/>
      <w:r w:rsidRPr="00075CA6">
        <w:rPr>
          <w:rFonts w:ascii="HelvLight" w:hAnsi="HelvLight"/>
        </w:rPr>
        <w:t xml:space="preserve"> </w:t>
      </w:r>
      <w:proofErr w:type="spellStart"/>
      <w:proofErr w:type="gramStart"/>
      <w:r w:rsidRPr="00075CA6">
        <w:rPr>
          <w:rFonts w:ascii="HelvLight" w:hAnsi="HelvLight"/>
        </w:rPr>
        <w:t>i</w:t>
      </w:r>
      <w:proofErr w:type="spellEnd"/>
      <w:r w:rsidRPr="00075CA6">
        <w:rPr>
          <w:rFonts w:ascii="HelvLight" w:hAnsi="HelvLight"/>
        </w:rPr>
        <w:t>[</w:t>
      </w:r>
      <w:proofErr w:type="gramEnd"/>
      <w:r w:rsidRPr="00075CA6">
        <w:rPr>
          <w:rFonts w:ascii="HelvLight" w:hAnsi="HelvLight"/>
        </w:rPr>
        <w:t xml:space="preserve">] = new </w:t>
      </w:r>
      <w:proofErr w:type="spellStart"/>
      <w:r w:rsidRPr="00075CA6">
        <w:rPr>
          <w:rFonts w:ascii="HelvLight" w:hAnsi="HelvLight"/>
        </w:rPr>
        <w:t>ImageIcon</w:t>
      </w:r>
      <w:proofErr w:type="spellEnd"/>
      <w:r w:rsidRPr="00075CA6">
        <w:rPr>
          <w:rFonts w:ascii="HelvLight" w:hAnsi="HelvLight"/>
        </w:rPr>
        <w:t>[16];</w:t>
      </w:r>
    </w:p>
    <w:p w14:paraId="5554CD97" w14:textId="77777777" w:rsidR="00177637" w:rsidRPr="00075CA6" w:rsidRDefault="00177637" w:rsidP="00177637">
      <w:pPr>
        <w:spacing w:after="120" w:line="240" w:lineRule="auto"/>
        <w:rPr>
          <w:rFonts w:ascii="HelvLight" w:hAnsi="HelvLight"/>
        </w:rPr>
      </w:pPr>
      <w:r w:rsidRPr="00075CA6">
        <w:rPr>
          <w:rFonts w:ascii="HelvLight" w:hAnsi="HelvLight"/>
        </w:rPr>
        <w:tab/>
      </w:r>
      <w:proofErr w:type="spellStart"/>
      <w:r w:rsidRPr="00075CA6">
        <w:rPr>
          <w:rFonts w:ascii="HelvLight" w:hAnsi="HelvLight"/>
        </w:rPr>
        <w:t>JLabel</w:t>
      </w:r>
      <w:proofErr w:type="spellEnd"/>
      <w:r w:rsidRPr="00075CA6">
        <w:rPr>
          <w:rFonts w:ascii="HelvLight" w:hAnsi="HelvLight"/>
        </w:rPr>
        <w:t xml:space="preserve"> </w:t>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 xml:space="preserve">] = new </w:t>
      </w:r>
      <w:proofErr w:type="spellStart"/>
      <w:r w:rsidRPr="00075CA6">
        <w:rPr>
          <w:rFonts w:ascii="HelvLight" w:hAnsi="HelvLight"/>
        </w:rPr>
        <w:t>JLabel</w:t>
      </w:r>
      <w:proofErr w:type="spellEnd"/>
      <w:r w:rsidRPr="00075CA6">
        <w:rPr>
          <w:rFonts w:ascii="HelvLight" w:hAnsi="HelvLight"/>
        </w:rPr>
        <w:t>[16];</w:t>
      </w:r>
    </w:p>
    <w:p w14:paraId="3160092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4C4AE05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int</w:t>
      </w:r>
      <w:proofErr w:type="spellEnd"/>
      <w:proofErr w:type="gramEnd"/>
      <w:r w:rsidRPr="00075CA6">
        <w:rPr>
          <w:rFonts w:ascii="HelvLight" w:hAnsi="HelvLight"/>
        </w:rPr>
        <w:t xml:space="preserve"> more, n=0;</w:t>
      </w:r>
    </w:p>
    <w:p w14:paraId="6F8D9A5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Random rand = new </w:t>
      </w:r>
      <w:proofErr w:type="gramStart"/>
      <w:r w:rsidRPr="00075CA6">
        <w:rPr>
          <w:rFonts w:ascii="HelvLight" w:hAnsi="HelvLight"/>
        </w:rPr>
        <w:t>Random(</w:t>
      </w:r>
      <w:proofErr w:type="gramEnd"/>
      <w:r w:rsidRPr="00075CA6">
        <w:rPr>
          <w:rFonts w:ascii="HelvLight" w:hAnsi="HelvLight"/>
        </w:rPr>
        <w:t>);</w:t>
      </w:r>
    </w:p>
    <w:p w14:paraId="2667A81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static</w:t>
      </w:r>
      <w:proofErr w:type="gramEnd"/>
      <w:r w:rsidRPr="00075CA6">
        <w:rPr>
          <w:rFonts w:ascii="HelvLight" w:hAnsi="HelvLight"/>
        </w:rPr>
        <w:t xml:space="preserve"> String name="";</w:t>
      </w:r>
    </w:p>
    <w:p w14:paraId="71A77CB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Scanner s = new </w:t>
      </w:r>
      <w:proofErr w:type="gramStart"/>
      <w:r w:rsidRPr="00075CA6">
        <w:rPr>
          <w:rFonts w:ascii="HelvLight" w:hAnsi="HelvLight"/>
        </w:rPr>
        <w:t>Scanner(</w:t>
      </w:r>
      <w:proofErr w:type="gramEnd"/>
      <w:r w:rsidRPr="00075CA6">
        <w:rPr>
          <w:rFonts w:ascii="HelvLight" w:hAnsi="HelvLight"/>
        </w:rPr>
        <w:t>System.in);</w:t>
      </w:r>
    </w:p>
    <w:p w14:paraId="4167C7C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4567F4B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ToDo</w:t>
      </w:r>
      <w:proofErr w:type="spellEnd"/>
      <w:r w:rsidRPr="00075CA6">
        <w:rPr>
          <w:rFonts w:ascii="HelvLight" w:hAnsi="HelvLight"/>
        </w:rPr>
        <w:t>(</w:t>
      </w:r>
      <w:proofErr w:type="gramEnd"/>
      <w:r w:rsidRPr="00075CA6">
        <w:rPr>
          <w:rFonts w:ascii="HelvLight" w:hAnsi="HelvLight"/>
        </w:rPr>
        <w:t>String name) // constructor</w:t>
      </w:r>
    </w:p>
    <w:p w14:paraId="4024A92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597A741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t xml:space="preserve">// image arsenal </w:t>
      </w:r>
    </w:p>
    <w:p w14:paraId="49C398C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
    <w:p w14:paraId="6FC8D3A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w:t>
      </w:r>
      <w:proofErr w:type="spellEnd"/>
      <w:r w:rsidRPr="00075CA6">
        <w:rPr>
          <w:rFonts w:ascii="HelvLight" w:hAnsi="HelvLight"/>
        </w:rPr>
        <w:t>[</w:t>
      </w:r>
      <w:proofErr w:type="gramEnd"/>
      <w:r w:rsidRPr="00075CA6">
        <w:rPr>
          <w:rFonts w:ascii="HelvLight" w:hAnsi="HelvLight"/>
        </w:rPr>
        <w:t xml:space="preserve">0] = new </w:t>
      </w:r>
      <w:proofErr w:type="spellStart"/>
      <w:r w:rsidRPr="00075CA6">
        <w:rPr>
          <w:rFonts w:ascii="HelvLight" w:hAnsi="HelvLight"/>
        </w:rPr>
        <w:t>ImageIcon</w:t>
      </w:r>
      <w:proofErr w:type="spellEnd"/>
      <w:r w:rsidRPr="00075CA6">
        <w:rPr>
          <w:rFonts w:ascii="HelvLight" w:hAnsi="HelvLight"/>
        </w:rPr>
        <w:t>(</w:t>
      </w:r>
      <w:proofErr w:type="spellStart"/>
      <w:r w:rsidRPr="00075CA6">
        <w:rPr>
          <w:rFonts w:ascii="HelvLight" w:hAnsi="HelvLight"/>
        </w:rPr>
        <w:t>getClass</w:t>
      </w:r>
      <w:proofErr w:type="spellEnd"/>
      <w:r w:rsidRPr="00075CA6">
        <w:rPr>
          <w:rFonts w:ascii="HelvLight" w:hAnsi="HelvLight"/>
        </w:rPr>
        <w:t>().</w:t>
      </w:r>
      <w:proofErr w:type="spellStart"/>
      <w:r w:rsidRPr="00075CA6">
        <w:rPr>
          <w:rFonts w:ascii="HelvLight" w:hAnsi="HelvLight"/>
        </w:rPr>
        <w:t>getResource</w:t>
      </w:r>
      <w:proofErr w:type="spellEnd"/>
      <w:r w:rsidRPr="00075CA6">
        <w:rPr>
          <w:rFonts w:ascii="HelvLight" w:hAnsi="HelvLight"/>
        </w:rPr>
        <w:t>("birthday.jpg"));</w:t>
      </w:r>
    </w:p>
    <w:p w14:paraId="066C5A7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 xml:space="preserve">0] = new </w:t>
      </w:r>
      <w:proofErr w:type="spellStart"/>
      <w:r w:rsidRPr="00075CA6">
        <w:rPr>
          <w:rFonts w:ascii="HelvLight" w:hAnsi="HelvLight"/>
        </w:rPr>
        <w:t>JLabel</w:t>
      </w:r>
      <w:proofErr w:type="spellEnd"/>
      <w:r w:rsidRPr="00075CA6">
        <w:rPr>
          <w:rFonts w:ascii="HelvLight" w:hAnsi="HelvLight"/>
        </w:rPr>
        <w:t>(</w:t>
      </w:r>
      <w:proofErr w:type="spellStart"/>
      <w:r w:rsidRPr="00075CA6">
        <w:rPr>
          <w:rFonts w:ascii="HelvLight" w:hAnsi="HelvLight"/>
        </w:rPr>
        <w:t>i</w:t>
      </w:r>
      <w:proofErr w:type="spellEnd"/>
      <w:r w:rsidRPr="00075CA6">
        <w:rPr>
          <w:rFonts w:ascii="HelvLight" w:hAnsi="HelvLight"/>
        </w:rPr>
        <w:t>[0]);</w:t>
      </w:r>
    </w:p>
    <w:p w14:paraId="05D7C5C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0].</w:t>
      </w:r>
      <w:proofErr w:type="spellStart"/>
      <w:r w:rsidRPr="00075CA6">
        <w:rPr>
          <w:rFonts w:ascii="HelvLight" w:hAnsi="HelvLight"/>
        </w:rPr>
        <w:t>setBounds</w:t>
      </w:r>
      <w:proofErr w:type="spellEnd"/>
      <w:r w:rsidRPr="00075CA6">
        <w:rPr>
          <w:rFonts w:ascii="HelvLight" w:hAnsi="HelvLight"/>
        </w:rPr>
        <w:t>(0,0,500, 200);</w:t>
      </w:r>
    </w:p>
    <w:p w14:paraId="41CB1366" w14:textId="77777777" w:rsidR="00177637" w:rsidRPr="00075CA6" w:rsidRDefault="00177637" w:rsidP="00177637">
      <w:pPr>
        <w:spacing w:after="120" w:line="240" w:lineRule="auto"/>
        <w:rPr>
          <w:rFonts w:ascii="HelvLight" w:hAnsi="HelvLight"/>
        </w:rPr>
      </w:pPr>
      <w:r w:rsidRPr="00075CA6">
        <w:rPr>
          <w:rFonts w:ascii="HelvLight" w:hAnsi="HelvLight"/>
        </w:rPr>
        <w:lastRenderedPageBreak/>
        <w:t xml:space="preserve">    </w:t>
      </w:r>
      <w:r w:rsidRPr="00075CA6">
        <w:rPr>
          <w:rFonts w:ascii="HelvLight" w:hAnsi="HelvLight"/>
        </w:rPr>
        <w:tab/>
      </w:r>
    </w:p>
    <w:p w14:paraId="26B3FB0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w:t>
      </w:r>
      <w:proofErr w:type="spellEnd"/>
      <w:r w:rsidRPr="00075CA6">
        <w:rPr>
          <w:rFonts w:ascii="HelvLight" w:hAnsi="HelvLight"/>
        </w:rPr>
        <w:t>[</w:t>
      </w:r>
      <w:proofErr w:type="gramEnd"/>
      <w:r w:rsidRPr="00075CA6">
        <w:rPr>
          <w:rFonts w:ascii="HelvLight" w:hAnsi="HelvLight"/>
        </w:rPr>
        <w:t xml:space="preserve">1] = new </w:t>
      </w:r>
      <w:proofErr w:type="spellStart"/>
      <w:r w:rsidRPr="00075CA6">
        <w:rPr>
          <w:rFonts w:ascii="HelvLight" w:hAnsi="HelvLight"/>
        </w:rPr>
        <w:t>ImageIcon</w:t>
      </w:r>
      <w:proofErr w:type="spellEnd"/>
      <w:r w:rsidRPr="00075CA6">
        <w:rPr>
          <w:rFonts w:ascii="HelvLight" w:hAnsi="HelvLight"/>
        </w:rPr>
        <w:t>(</w:t>
      </w:r>
      <w:proofErr w:type="spellStart"/>
      <w:r w:rsidRPr="00075CA6">
        <w:rPr>
          <w:rFonts w:ascii="HelvLight" w:hAnsi="HelvLight"/>
        </w:rPr>
        <w:t>getClass</w:t>
      </w:r>
      <w:proofErr w:type="spellEnd"/>
      <w:r w:rsidRPr="00075CA6">
        <w:rPr>
          <w:rFonts w:ascii="HelvLight" w:hAnsi="HelvLight"/>
        </w:rPr>
        <w:t>().</w:t>
      </w:r>
      <w:proofErr w:type="spellStart"/>
      <w:r w:rsidRPr="00075CA6">
        <w:rPr>
          <w:rFonts w:ascii="HelvLight" w:hAnsi="HelvLight"/>
        </w:rPr>
        <w:t>getResource</w:t>
      </w:r>
      <w:proofErr w:type="spellEnd"/>
      <w:r w:rsidRPr="00075CA6">
        <w:rPr>
          <w:rFonts w:ascii="HelvLight" w:hAnsi="HelvLight"/>
        </w:rPr>
        <w:t>("books.jpg"));</w:t>
      </w:r>
    </w:p>
    <w:p w14:paraId="61B3417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 xml:space="preserve">1] = new </w:t>
      </w:r>
      <w:proofErr w:type="spellStart"/>
      <w:r w:rsidRPr="00075CA6">
        <w:rPr>
          <w:rFonts w:ascii="HelvLight" w:hAnsi="HelvLight"/>
        </w:rPr>
        <w:t>JLabel</w:t>
      </w:r>
      <w:proofErr w:type="spellEnd"/>
      <w:r w:rsidRPr="00075CA6">
        <w:rPr>
          <w:rFonts w:ascii="HelvLight" w:hAnsi="HelvLight"/>
        </w:rPr>
        <w:t>(</w:t>
      </w:r>
      <w:proofErr w:type="spellStart"/>
      <w:r w:rsidRPr="00075CA6">
        <w:rPr>
          <w:rFonts w:ascii="HelvLight" w:hAnsi="HelvLight"/>
        </w:rPr>
        <w:t>i</w:t>
      </w:r>
      <w:proofErr w:type="spellEnd"/>
      <w:r w:rsidRPr="00075CA6">
        <w:rPr>
          <w:rFonts w:ascii="HelvLight" w:hAnsi="HelvLight"/>
        </w:rPr>
        <w:t>[1]);</w:t>
      </w:r>
    </w:p>
    <w:p w14:paraId="34E37C5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1].</w:t>
      </w:r>
      <w:proofErr w:type="spellStart"/>
      <w:r w:rsidRPr="00075CA6">
        <w:rPr>
          <w:rFonts w:ascii="HelvLight" w:hAnsi="HelvLight"/>
        </w:rPr>
        <w:t>setBounds</w:t>
      </w:r>
      <w:proofErr w:type="spellEnd"/>
      <w:r w:rsidRPr="00075CA6">
        <w:rPr>
          <w:rFonts w:ascii="HelvLight" w:hAnsi="HelvLight"/>
        </w:rPr>
        <w:t>(0,0,500, 200);</w:t>
      </w:r>
    </w:p>
    <w:p w14:paraId="16254CE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
    <w:p w14:paraId="3004F29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w:t>
      </w:r>
      <w:proofErr w:type="spellEnd"/>
      <w:r w:rsidRPr="00075CA6">
        <w:rPr>
          <w:rFonts w:ascii="HelvLight" w:hAnsi="HelvLight"/>
        </w:rPr>
        <w:t>[</w:t>
      </w:r>
      <w:proofErr w:type="gramEnd"/>
      <w:r w:rsidRPr="00075CA6">
        <w:rPr>
          <w:rFonts w:ascii="HelvLight" w:hAnsi="HelvLight"/>
        </w:rPr>
        <w:t xml:space="preserve">2] = new </w:t>
      </w:r>
      <w:proofErr w:type="spellStart"/>
      <w:r w:rsidRPr="00075CA6">
        <w:rPr>
          <w:rFonts w:ascii="HelvLight" w:hAnsi="HelvLight"/>
        </w:rPr>
        <w:t>ImageIcon</w:t>
      </w:r>
      <w:proofErr w:type="spellEnd"/>
      <w:r w:rsidRPr="00075CA6">
        <w:rPr>
          <w:rFonts w:ascii="HelvLight" w:hAnsi="HelvLight"/>
        </w:rPr>
        <w:t>(</w:t>
      </w:r>
      <w:proofErr w:type="spellStart"/>
      <w:r w:rsidRPr="00075CA6">
        <w:rPr>
          <w:rFonts w:ascii="HelvLight" w:hAnsi="HelvLight"/>
        </w:rPr>
        <w:t>getClass</w:t>
      </w:r>
      <w:proofErr w:type="spellEnd"/>
      <w:r w:rsidRPr="00075CA6">
        <w:rPr>
          <w:rFonts w:ascii="HelvLight" w:hAnsi="HelvLight"/>
        </w:rPr>
        <w:t>().</w:t>
      </w:r>
      <w:proofErr w:type="spellStart"/>
      <w:r w:rsidRPr="00075CA6">
        <w:rPr>
          <w:rFonts w:ascii="HelvLight" w:hAnsi="HelvLight"/>
        </w:rPr>
        <w:t>getResource</w:t>
      </w:r>
      <w:proofErr w:type="spellEnd"/>
      <w:r w:rsidRPr="00075CA6">
        <w:rPr>
          <w:rFonts w:ascii="HelvLight" w:hAnsi="HelvLight"/>
        </w:rPr>
        <w:t>("bowling.jpg"));</w:t>
      </w:r>
    </w:p>
    <w:p w14:paraId="48DB8A8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 xml:space="preserve">2] = new </w:t>
      </w:r>
      <w:proofErr w:type="spellStart"/>
      <w:r w:rsidRPr="00075CA6">
        <w:rPr>
          <w:rFonts w:ascii="HelvLight" w:hAnsi="HelvLight"/>
        </w:rPr>
        <w:t>JLabel</w:t>
      </w:r>
      <w:proofErr w:type="spellEnd"/>
      <w:r w:rsidRPr="00075CA6">
        <w:rPr>
          <w:rFonts w:ascii="HelvLight" w:hAnsi="HelvLight"/>
        </w:rPr>
        <w:t>(</w:t>
      </w:r>
      <w:proofErr w:type="spellStart"/>
      <w:r w:rsidRPr="00075CA6">
        <w:rPr>
          <w:rFonts w:ascii="HelvLight" w:hAnsi="HelvLight"/>
        </w:rPr>
        <w:t>i</w:t>
      </w:r>
      <w:proofErr w:type="spellEnd"/>
      <w:r w:rsidRPr="00075CA6">
        <w:rPr>
          <w:rFonts w:ascii="HelvLight" w:hAnsi="HelvLight"/>
        </w:rPr>
        <w:t>[2]);</w:t>
      </w:r>
    </w:p>
    <w:p w14:paraId="295E710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2].</w:t>
      </w:r>
      <w:proofErr w:type="spellStart"/>
      <w:r w:rsidRPr="00075CA6">
        <w:rPr>
          <w:rFonts w:ascii="HelvLight" w:hAnsi="HelvLight"/>
        </w:rPr>
        <w:t>setBounds</w:t>
      </w:r>
      <w:proofErr w:type="spellEnd"/>
      <w:r w:rsidRPr="00075CA6">
        <w:rPr>
          <w:rFonts w:ascii="HelvLight" w:hAnsi="HelvLight"/>
        </w:rPr>
        <w:t>(0,0,500, 200);</w:t>
      </w:r>
    </w:p>
    <w:p w14:paraId="2722E96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
    <w:p w14:paraId="0161797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w:t>
      </w:r>
      <w:proofErr w:type="spellEnd"/>
      <w:r w:rsidRPr="00075CA6">
        <w:rPr>
          <w:rFonts w:ascii="HelvLight" w:hAnsi="HelvLight"/>
        </w:rPr>
        <w:t>[</w:t>
      </w:r>
      <w:proofErr w:type="gramEnd"/>
      <w:r w:rsidRPr="00075CA6">
        <w:rPr>
          <w:rFonts w:ascii="HelvLight" w:hAnsi="HelvLight"/>
        </w:rPr>
        <w:t xml:space="preserve">3] = new </w:t>
      </w:r>
      <w:proofErr w:type="spellStart"/>
      <w:r w:rsidRPr="00075CA6">
        <w:rPr>
          <w:rFonts w:ascii="HelvLight" w:hAnsi="HelvLight"/>
        </w:rPr>
        <w:t>ImageIcon</w:t>
      </w:r>
      <w:proofErr w:type="spellEnd"/>
      <w:r w:rsidRPr="00075CA6">
        <w:rPr>
          <w:rFonts w:ascii="HelvLight" w:hAnsi="HelvLight"/>
        </w:rPr>
        <w:t>(</w:t>
      </w:r>
      <w:proofErr w:type="spellStart"/>
      <w:r w:rsidRPr="00075CA6">
        <w:rPr>
          <w:rFonts w:ascii="HelvLight" w:hAnsi="HelvLight"/>
        </w:rPr>
        <w:t>getClass</w:t>
      </w:r>
      <w:proofErr w:type="spellEnd"/>
      <w:r w:rsidRPr="00075CA6">
        <w:rPr>
          <w:rFonts w:ascii="HelvLight" w:hAnsi="HelvLight"/>
        </w:rPr>
        <w:t>().</w:t>
      </w:r>
      <w:proofErr w:type="spellStart"/>
      <w:r w:rsidRPr="00075CA6">
        <w:rPr>
          <w:rFonts w:ascii="HelvLight" w:hAnsi="HelvLight"/>
        </w:rPr>
        <w:t>getResource</w:t>
      </w:r>
      <w:proofErr w:type="spellEnd"/>
      <w:r w:rsidRPr="00075CA6">
        <w:rPr>
          <w:rFonts w:ascii="HelvLight" w:hAnsi="HelvLight"/>
        </w:rPr>
        <w:t>("breakfast.jpg"));</w:t>
      </w:r>
    </w:p>
    <w:p w14:paraId="137DFB5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 xml:space="preserve">3] = new </w:t>
      </w:r>
      <w:proofErr w:type="spellStart"/>
      <w:r w:rsidRPr="00075CA6">
        <w:rPr>
          <w:rFonts w:ascii="HelvLight" w:hAnsi="HelvLight"/>
        </w:rPr>
        <w:t>JLabel</w:t>
      </w:r>
      <w:proofErr w:type="spellEnd"/>
      <w:r w:rsidRPr="00075CA6">
        <w:rPr>
          <w:rFonts w:ascii="HelvLight" w:hAnsi="HelvLight"/>
        </w:rPr>
        <w:t>(</w:t>
      </w:r>
      <w:proofErr w:type="spellStart"/>
      <w:r w:rsidRPr="00075CA6">
        <w:rPr>
          <w:rFonts w:ascii="HelvLight" w:hAnsi="HelvLight"/>
        </w:rPr>
        <w:t>i</w:t>
      </w:r>
      <w:proofErr w:type="spellEnd"/>
      <w:r w:rsidRPr="00075CA6">
        <w:rPr>
          <w:rFonts w:ascii="HelvLight" w:hAnsi="HelvLight"/>
        </w:rPr>
        <w:t>[3]);</w:t>
      </w:r>
    </w:p>
    <w:p w14:paraId="6320E18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3].</w:t>
      </w:r>
      <w:proofErr w:type="spellStart"/>
      <w:r w:rsidRPr="00075CA6">
        <w:rPr>
          <w:rFonts w:ascii="HelvLight" w:hAnsi="HelvLight"/>
        </w:rPr>
        <w:t>setBounds</w:t>
      </w:r>
      <w:proofErr w:type="spellEnd"/>
      <w:r w:rsidRPr="00075CA6">
        <w:rPr>
          <w:rFonts w:ascii="HelvLight" w:hAnsi="HelvLight"/>
        </w:rPr>
        <w:t>(0,0,500, 200);</w:t>
      </w:r>
    </w:p>
    <w:p w14:paraId="7F79972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
    <w:p w14:paraId="76A7B84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w:t>
      </w:r>
      <w:proofErr w:type="spellEnd"/>
      <w:r w:rsidRPr="00075CA6">
        <w:rPr>
          <w:rFonts w:ascii="HelvLight" w:hAnsi="HelvLight"/>
        </w:rPr>
        <w:t>[</w:t>
      </w:r>
      <w:proofErr w:type="gramEnd"/>
      <w:r w:rsidRPr="00075CA6">
        <w:rPr>
          <w:rFonts w:ascii="HelvLight" w:hAnsi="HelvLight"/>
        </w:rPr>
        <w:t xml:space="preserve">4] = new </w:t>
      </w:r>
      <w:proofErr w:type="spellStart"/>
      <w:r w:rsidRPr="00075CA6">
        <w:rPr>
          <w:rFonts w:ascii="HelvLight" w:hAnsi="HelvLight"/>
        </w:rPr>
        <w:t>ImageIcon</w:t>
      </w:r>
      <w:proofErr w:type="spellEnd"/>
      <w:r w:rsidRPr="00075CA6">
        <w:rPr>
          <w:rFonts w:ascii="HelvLight" w:hAnsi="HelvLight"/>
        </w:rPr>
        <w:t>(</w:t>
      </w:r>
      <w:proofErr w:type="spellStart"/>
      <w:r w:rsidRPr="00075CA6">
        <w:rPr>
          <w:rFonts w:ascii="HelvLight" w:hAnsi="HelvLight"/>
        </w:rPr>
        <w:t>getClass</w:t>
      </w:r>
      <w:proofErr w:type="spellEnd"/>
      <w:r w:rsidRPr="00075CA6">
        <w:rPr>
          <w:rFonts w:ascii="HelvLight" w:hAnsi="HelvLight"/>
        </w:rPr>
        <w:t>().</w:t>
      </w:r>
      <w:proofErr w:type="spellStart"/>
      <w:r w:rsidRPr="00075CA6">
        <w:rPr>
          <w:rFonts w:ascii="HelvLight" w:hAnsi="HelvLight"/>
        </w:rPr>
        <w:t>getResource</w:t>
      </w:r>
      <w:proofErr w:type="spellEnd"/>
      <w:r w:rsidRPr="00075CA6">
        <w:rPr>
          <w:rFonts w:ascii="HelvLight" w:hAnsi="HelvLight"/>
        </w:rPr>
        <w:t>("coffee.jpg"));</w:t>
      </w:r>
    </w:p>
    <w:p w14:paraId="1B55A68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 xml:space="preserve">4] = new </w:t>
      </w:r>
      <w:proofErr w:type="spellStart"/>
      <w:r w:rsidRPr="00075CA6">
        <w:rPr>
          <w:rFonts w:ascii="HelvLight" w:hAnsi="HelvLight"/>
        </w:rPr>
        <w:t>JLabel</w:t>
      </w:r>
      <w:proofErr w:type="spellEnd"/>
      <w:r w:rsidRPr="00075CA6">
        <w:rPr>
          <w:rFonts w:ascii="HelvLight" w:hAnsi="HelvLight"/>
        </w:rPr>
        <w:t>(</w:t>
      </w:r>
      <w:proofErr w:type="spellStart"/>
      <w:r w:rsidRPr="00075CA6">
        <w:rPr>
          <w:rFonts w:ascii="HelvLight" w:hAnsi="HelvLight"/>
        </w:rPr>
        <w:t>i</w:t>
      </w:r>
      <w:proofErr w:type="spellEnd"/>
      <w:r w:rsidRPr="00075CA6">
        <w:rPr>
          <w:rFonts w:ascii="HelvLight" w:hAnsi="HelvLight"/>
        </w:rPr>
        <w:t>[4]);</w:t>
      </w:r>
    </w:p>
    <w:p w14:paraId="3FE36DE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4].</w:t>
      </w:r>
      <w:proofErr w:type="spellStart"/>
      <w:r w:rsidRPr="00075CA6">
        <w:rPr>
          <w:rFonts w:ascii="HelvLight" w:hAnsi="HelvLight"/>
        </w:rPr>
        <w:t>setBounds</w:t>
      </w:r>
      <w:proofErr w:type="spellEnd"/>
      <w:r w:rsidRPr="00075CA6">
        <w:rPr>
          <w:rFonts w:ascii="HelvLight" w:hAnsi="HelvLight"/>
        </w:rPr>
        <w:t>(0,0,500, 200);</w:t>
      </w:r>
    </w:p>
    <w:p w14:paraId="12FCFCD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
    <w:p w14:paraId="0E7D3CA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w:t>
      </w:r>
      <w:proofErr w:type="spellEnd"/>
      <w:r w:rsidRPr="00075CA6">
        <w:rPr>
          <w:rFonts w:ascii="HelvLight" w:hAnsi="HelvLight"/>
        </w:rPr>
        <w:t>[</w:t>
      </w:r>
      <w:proofErr w:type="gramEnd"/>
      <w:r w:rsidRPr="00075CA6">
        <w:rPr>
          <w:rFonts w:ascii="HelvLight" w:hAnsi="HelvLight"/>
        </w:rPr>
        <w:t xml:space="preserve">5] = new </w:t>
      </w:r>
      <w:proofErr w:type="spellStart"/>
      <w:r w:rsidRPr="00075CA6">
        <w:rPr>
          <w:rFonts w:ascii="HelvLight" w:hAnsi="HelvLight"/>
        </w:rPr>
        <w:t>ImageIcon</w:t>
      </w:r>
      <w:proofErr w:type="spellEnd"/>
      <w:r w:rsidRPr="00075CA6">
        <w:rPr>
          <w:rFonts w:ascii="HelvLight" w:hAnsi="HelvLight"/>
        </w:rPr>
        <w:t>(</w:t>
      </w:r>
      <w:proofErr w:type="spellStart"/>
      <w:r w:rsidRPr="00075CA6">
        <w:rPr>
          <w:rFonts w:ascii="HelvLight" w:hAnsi="HelvLight"/>
        </w:rPr>
        <w:t>getClass</w:t>
      </w:r>
      <w:proofErr w:type="spellEnd"/>
      <w:r w:rsidRPr="00075CA6">
        <w:rPr>
          <w:rFonts w:ascii="HelvLight" w:hAnsi="HelvLight"/>
        </w:rPr>
        <w:t>().</w:t>
      </w:r>
      <w:proofErr w:type="spellStart"/>
      <w:r w:rsidRPr="00075CA6">
        <w:rPr>
          <w:rFonts w:ascii="HelvLight" w:hAnsi="HelvLight"/>
        </w:rPr>
        <w:t>getResource</w:t>
      </w:r>
      <w:proofErr w:type="spellEnd"/>
      <w:r w:rsidRPr="00075CA6">
        <w:rPr>
          <w:rFonts w:ascii="HelvLight" w:hAnsi="HelvLight"/>
        </w:rPr>
        <w:t>("desk.jpg"));</w:t>
      </w:r>
    </w:p>
    <w:p w14:paraId="758C4CA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 xml:space="preserve">5] = new </w:t>
      </w:r>
      <w:proofErr w:type="spellStart"/>
      <w:r w:rsidRPr="00075CA6">
        <w:rPr>
          <w:rFonts w:ascii="HelvLight" w:hAnsi="HelvLight"/>
        </w:rPr>
        <w:t>JLabel</w:t>
      </w:r>
      <w:proofErr w:type="spellEnd"/>
      <w:r w:rsidRPr="00075CA6">
        <w:rPr>
          <w:rFonts w:ascii="HelvLight" w:hAnsi="HelvLight"/>
        </w:rPr>
        <w:t>(</w:t>
      </w:r>
      <w:proofErr w:type="spellStart"/>
      <w:r w:rsidRPr="00075CA6">
        <w:rPr>
          <w:rFonts w:ascii="HelvLight" w:hAnsi="HelvLight"/>
        </w:rPr>
        <w:t>i</w:t>
      </w:r>
      <w:proofErr w:type="spellEnd"/>
      <w:r w:rsidRPr="00075CA6">
        <w:rPr>
          <w:rFonts w:ascii="HelvLight" w:hAnsi="HelvLight"/>
        </w:rPr>
        <w:t>[5]);</w:t>
      </w:r>
    </w:p>
    <w:p w14:paraId="22664E4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5].</w:t>
      </w:r>
      <w:proofErr w:type="spellStart"/>
      <w:r w:rsidRPr="00075CA6">
        <w:rPr>
          <w:rFonts w:ascii="HelvLight" w:hAnsi="HelvLight"/>
        </w:rPr>
        <w:t>setBounds</w:t>
      </w:r>
      <w:proofErr w:type="spellEnd"/>
      <w:r w:rsidRPr="00075CA6">
        <w:rPr>
          <w:rFonts w:ascii="HelvLight" w:hAnsi="HelvLight"/>
        </w:rPr>
        <w:t>(0,0,500, 200);</w:t>
      </w:r>
    </w:p>
    <w:p w14:paraId="49D6EED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
    <w:p w14:paraId="559656A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w:t>
      </w:r>
      <w:proofErr w:type="spellEnd"/>
      <w:r w:rsidRPr="00075CA6">
        <w:rPr>
          <w:rFonts w:ascii="HelvLight" w:hAnsi="HelvLight"/>
        </w:rPr>
        <w:t>[</w:t>
      </w:r>
      <w:proofErr w:type="gramEnd"/>
      <w:r w:rsidRPr="00075CA6">
        <w:rPr>
          <w:rFonts w:ascii="HelvLight" w:hAnsi="HelvLight"/>
        </w:rPr>
        <w:t xml:space="preserve">6] = new </w:t>
      </w:r>
      <w:proofErr w:type="spellStart"/>
      <w:r w:rsidRPr="00075CA6">
        <w:rPr>
          <w:rFonts w:ascii="HelvLight" w:hAnsi="HelvLight"/>
        </w:rPr>
        <w:t>ImageIcon</w:t>
      </w:r>
      <w:proofErr w:type="spellEnd"/>
      <w:r w:rsidRPr="00075CA6">
        <w:rPr>
          <w:rFonts w:ascii="HelvLight" w:hAnsi="HelvLight"/>
        </w:rPr>
        <w:t>(</w:t>
      </w:r>
      <w:proofErr w:type="spellStart"/>
      <w:r w:rsidRPr="00075CA6">
        <w:rPr>
          <w:rFonts w:ascii="HelvLight" w:hAnsi="HelvLight"/>
        </w:rPr>
        <w:t>getClass</w:t>
      </w:r>
      <w:proofErr w:type="spellEnd"/>
      <w:r w:rsidRPr="00075CA6">
        <w:rPr>
          <w:rFonts w:ascii="HelvLight" w:hAnsi="HelvLight"/>
        </w:rPr>
        <w:t>().</w:t>
      </w:r>
      <w:proofErr w:type="spellStart"/>
      <w:r w:rsidRPr="00075CA6">
        <w:rPr>
          <w:rFonts w:ascii="HelvLight" w:hAnsi="HelvLight"/>
        </w:rPr>
        <w:t>getResource</w:t>
      </w:r>
      <w:proofErr w:type="spellEnd"/>
      <w:r w:rsidRPr="00075CA6">
        <w:rPr>
          <w:rFonts w:ascii="HelvLight" w:hAnsi="HelvLight"/>
        </w:rPr>
        <w:t>("dinner.jpg"));</w:t>
      </w:r>
    </w:p>
    <w:p w14:paraId="0387DBC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 xml:space="preserve">6] = new </w:t>
      </w:r>
      <w:proofErr w:type="spellStart"/>
      <w:r w:rsidRPr="00075CA6">
        <w:rPr>
          <w:rFonts w:ascii="HelvLight" w:hAnsi="HelvLight"/>
        </w:rPr>
        <w:t>JLabel</w:t>
      </w:r>
      <w:proofErr w:type="spellEnd"/>
      <w:r w:rsidRPr="00075CA6">
        <w:rPr>
          <w:rFonts w:ascii="HelvLight" w:hAnsi="HelvLight"/>
        </w:rPr>
        <w:t>(</w:t>
      </w:r>
      <w:proofErr w:type="spellStart"/>
      <w:r w:rsidRPr="00075CA6">
        <w:rPr>
          <w:rFonts w:ascii="HelvLight" w:hAnsi="HelvLight"/>
        </w:rPr>
        <w:t>i</w:t>
      </w:r>
      <w:proofErr w:type="spellEnd"/>
      <w:r w:rsidRPr="00075CA6">
        <w:rPr>
          <w:rFonts w:ascii="HelvLight" w:hAnsi="HelvLight"/>
        </w:rPr>
        <w:t>[6]);</w:t>
      </w:r>
    </w:p>
    <w:p w14:paraId="0E072C3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6].</w:t>
      </w:r>
      <w:proofErr w:type="spellStart"/>
      <w:r w:rsidRPr="00075CA6">
        <w:rPr>
          <w:rFonts w:ascii="HelvLight" w:hAnsi="HelvLight"/>
        </w:rPr>
        <w:t>setBounds</w:t>
      </w:r>
      <w:proofErr w:type="spellEnd"/>
      <w:r w:rsidRPr="00075CA6">
        <w:rPr>
          <w:rFonts w:ascii="HelvLight" w:hAnsi="HelvLight"/>
        </w:rPr>
        <w:t>(0,0,500, 200);</w:t>
      </w:r>
    </w:p>
    <w:p w14:paraId="443852C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
    <w:p w14:paraId="3FCBC45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w:t>
      </w:r>
      <w:proofErr w:type="spellEnd"/>
      <w:r w:rsidRPr="00075CA6">
        <w:rPr>
          <w:rFonts w:ascii="HelvLight" w:hAnsi="HelvLight"/>
        </w:rPr>
        <w:t>[</w:t>
      </w:r>
      <w:proofErr w:type="gramEnd"/>
      <w:r w:rsidRPr="00075CA6">
        <w:rPr>
          <w:rFonts w:ascii="HelvLight" w:hAnsi="HelvLight"/>
        </w:rPr>
        <w:t xml:space="preserve">7] = new </w:t>
      </w:r>
      <w:proofErr w:type="spellStart"/>
      <w:r w:rsidRPr="00075CA6">
        <w:rPr>
          <w:rFonts w:ascii="HelvLight" w:hAnsi="HelvLight"/>
        </w:rPr>
        <w:t>ImageIcon</w:t>
      </w:r>
      <w:proofErr w:type="spellEnd"/>
      <w:r w:rsidRPr="00075CA6">
        <w:rPr>
          <w:rFonts w:ascii="HelvLight" w:hAnsi="HelvLight"/>
        </w:rPr>
        <w:t>(</w:t>
      </w:r>
      <w:proofErr w:type="spellStart"/>
      <w:r w:rsidRPr="00075CA6">
        <w:rPr>
          <w:rFonts w:ascii="HelvLight" w:hAnsi="HelvLight"/>
        </w:rPr>
        <w:t>getClass</w:t>
      </w:r>
      <w:proofErr w:type="spellEnd"/>
      <w:r w:rsidRPr="00075CA6">
        <w:rPr>
          <w:rFonts w:ascii="HelvLight" w:hAnsi="HelvLight"/>
        </w:rPr>
        <w:t>().</w:t>
      </w:r>
      <w:proofErr w:type="spellStart"/>
      <w:r w:rsidRPr="00075CA6">
        <w:rPr>
          <w:rFonts w:ascii="HelvLight" w:hAnsi="HelvLight"/>
        </w:rPr>
        <w:t>getResource</w:t>
      </w:r>
      <w:proofErr w:type="spellEnd"/>
      <w:r w:rsidRPr="00075CA6">
        <w:rPr>
          <w:rFonts w:ascii="HelvLight" w:hAnsi="HelvLight"/>
        </w:rPr>
        <w:t>("fair.jpg"));</w:t>
      </w:r>
    </w:p>
    <w:p w14:paraId="07379AE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 xml:space="preserve">7] = new </w:t>
      </w:r>
      <w:proofErr w:type="spellStart"/>
      <w:r w:rsidRPr="00075CA6">
        <w:rPr>
          <w:rFonts w:ascii="HelvLight" w:hAnsi="HelvLight"/>
        </w:rPr>
        <w:t>JLabel</w:t>
      </w:r>
      <w:proofErr w:type="spellEnd"/>
      <w:r w:rsidRPr="00075CA6">
        <w:rPr>
          <w:rFonts w:ascii="HelvLight" w:hAnsi="HelvLight"/>
        </w:rPr>
        <w:t>(</w:t>
      </w:r>
      <w:proofErr w:type="spellStart"/>
      <w:r w:rsidRPr="00075CA6">
        <w:rPr>
          <w:rFonts w:ascii="HelvLight" w:hAnsi="HelvLight"/>
        </w:rPr>
        <w:t>i</w:t>
      </w:r>
      <w:proofErr w:type="spellEnd"/>
      <w:r w:rsidRPr="00075CA6">
        <w:rPr>
          <w:rFonts w:ascii="HelvLight" w:hAnsi="HelvLight"/>
        </w:rPr>
        <w:t>[7]);</w:t>
      </w:r>
    </w:p>
    <w:p w14:paraId="7B3ED90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7].</w:t>
      </w:r>
      <w:proofErr w:type="spellStart"/>
      <w:r w:rsidRPr="00075CA6">
        <w:rPr>
          <w:rFonts w:ascii="HelvLight" w:hAnsi="HelvLight"/>
        </w:rPr>
        <w:t>setBounds</w:t>
      </w:r>
      <w:proofErr w:type="spellEnd"/>
      <w:r w:rsidRPr="00075CA6">
        <w:rPr>
          <w:rFonts w:ascii="HelvLight" w:hAnsi="HelvLight"/>
        </w:rPr>
        <w:t>(0,0,500, 200);</w:t>
      </w:r>
    </w:p>
    <w:p w14:paraId="3518A91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
    <w:p w14:paraId="0E1C0FE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w:t>
      </w:r>
      <w:proofErr w:type="spellEnd"/>
      <w:r w:rsidRPr="00075CA6">
        <w:rPr>
          <w:rFonts w:ascii="HelvLight" w:hAnsi="HelvLight"/>
        </w:rPr>
        <w:t>[</w:t>
      </w:r>
      <w:proofErr w:type="gramEnd"/>
      <w:r w:rsidRPr="00075CA6">
        <w:rPr>
          <w:rFonts w:ascii="HelvLight" w:hAnsi="HelvLight"/>
        </w:rPr>
        <w:t xml:space="preserve">8] = new </w:t>
      </w:r>
      <w:proofErr w:type="spellStart"/>
      <w:r w:rsidRPr="00075CA6">
        <w:rPr>
          <w:rFonts w:ascii="HelvLight" w:hAnsi="HelvLight"/>
        </w:rPr>
        <w:t>ImageIcon</w:t>
      </w:r>
      <w:proofErr w:type="spellEnd"/>
      <w:r w:rsidRPr="00075CA6">
        <w:rPr>
          <w:rFonts w:ascii="HelvLight" w:hAnsi="HelvLight"/>
        </w:rPr>
        <w:t>(</w:t>
      </w:r>
      <w:proofErr w:type="spellStart"/>
      <w:r w:rsidRPr="00075CA6">
        <w:rPr>
          <w:rFonts w:ascii="HelvLight" w:hAnsi="HelvLight"/>
        </w:rPr>
        <w:t>getClass</w:t>
      </w:r>
      <w:proofErr w:type="spellEnd"/>
      <w:r w:rsidRPr="00075CA6">
        <w:rPr>
          <w:rFonts w:ascii="HelvLight" w:hAnsi="HelvLight"/>
        </w:rPr>
        <w:t>().</w:t>
      </w:r>
      <w:proofErr w:type="spellStart"/>
      <w:r w:rsidRPr="00075CA6">
        <w:rPr>
          <w:rFonts w:ascii="HelvLight" w:hAnsi="HelvLight"/>
        </w:rPr>
        <w:t>getResource</w:t>
      </w:r>
      <w:proofErr w:type="spellEnd"/>
      <w:r w:rsidRPr="00075CA6">
        <w:rPr>
          <w:rFonts w:ascii="HelvLight" w:hAnsi="HelvLight"/>
        </w:rPr>
        <w:t>("fireworks.jpg"));</w:t>
      </w:r>
    </w:p>
    <w:p w14:paraId="659AF95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 xml:space="preserve">8] = new </w:t>
      </w:r>
      <w:proofErr w:type="spellStart"/>
      <w:r w:rsidRPr="00075CA6">
        <w:rPr>
          <w:rFonts w:ascii="HelvLight" w:hAnsi="HelvLight"/>
        </w:rPr>
        <w:t>JLabel</w:t>
      </w:r>
      <w:proofErr w:type="spellEnd"/>
      <w:r w:rsidRPr="00075CA6">
        <w:rPr>
          <w:rFonts w:ascii="HelvLight" w:hAnsi="HelvLight"/>
        </w:rPr>
        <w:t>(</w:t>
      </w:r>
      <w:proofErr w:type="spellStart"/>
      <w:r w:rsidRPr="00075CA6">
        <w:rPr>
          <w:rFonts w:ascii="HelvLight" w:hAnsi="HelvLight"/>
        </w:rPr>
        <w:t>i</w:t>
      </w:r>
      <w:proofErr w:type="spellEnd"/>
      <w:r w:rsidRPr="00075CA6">
        <w:rPr>
          <w:rFonts w:ascii="HelvLight" w:hAnsi="HelvLight"/>
        </w:rPr>
        <w:t>[8]);</w:t>
      </w:r>
    </w:p>
    <w:p w14:paraId="055D6CE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8].</w:t>
      </w:r>
      <w:proofErr w:type="spellStart"/>
      <w:r w:rsidRPr="00075CA6">
        <w:rPr>
          <w:rFonts w:ascii="HelvLight" w:hAnsi="HelvLight"/>
        </w:rPr>
        <w:t>setBounds</w:t>
      </w:r>
      <w:proofErr w:type="spellEnd"/>
      <w:r w:rsidRPr="00075CA6">
        <w:rPr>
          <w:rFonts w:ascii="HelvLight" w:hAnsi="HelvLight"/>
        </w:rPr>
        <w:t>(0,0,500, 200);</w:t>
      </w:r>
    </w:p>
    <w:p w14:paraId="6C28C1D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
    <w:p w14:paraId="72A278E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w:t>
      </w:r>
      <w:proofErr w:type="spellEnd"/>
      <w:r w:rsidRPr="00075CA6">
        <w:rPr>
          <w:rFonts w:ascii="HelvLight" w:hAnsi="HelvLight"/>
        </w:rPr>
        <w:t>[</w:t>
      </w:r>
      <w:proofErr w:type="gramEnd"/>
      <w:r w:rsidRPr="00075CA6">
        <w:rPr>
          <w:rFonts w:ascii="HelvLight" w:hAnsi="HelvLight"/>
        </w:rPr>
        <w:t xml:space="preserve">9] = new </w:t>
      </w:r>
      <w:proofErr w:type="spellStart"/>
      <w:r w:rsidRPr="00075CA6">
        <w:rPr>
          <w:rFonts w:ascii="HelvLight" w:hAnsi="HelvLight"/>
        </w:rPr>
        <w:t>ImageIcon</w:t>
      </w:r>
      <w:proofErr w:type="spellEnd"/>
      <w:r w:rsidRPr="00075CA6">
        <w:rPr>
          <w:rFonts w:ascii="HelvLight" w:hAnsi="HelvLight"/>
        </w:rPr>
        <w:t>(</w:t>
      </w:r>
      <w:proofErr w:type="spellStart"/>
      <w:r w:rsidRPr="00075CA6">
        <w:rPr>
          <w:rFonts w:ascii="HelvLight" w:hAnsi="HelvLight"/>
        </w:rPr>
        <w:t>getClass</w:t>
      </w:r>
      <w:proofErr w:type="spellEnd"/>
      <w:r w:rsidRPr="00075CA6">
        <w:rPr>
          <w:rFonts w:ascii="HelvLight" w:hAnsi="HelvLight"/>
        </w:rPr>
        <w:t>().</w:t>
      </w:r>
      <w:proofErr w:type="spellStart"/>
      <w:r w:rsidRPr="00075CA6">
        <w:rPr>
          <w:rFonts w:ascii="HelvLight" w:hAnsi="HelvLight"/>
        </w:rPr>
        <w:t>getResource</w:t>
      </w:r>
      <w:proofErr w:type="spellEnd"/>
      <w:r w:rsidRPr="00075CA6">
        <w:rPr>
          <w:rFonts w:ascii="HelvLight" w:hAnsi="HelvLight"/>
        </w:rPr>
        <w:t>("game.jpg"));</w:t>
      </w:r>
    </w:p>
    <w:p w14:paraId="5E06121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 xml:space="preserve">9] = new </w:t>
      </w:r>
      <w:proofErr w:type="spellStart"/>
      <w:r w:rsidRPr="00075CA6">
        <w:rPr>
          <w:rFonts w:ascii="HelvLight" w:hAnsi="HelvLight"/>
        </w:rPr>
        <w:t>JLabel</w:t>
      </w:r>
      <w:proofErr w:type="spellEnd"/>
      <w:r w:rsidRPr="00075CA6">
        <w:rPr>
          <w:rFonts w:ascii="HelvLight" w:hAnsi="HelvLight"/>
        </w:rPr>
        <w:t>(</w:t>
      </w:r>
      <w:proofErr w:type="spellStart"/>
      <w:r w:rsidRPr="00075CA6">
        <w:rPr>
          <w:rFonts w:ascii="HelvLight" w:hAnsi="HelvLight"/>
        </w:rPr>
        <w:t>i</w:t>
      </w:r>
      <w:proofErr w:type="spellEnd"/>
      <w:r w:rsidRPr="00075CA6">
        <w:rPr>
          <w:rFonts w:ascii="HelvLight" w:hAnsi="HelvLight"/>
        </w:rPr>
        <w:t>[9]);</w:t>
      </w:r>
    </w:p>
    <w:p w14:paraId="29F1994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9].</w:t>
      </w:r>
      <w:proofErr w:type="spellStart"/>
      <w:r w:rsidRPr="00075CA6">
        <w:rPr>
          <w:rFonts w:ascii="HelvLight" w:hAnsi="HelvLight"/>
        </w:rPr>
        <w:t>setBounds</w:t>
      </w:r>
      <w:proofErr w:type="spellEnd"/>
      <w:r w:rsidRPr="00075CA6">
        <w:rPr>
          <w:rFonts w:ascii="HelvLight" w:hAnsi="HelvLight"/>
        </w:rPr>
        <w:t>(0,0,500, 200);</w:t>
      </w:r>
    </w:p>
    <w:p w14:paraId="34933D13" w14:textId="77777777" w:rsidR="00177637" w:rsidRPr="00075CA6" w:rsidRDefault="00177637" w:rsidP="00177637">
      <w:pPr>
        <w:spacing w:after="120" w:line="240" w:lineRule="auto"/>
        <w:rPr>
          <w:rFonts w:ascii="HelvLight" w:hAnsi="HelvLight"/>
        </w:rPr>
      </w:pPr>
      <w:r w:rsidRPr="00075CA6">
        <w:rPr>
          <w:rFonts w:ascii="HelvLight" w:hAnsi="HelvLight"/>
        </w:rPr>
        <w:lastRenderedPageBreak/>
        <w:t xml:space="preserve">    </w:t>
      </w:r>
      <w:r w:rsidRPr="00075CA6">
        <w:rPr>
          <w:rFonts w:ascii="HelvLight" w:hAnsi="HelvLight"/>
        </w:rPr>
        <w:tab/>
      </w:r>
    </w:p>
    <w:p w14:paraId="0F9ABF6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w:t>
      </w:r>
      <w:proofErr w:type="spellEnd"/>
      <w:r w:rsidRPr="00075CA6">
        <w:rPr>
          <w:rFonts w:ascii="HelvLight" w:hAnsi="HelvLight"/>
        </w:rPr>
        <w:t>[</w:t>
      </w:r>
      <w:proofErr w:type="gramEnd"/>
      <w:r w:rsidRPr="00075CA6">
        <w:rPr>
          <w:rFonts w:ascii="HelvLight" w:hAnsi="HelvLight"/>
        </w:rPr>
        <w:t xml:space="preserve">10] = new </w:t>
      </w:r>
      <w:proofErr w:type="spellStart"/>
      <w:r w:rsidRPr="00075CA6">
        <w:rPr>
          <w:rFonts w:ascii="HelvLight" w:hAnsi="HelvLight"/>
        </w:rPr>
        <w:t>ImageIcon</w:t>
      </w:r>
      <w:proofErr w:type="spellEnd"/>
      <w:r w:rsidRPr="00075CA6">
        <w:rPr>
          <w:rFonts w:ascii="HelvLight" w:hAnsi="HelvLight"/>
        </w:rPr>
        <w:t>(</w:t>
      </w:r>
      <w:proofErr w:type="spellStart"/>
      <w:r w:rsidRPr="00075CA6">
        <w:rPr>
          <w:rFonts w:ascii="HelvLight" w:hAnsi="HelvLight"/>
        </w:rPr>
        <w:t>getClass</w:t>
      </w:r>
      <w:proofErr w:type="spellEnd"/>
      <w:r w:rsidRPr="00075CA6">
        <w:rPr>
          <w:rFonts w:ascii="HelvLight" w:hAnsi="HelvLight"/>
        </w:rPr>
        <w:t>().</w:t>
      </w:r>
      <w:proofErr w:type="spellStart"/>
      <w:r w:rsidRPr="00075CA6">
        <w:rPr>
          <w:rFonts w:ascii="HelvLight" w:hAnsi="HelvLight"/>
        </w:rPr>
        <w:t>getResource</w:t>
      </w:r>
      <w:proofErr w:type="spellEnd"/>
      <w:r w:rsidRPr="00075CA6">
        <w:rPr>
          <w:rFonts w:ascii="HelvLight" w:hAnsi="HelvLight"/>
        </w:rPr>
        <w:t>("leaves.jpg"));</w:t>
      </w:r>
    </w:p>
    <w:p w14:paraId="3EAE4A9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 xml:space="preserve">10] = new </w:t>
      </w:r>
      <w:proofErr w:type="spellStart"/>
      <w:r w:rsidRPr="00075CA6">
        <w:rPr>
          <w:rFonts w:ascii="HelvLight" w:hAnsi="HelvLight"/>
        </w:rPr>
        <w:t>JLabel</w:t>
      </w:r>
      <w:proofErr w:type="spellEnd"/>
      <w:r w:rsidRPr="00075CA6">
        <w:rPr>
          <w:rFonts w:ascii="HelvLight" w:hAnsi="HelvLight"/>
        </w:rPr>
        <w:t>(</w:t>
      </w:r>
      <w:proofErr w:type="spellStart"/>
      <w:r w:rsidRPr="00075CA6">
        <w:rPr>
          <w:rFonts w:ascii="HelvLight" w:hAnsi="HelvLight"/>
        </w:rPr>
        <w:t>i</w:t>
      </w:r>
      <w:proofErr w:type="spellEnd"/>
      <w:r w:rsidRPr="00075CA6">
        <w:rPr>
          <w:rFonts w:ascii="HelvLight" w:hAnsi="HelvLight"/>
        </w:rPr>
        <w:t>[10]);</w:t>
      </w:r>
    </w:p>
    <w:p w14:paraId="3F70006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10].</w:t>
      </w:r>
      <w:proofErr w:type="spellStart"/>
      <w:r w:rsidRPr="00075CA6">
        <w:rPr>
          <w:rFonts w:ascii="HelvLight" w:hAnsi="HelvLight"/>
        </w:rPr>
        <w:t>setBounds</w:t>
      </w:r>
      <w:proofErr w:type="spellEnd"/>
      <w:r w:rsidRPr="00075CA6">
        <w:rPr>
          <w:rFonts w:ascii="HelvLight" w:hAnsi="HelvLight"/>
        </w:rPr>
        <w:t>(0,0,500, 200);</w:t>
      </w:r>
    </w:p>
    <w:p w14:paraId="46CB89A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
    <w:p w14:paraId="096D255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w:t>
      </w:r>
      <w:proofErr w:type="spellEnd"/>
      <w:r w:rsidRPr="00075CA6">
        <w:rPr>
          <w:rFonts w:ascii="HelvLight" w:hAnsi="HelvLight"/>
        </w:rPr>
        <w:t>[</w:t>
      </w:r>
      <w:proofErr w:type="gramEnd"/>
      <w:r w:rsidRPr="00075CA6">
        <w:rPr>
          <w:rFonts w:ascii="HelvLight" w:hAnsi="HelvLight"/>
        </w:rPr>
        <w:t xml:space="preserve">11] = new </w:t>
      </w:r>
      <w:proofErr w:type="spellStart"/>
      <w:r w:rsidRPr="00075CA6">
        <w:rPr>
          <w:rFonts w:ascii="HelvLight" w:hAnsi="HelvLight"/>
        </w:rPr>
        <w:t>ImageIcon</w:t>
      </w:r>
      <w:proofErr w:type="spellEnd"/>
      <w:r w:rsidRPr="00075CA6">
        <w:rPr>
          <w:rFonts w:ascii="HelvLight" w:hAnsi="HelvLight"/>
        </w:rPr>
        <w:t>(</w:t>
      </w:r>
      <w:proofErr w:type="spellStart"/>
      <w:r w:rsidRPr="00075CA6">
        <w:rPr>
          <w:rFonts w:ascii="HelvLight" w:hAnsi="HelvLight"/>
        </w:rPr>
        <w:t>getClass</w:t>
      </w:r>
      <w:proofErr w:type="spellEnd"/>
      <w:r w:rsidRPr="00075CA6">
        <w:rPr>
          <w:rFonts w:ascii="HelvLight" w:hAnsi="HelvLight"/>
        </w:rPr>
        <w:t>().</w:t>
      </w:r>
      <w:proofErr w:type="spellStart"/>
      <w:r w:rsidRPr="00075CA6">
        <w:rPr>
          <w:rFonts w:ascii="HelvLight" w:hAnsi="HelvLight"/>
        </w:rPr>
        <w:t>getResource</w:t>
      </w:r>
      <w:proofErr w:type="spellEnd"/>
      <w:r w:rsidRPr="00075CA6">
        <w:rPr>
          <w:rFonts w:ascii="HelvLight" w:hAnsi="HelvLight"/>
        </w:rPr>
        <w:t>("marathon.jpg"));</w:t>
      </w:r>
    </w:p>
    <w:p w14:paraId="3B3E214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 xml:space="preserve">11] = new </w:t>
      </w:r>
      <w:proofErr w:type="spellStart"/>
      <w:r w:rsidRPr="00075CA6">
        <w:rPr>
          <w:rFonts w:ascii="HelvLight" w:hAnsi="HelvLight"/>
        </w:rPr>
        <w:t>JLabel</w:t>
      </w:r>
      <w:proofErr w:type="spellEnd"/>
      <w:r w:rsidRPr="00075CA6">
        <w:rPr>
          <w:rFonts w:ascii="HelvLight" w:hAnsi="HelvLight"/>
        </w:rPr>
        <w:t>(</w:t>
      </w:r>
      <w:proofErr w:type="spellStart"/>
      <w:r w:rsidRPr="00075CA6">
        <w:rPr>
          <w:rFonts w:ascii="HelvLight" w:hAnsi="HelvLight"/>
        </w:rPr>
        <w:t>i</w:t>
      </w:r>
      <w:proofErr w:type="spellEnd"/>
      <w:r w:rsidRPr="00075CA6">
        <w:rPr>
          <w:rFonts w:ascii="HelvLight" w:hAnsi="HelvLight"/>
        </w:rPr>
        <w:t>[11]);</w:t>
      </w:r>
    </w:p>
    <w:p w14:paraId="598F236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11].</w:t>
      </w:r>
      <w:proofErr w:type="spellStart"/>
      <w:r w:rsidRPr="00075CA6">
        <w:rPr>
          <w:rFonts w:ascii="HelvLight" w:hAnsi="HelvLight"/>
        </w:rPr>
        <w:t>setBounds</w:t>
      </w:r>
      <w:proofErr w:type="spellEnd"/>
      <w:r w:rsidRPr="00075CA6">
        <w:rPr>
          <w:rFonts w:ascii="HelvLight" w:hAnsi="HelvLight"/>
        </w:rPr>
        <w:t>(0,0,500, 200);</w:t>
      </w:r>
    </w:p>
    <w:p w14:paraId="634E810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
    <w:p w14:paraId="55B9F75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w:t>
      </w:r>
      <w:proofErr w:type="spellEnd"/>
      <w:r w:rsidRPr="00075CA6">
        <w:rPr>
          <w:rFonts w:ascii="HelvLight" w:hAnsi="HelvLight"/>
        </w:rPr>
        <w:t>[</w:t>
      </w:r>
      <w:proofErr w:type="gramEnd"/>
      <w:r w:rsidRPr="00075CA6">
        <w:rPr>
          <w:rFonts w:ascii="HelvLight" w:hAnsi="HelvLight"/>
        </w:rPr>
        <w:t xml:space="preserve">12] = new </w:t>
      </w:r>
      <w:proofErr w:type="spellStart"/>
      <w:r w:rsidRPr="00075CA6">
        <w:rPr>
          <w:rFonts w:ascii="HelvLight" w:hAnsi="HelvLight"/>
        </w:rPr>
        <w:t>ImageIcon</w:t>
      </w:r>
      <w:proofErr w:type="spellEnd"/>
      <w:r w:rsidRPr="00075CA6">
        <w:rPr>
          <w:rFonts w:ascii="HelvLight" w:hAnsi="HelvLight"/>
        </w:rPr>
        <w:t>(</w:t>
      </w:r>
      <w:proofErr w:type="spellStart"/>
      <w:r w:rsidRPr="00075CA6">
        <w:rPr>
          <w:rFonts w:ascii="HelvLight" w:hAnsi="HelvLight"/>
        </w:rPr>
        <w:t>getClass</w:t>
      </w:r>
      <w:proofErr w:type="spellEnd"/>
      <w:r w:rsidRPr="00075CA6">
        <w:rPr>
          <w:rFonts w:ascii="HelvLight" w:hAnsi="HelvLight"/>
        </w:rPr>
        <w:t>().</w:t>
      </w:r>
      <w:proofErr w:type="spellStart"/>
      <w:r w:rsidRPr="00075CA6">
        <w:rPr>
          <w:rFonts w:ascii="HelvLight" w:hAnsi="HelvLight"/>
        </w:rPr>
        <w:t>getResource</w:t>
      </w:r>
      <w:proofErr w:type="spellEnd"/>
      <w:r w:rsidRPr="00075CA6">
        <w:rPr>
          <w:rFonts w:ascii="HelvLight" w:hAnsi="HelvLight"/>
        </w:rPr>
        <w:t>("pizza.jpg"));</w:t>
      </w:r>
    </w:p>
    <w:p w14:paraId="5A5284B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 xml:space="preserve">12] = new </w:t>
      </w:r>
      <w:proofErr w:type="spellStart"/>
      <w:r w:rsidRPr="00075CA6">
        <w:rPr>
          <w:rFonts w:ascii="HelvLight" w:hAnsi="HelvLight"/>
        </w:rPr>
        <w:t>JLabel</w:t>
      </w:r>
      <w:proofErr w:type="spellEnd"/>
      <w:r w:rsidRPr="00075CA6">
        <w:rPr>
          <w:rFonts w:ascii="HelvLight" w:hAnsi="HelvLight"/>
        </w:rPr>
        <w:t>(</w:t>
      </w:r>
      <w:proofErr w:type="spellStart"/>
      <w:r w:rsidRPr="00075CA6">
        <w:rPr>
          <w:rFonts w:ascii="HelvLight" w:hAnsi="HelvLight"/>
        </w:rPr>
        <w:t>i</w:t>
      </w:r>
      <w:proofErr w:type="spellEnd"/>
      <w:r w:rsidRPr="00075CA6">
        <w:rPr>
          <w:rFonts w:ascii="HelvLight" w:hAnsi="HelvLight"/>
        </w:rPr>
        <w:t>[12]);</w:t>
      </w:r>
    </w:p>
    <w:p w14:paraId="2ABB597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12].</w:t>
      </w:r>
      <w:proofErr w:type="spellStart"/>
      <w:r w:rsidRPr="00075CA6">
        <w:rPr>
          <w:rFonts w:ascii="HelvLight" w:hAnsi="HelvLight"/>
        </w:rPr>
        <w:t>setBounds</w:t>
      </w:r>
      <w:proofErr w:type="spellEnd"/>
      <w:r w:rsidRPr="00075CA6">
        <w:rPr>
          <w:rFonts w:ascii="HelvLight" w:hAnsi="HelvLight"/>
        </w:rPr>
        <w:t>(0,0,500, 200);</w:t>
      </w:r>
    </w:p>
    <w:p w14:paraId="70633DE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
    <w:p w14:paraId="2A49EE4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w:t>
      </w:r>
      <w:proofErr w:type="spellEnd"/>
      <w:r w:rsidRPr="00075CA6">
        <w:rPr>
          <w:rFonts w:ascii="HelvLight" w:hAnsi="HelvLight"/>
        </w:rPr>
        <w:t>[</w:t>
      </w:r>
      <w:proofErr w:type="gramEnd"/>
      <w:r w:rsidRPr="00075CA6">
        <w:rPr>
          <w:rFonts w:ascii="HelvLight" w:hAnsi="HelvLight"/>
        </w:rPr>
        <w:t xml:space="preserve">13] = new </w:t>
      </w:r>
      <w:proofErr w:type="spellStart"/>
      <w:r w:rsidRPr="00075CA6">
        <w:rPr>
          <w:rFonts w:ascii="HelvLight" w:hAnsi="HelvLight"/>
        </w:rPr>
        <w:t>ImageIcon</w:t>
      </w:r>
      <w:proofErr w:type="spellEnd"/>
      <w:r w:rsidRPr="00075CA6">
        <w:rPr>
          <w:rFonts w:ascii="HelvLight" w:hAnsi="HelvLight"/>
        </w:rPr>
        <w:t>(</w:t>
      </w:r>
      <w:proofErr w:type="spellStart"/>
      <w:r w:rsidRPr="00075CA6">
        <w:rPr>
          <w:rFonts w:ascii="HelvLight" w:hAnsi="HelvLight"/>
        </w:rPr>
        <w:t>getClass</w:t>
      </w:r>
      <w:proofErr w:type="spellEnd"/>
      <w:r w:rsidRPr="00075CA6">
        <w:rPr>
          <w:rFonts w:ascii="HelvLight" w:hAnsi="HelvLight"/>
        </w:rPr>
        <w:t>().</w:t>
      </w:r>
      <w:proofErr w:type="spellStart"/>
      <w:r w:rsidRPr="00075CA6">
        <w:rPr>
          <w:rFonts w:ascii="HelvLight" w:hAnsi="HelvLight"/>
        </w:rPr>
        <w:t>getResource</w:t>
      </w:r>
      <w:proofErr w:type="spellEnd"/>
      <w:r w:rsidRPr="00075CA6">
        <w:rPr>
          <w:rFonts w:ascii="HelvLight" w:hAnsi="HelvLight"/>
        </w:rPr>
        <w:t>("pool.jpg"));</w:t>
      </w:r>
    </w:p>
    <w:p w14:paraId="7146F84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 xml:space="preserve">13] = new </w:t>
      </w:r>
      <w:proofErr w:type="spellStart"/>
      <w:r w:rsidRPr="00075CA6">
        <w:rPr>
          <w:rFonts w:ascii="HelvLight" w:hAnsi="HelvLight"/>
        </w:rPr>
        <w:t>JLabel</w:t>
      </w:r>
      <w:proofErr w:type="spellEnd"/>
      <w:r w:rsidRPr="00075CA6">
        <w:rPr>
          <w:rFonts w:ascii="HelvLight" w:hAnsi="HelvLight"/>
        </w:rPr>
        <w:t>(</w:t>
      </w:r>
      <w:proofErr w:type="spellStart"/>
      <w:r w:rsidRPr="00075CA6">
        <w:rPr>
          <w:rFonts w:ascii="HelvLight" w:hAnsi="HelvLight"/>
        </w:rPr>
        <w:t>i</w:t>
      </w:r>
      <w:proofErr w:type="spellEnd"/>
      <w:r w:rsidRPr="00075CA6">
        <w:rPr>
          <w:rFonts w:ascii="HelvLight" w:hAnsi="HelvLight"/>
        </w:rPr>
        <w:t>[13]);</w:t>
      </w:r>
    </w:p>
    <w:p w14:paraId="4AAF978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13].</w:t>
      </w:r>
      <w:proofErr w:type="spellStart"/>
      <w:r w:rsidRPr="00075CA6">
        <w:rPr>
          <w:rFonts w:ascii="HelvLight" w:hAnsi="HelvLight"/>
        </w:rPr>
        <w:t>setBounds</w:t>
      </w:r>
      <w:proofErr w:type="spellEnd"/>
      <w:r w:rsidRPr="00075CA6">
        <w:rPr>
          <w:rFonts w:ascii="HelvLight" w:hAnsi="HelvLight"/>
        </w:rPr>
        <w:t>(0,0,500, 200);</w:t>
      </w:r>
    </w:p>
    <w:p w14:paraId="4D54164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
    <w:p w14:paraId="2DE7FA5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w:t>
      </w:r>
      <w:proofErr w:type="spellEnd"/>
      <w:r w:rsidRPr="00075CA6">
        <w:rPr>
          <w:rFonts w:ascii="HelvLight" w:hAnsi="HelvLight"/>
        </w:rPr>
        <w:t>[</w:t>
      </w:r>
      <w:proofErr w:type="gramEnd"/>
      <w:r w:rsidRPr="00075CA6">
        <w:rPr>
          <w:rFonts w:ascii="HelvLight" w:hAnsi="HelvLight"/>
        </w:rPr>
        <w:t xml:space="preserve">14] = new </w:t>
      </w:r>
      <w:proofErr w:type="spellStart"/>
      <w:r w:rsidRPr="00075CA6">
        <w:rPr>
          <w:rFonts w:ascii="HelvLight" w:hAnsi="HelvLight"/>
        </w:rPr>
        <w:t>ImageIcon</w:t>
      </w:r>
      <w:proofErr w:type="spellEnd"/>
      <w:r w:rsidRPr="00075CA6">
        <w:rPr>
          <w:rFonts w:ascii="HelvLight" w:hAnsi="HelvLight"/>
        </w:rPr>
        <w:t>(</w:t>
      </w:r>
      <w:proofErr w:type="spellStart"/>
      <w:r w:rsidRPr="00075CA6">
        <w:rPr>
          <w:rFonts w:ascii="HelvLight" w:hAnsi="HelvLight"/>
        </w:rPr>
        <w:t>getClass</w:t>
      </w:r>
      <w:proofErr w:type="spellEnd"/>
      <w:r w:rsidRPr="00075CA6">
        <w:rPr>
          <w:rFonts w:ascii="HelvLight" w:hAnsi="HelvLight"/>
        </w:rPr>
        <w:t>().</w:t>
      </w:r>
      <w:proofErr w:type="spellStart"/>
      <w:r w:rsidRPr="00075CA6">
        <w:rPr>
          <w:rFonts w:ascii="HelvLight" w:hAnsi="HelvLight"/>
        </w:rPr>
        <w:t>getResource</w:t>
      </w:r>
      <w:proofErr w:type="spellEnd"/>
      <w:r w:rsidRPr="00075CA6">
        <w:rPr>
          <w:rFonts w:ascii="HelvLight" w:hAnsi="HelvLight"/>
        </w:rPr>
        <w:t>("tie.jpg"));</w:t>
      </w:r>
    </w:p>
    <w:p w14:paraId="377B8CD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 xml:space="preserve">14] = new </w:t>
      </w:r>
      <w:proofErr w:type="spellStart"/>
      <w:r w:rsidRPr="00075CA6">
        <w:rPr>
          <w:rFonts w:ascii="HelvLight" w:hAnsi="HelvLight"/>
        </w:rPr>
        <w:t>JLabel</w:t>
      </w:r>
      <w:proofErr w:type="spellEnd"/>
      <w:r w:rsidRPr="00075CA6">
        <w:rPr>
          <w:rFonts w:ascii="HelvLight" w:hAnsi="HelvLight"/>
        </w:rPr>
        <w:t>(</w:t>
      </w:r>
      <w:proofErr w:type="spellStart"/>
      <w:r w:rsidRPr="00075CA6">
        <w:rPr>
          <w:rFonts w:ascii="HelvLight" w:hAnsi="HelvLight"/>
        </w:rPr>
        <w:t>i</w:t>
      </w:r>
      <w:proofErr w:type="spellEnd"/>
      <w:r w:rsidRPr="00075CA6">
        <w:rPr>
          <w:rFonts w:ascii="HelvLight" w:hAnsi="HelvLight"/>
        </w:rPr>
        <w:t>[14]);</w:t>
      </w:r>
    </w:p>
    <w:p w14:paraId="19D6AE2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14].</w:t>
      </w:r>
      <w:proofErr w:type="spellStart"/>
      <w:r w:rsidRPr="00075CA6">
        <w:rPr>
          <w:rFonts w:ascii="HelvLight" w:hAnsi="HelvLight"/>
        </w:rPr>
        <w:t>setBounds</w:t>
      </w:r>
      <w:proofErr w:type="spellEnd"/>
      <w:r w:rsidRPr="00075CA6">
        <w:rPr>
          <w:rFonts w:ascii="HelvLight" w:hAnsi="HelvLight"/>
        </w:rPr>
        <w:t>(0,0,500, 200);</w:t>
      </w:r>
    </w:p>
    <w:p w14:paraId="5BE4FCA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
    <w:p w14:paraId="7ABD08E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w:t>
      </w:r>
      <w:proofErr w:type="spellEnd"/>
      <w:r w:rsidRPr="00075CA6">
        <w:rPr>
          <w:rFonts w:ascii="HelvLight" w:hAnsi="HelvLight"/>
        </w:rPr>
        <w:t>[</w:t>
      </w:r>
      <w:proofErr w:type="gramEnd"/>
      <w:r w:rsidRPr="00075CA6">
        <w:rPr>
          <w:rFonts w:ascii="HelvLight" w:hAnsi="HelvLight"/>
        </w:rPr>
        <w:t xml:space="preserve">15] = new </w:t>
      </w:r>
      <w:proofErr w:type="spellStart"/>
      <w:r w:rsidRPr="00075CA6">
        <w:rPr>
          <w:rFonts w:ascii="HelvLight" w:hAnsi="HelvLight"/>
        </w:rPr>
        <w:t>ImageIcon</w:t>
      </w:r>
      <w:proofErr w:type="spellEnd"/>
      <w:r w:rsidRPr="00075CA6">
        <w:rPr>
          <w:rFonts w:ascii="HelvLight" w:hAnsi="HelvLight"/>
        </w:rPr>
        <w:t>(</w:t>
      </w:r>
      <w:proofErr w:type="spellStart"/>
      <w:r w:rsidRPr="00075CA6">
        <w:rPr>
          <w:rFonts w:ascii="HelvLight" w:hAnsi="HelvLight"/>
        </w:rPr>
        <w:t>getClass</w:t>
      </w:r>
      <w:proofErr w:type="spellEnd"/>
      <w:r w:rsidRPr="00075CA6">
        <w:rPr>
          <w:rFonts w:ascii="HelvLight" w:hAnsi="HelvLight"/>
        </w:rPr>
        <w:t>().</w:t>
      </w:r>
      <w:proofErr w:type="spellStart"/>
      <w:r w:rsidRPr="00075CA6">
        <w:rPr>
          <w:rFonts w:ascii="HelvLight" w:hAnsi="HelvLight"/>
        </w:rPr>
        <w:t>getResource</w:t>
      </w:r>
      <w:proofErr w:type="spellEnd"/>
      <w:r w:rsidRPr="00075CA6">
        <w:rPr>
          <w:rFonts w:ascii="HelvLight" w:hAnsi="HelvLight"/>
        </w:rPr>
        <w:t>("traffic.jpg"));</w:t>
      </w:r>
    </w:p>
    <w:p w14:paraId="410C54C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 xml:space="preserve">15] = new </w:t>
      </w:r>
      <w:proofErr w:type="spellStart"/>
      <w:r w:rsidRPr="00075CA6">
        <w:rPr>
          <w:rFonts w:ascii="HelvLight" w:hAnsi="HelvLight"/>
        </w:rPr>
        <w:t>JLabel</w:t>
      </w:r>
      <w:proofErr w:type="spellEnd"/>
      <w:r w:rsidRPr="00075CA6">
        <w:rPr>
          <w:rFonts w:ascii="HelvLight" w:hAnsi="HelvLight"/>
        </w:rPr>
        <w:t>(</w:t>
      </w:r>
      <w:proofErr w:type="spellStart"/>
      <w:r w:rsidRPr="00075CA6">
        <w:rPr>
          <w:rFonts w:ascii="HelvLight" w:hAnsi="HelvLight"/>
        </w:rPr>
        <w:t>i</w:t>
      </w:r>
      <w:proofErr w:type="spellEnd"/>
      <w:r w:rsidRPr="00075CA6">
        <w:rPr>
          <w:rFonts w:ascii="HelvLight" w:hAnsi="HelvLight"/>
        </w:rPr>
        <w:t>[15]);</w:t>
      </w:r>
    </w:p>
    <w:p w14:paraId="111D005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il</w:t>
      </w:r>
      <w:proofErr w:type="spellEnd"/>
      <w:r w:rsidRPr="00075CA6">
        <w:rPr>
          <w:rFonts w:ascii="HelvLight" w:hAnsi="HelvLight"/>
        </w:rPr>
        <w:t>[</w:t>
      </w:r>
      <w:proofErr w:type="gramEnd"/>
      <w:r w:rsidRPr="00075CA6">
        <w:rPr>
          <w:rFonts w:ascii="HelvLight" w:hAnsi="HelvLight"/>
        </w:rPr>
        <w:t>15].</w:t>
      </w:r>
      <w:proofErr w:type="spellStart"/>
      <w:r w:rsidRPr="00075CA6">
        <w:rPr>
          <w:rFonts w:ascii="HelvLight" w:hAnsi="HelvLight"/>
        </w:rPr>
        <w:t>setBounds</w:t>
      </w:r>
      <w:proofErr w:type="spellEnd"/>
      <w:r w:rsidRPr="00075CA6">
        <w:rPr>
          <w:rFonts w:ascii="HelvLight" w:hAnsi="HelvLight"/>
        </w:rPr>
        <w:t>(0,0,500, 200);</w:t>
      </w:r>
    </w:p>
    <w:p w14:paraId="20A26C8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
    <w:p w14:paraId="122A8B5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t>// image arsenal ends</w:t>
      </w:r>
    </w:p>
    <w:p w14:paraId="052FDAE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
    <w:p w14:paraId="17ED8B0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
    <w:p w14:paraId="0EFBBE2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spellStart"/>
      <w:proofErr w:type="gramStart"/>
      <w:r w:rsidRPr="00075CA6">
        <w:rPr>
          <w:rFonts w:ascii="HelvLight" w:hAnsi="HelvLight"/>
        </w:rPr>
        <w:t>System.out.println</w:t>
      </w:r>
      <w:proofErr w:type="spellEnd"/>
      <w:r w:rsidRPr="00075CA6">
        <w:rPr>
          <w:rFonts w:ascii="HelvLight" w:hAnsi="HelvLight"/>
        </w:rPr>
        <w:t>(</w:t>
      </w:r>
      <w:proofErr w:type="gramEnd"/>
      <w:r w:rsidRPr="00075CA6">
        <w:rPr>
          <w:rFonts w:ascii="HelvLight" w:hAnsi="HelvLight"/>
        </w:rPr>
        <w:t>"Enter your name");</w:t>
      </w:r>
    </w:p>
    <w:p w14:paraId="6ABB790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gramStart"/>
      <w:r w:rsidRPr="00075CA6">
        <w:rPr>
          <w:rFonts w:ascii="HelvLight" w:hAnsi="HelvLight"/>
        </w:rPr>
        <w:t>name</w:t>
      </w:r>
      <w:proofErr w:type="gramEnd"/>
      <w:r w:rsidRPr="00075CA6">
        <w:rPr>
          <w:rFonts w:ascii="HelvLight" w:hAnsi="HelvLight"/>
        </w:rPr>
        <w:t xml:space="preserve"> = </w:t>
      </w:r>
      <w:proofErr w:type="spellStart"/>
      <w:r w:rsidRPr="00075CA6">
        <w:rPr>
          <w:rFonts w:ascii="HelvLight" w:hAnsi="HelvLight"/>
        </w:rPr>
        <w:t>s.nextLine</w:t>
      </w:r>
      <w:proofErr w:type="spellEnd"/>
      <w:r w:rsidRPr="00075CA6">
        <w:rPr>
          <w:rFonts w:ascii="HelvLight" w:hAnsi="HelvLight"/>
        </w:rPr>
        <w:t>();</w:t>
      </w:r>
    </w:p>
    <w:p w14:paraId="351EA94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t>// initializing required font styles</w:t>
      </w:r>
    </w:p>
    <w:p w14:paraId="745006C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t xml:space="preserve">Font prompt = new </w:t>
      </w:r>
      <w:proofErr w:type="gramStart"/>
      <w:r w:rsidRPr="00075CA6">
        <w:rPr>
          <w:rFonts w:ascii="HelvLight" w:hAnsi="HelvLight"/>
        </w:rPr>
        <w:t>Font(</w:t>
      </w:r>
      <w:proofErr w:type="gramEnd"/>
      <w:r w:rsidRPr="00075CA6">
        <w:rPr>
          <w:rFonts w:ascii="HelvLight" w:hAnsi="HelvLight"/>
        </w:rPr>
        <w:t>"</w:t>
      </w:r>
      <w:proofErr w:type="spellStart"/>
      <w:r w:rsidRPr="00075CA6">
        <w:rPr>
          <w:rFonts w:ascii="HelvLight" w:hAnsi="HelvLight"/>
        </w:rPr>
        <w:t>Helvlight</w:t>
      </w:r>
      <w:proofErr w:type="spellEnd"/>
      <w:r w:rsidRPr="00075CA6">
        <w:rPr>
          <w:rFonts w:ascii="HelvLight" w:hAnsi="HelvLight"/>
        </w:rPr>
        <w:t xml:space="preserve">", </w:t>
      </w:r>
      <w:proofErr w:type="spellStart"/>
      <w:r w:rsidRPr="00075CA6">
        <w:rPr>
          <w:rFonts w:ascii="HelvLight" w:hAnsi="HelvLight"/>
        </w:rPr>
        <w:t>Font.BOLD</w:t>
      </w:r>
      <w:proofErr w:type="spellEnd"/>
      <w:r w:rsidRPr="00075CA6">
        <w:rPr>
          <w:rFonts w:ascii="HelvLight" w:hAnsi="HelvLight"/>
        </w:rPr>
        <w:t>, 25);</w:t>
      </w:r>
    </w:p>
    <w:p w14:paraId="3D216DF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t xml:space="preserve">Font description = new </w:t>
      </w:r>
      <w:proofErr w:type="gramStart"/>
      <w:r w:rsidRPr="00075CA6">
        <w:rPr>
          <w:rFonts w:ascii="HelvLight" w:hAnsi="HelvLight"/>
        </w:rPr>
        <w:t>Font(</w:t>
      </w:r>
      <w:proofErr w:type="gramEnd"/>
      <w:r w:rsidRPr="00075CA6">
        <w:rPr>
          <w:rFonts w:ascii="HelvLight" w:hAnsi="HelvLight"/>
        </w:rPr>
        <w:t>"</w:t>
      </w:r>
      <w:proofErr w:type="spellStart"/>
      <w:r w:rsidRPr="00075CA6">
        <w:rPr>
          <w:rFonts w:ascii="HelvLight" w:hAnsi="HelvLight"/>
        </w:rPr>
        <w:t>Helvlight</w:t>
      </w:r>
      <w:proofErr w:type="spellEnd"/>
      <w:r w:rsidRPr="00075CA6">
        <w:rPr>
          <w:rFonts w:ascii="HelvLight" w:hAnsi="HelvLight"/>
        </w:rPr>
        <w:t xml:space="preserve">", </w:t>
      </w:r>
      <w:proofErr w:type="spellStart"/>
      <w:r w:rsidRPr="00075CA6">
        <w:rPr>
          <w:rFonts w:ascii="HelvLight" w:hAnsi="HelvLight"/>
        </w:rPr>
        <w:t>Font.BOLD</w:t>
      </w:r>
      <w:proofErr w:type="spellEnd"/>
      <w:r w:rsidRPr="00075CA6">
        <w:rPr>
          <w:rFonts w:ascii="HelvLight" w:hAnsi="HelvLight"/>
        </w:rPr>
        <w:t>, 18);</w:t>
      </w:r>
    </w:p>
    <w:p w14:paraId="46847CD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t xml:space="preserve">Font caption = new </w:t>
      </w:r>
      <w:proofErr w:type="gramStart"/>
      <w:r w:rsidRPr="00075CA6">
        <w:rPr>
          <w:rFonts w:ascii="HelvLight" w:hAnsi="HelvLight"/>
        </w:rPr>
        <w:t>Font(</w:t>
      </w:r>
      <w:proofErr w:type="gramEnd"/>
      <w:r w:rsidRPr="00075CA6">
        <w:rPr>
          <w:rFonts w:ascii="HelvLight" w:hAnsi="HelvLight"/>
        </w:rPr>
        <w:t>"</w:t>
      </w:r>
      <w:proofErr w:type="spellStart"/>
      <w:r w:rsidRPr="00075CA6">
        <w:rPr>
          <w:rFonts w:ascii="HelvLight" w:hAnsi="HelvLight"/>
        </w:rPr>
        <w:t>Helvlight</w:t>
      </w:r>
      <w:proofErr w:type="spellEnd"/>
      <w:r w:rsidRPr="00075CA6">
        <w:rPr>
          <w:rFonts w:ascii="HelvLight" w:hAnsi="HelvLight"/>
        </w:rPr>
        <w:t xml:space="preserve">", </w:t>
      </w:r>
      <w:proofErr w:type="spellStart"/>
      <w:r w:rsidRPr="00075CA6">
        <w:rPr>
          <w:rFonts w:ascii="HelvLight" w:hAnsi="HelvLight"/>
        </w:rPr>
        <w:t>Font.BOLD</w:t>
      </w:r>
      <w:proofErr w:type="spellEnd"/>
      <w:r w:rsidRPr="00075CA6">
        <w:rPr>
          <w:rFonts w:ascii="HelvLight" w:hAnsi="HelvLight"/>
        </w:rPr>
        <w:t>, 14);</w:t>
      </w:r>
    </w:p>
    <w:p w14:paraId="63B705D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
    <w:p w14:paraId="7F682E5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t xml:space="preserve">// </w:t>
      </w:r>
      <w:proofErr w:type="gramStart"/>
      <w:r w:rsidRPr="00075CA6">
        <w:rPr>
          <w:rFonts w:ascii="HelvLight" w:hAnsi="HelvLight"/>
        </w:rPr>
        <w:t>adding  labels</w:t>
      </w:r>
      <w:proofErr w:type="gramEnd"/>
      <w:r w:rsidRPr="00075CA6">
        <w:rPr>
          <w:rFonts w:ascii="HelvLight" w:hAnsi="HelvLight"/>
        </w:rPr>
        <w:t xml:space="preserve"> and descriptions</w:t>
      </w:r>
    </w:p>
    <w:p w14:paraId="5AC5ED7C" w14:textId="77777777" w:rsidR="00177637" w:rsidRPr="00075CA6" w:rsidRDefault="00177637" w:rsidP="00177637">
      <w:pPr>
        <w:spacing w:after="120" w:line="240" w:lineRule="auto"/>
        <w:rPr>
          <w:rFonts w:ascii="HelvLight" w:hAnsi="HelvLight"/>
        </w:rPr>
      </w:pPr>
      <w:r w:rsidRPr="00075CA6">
        <w:rPr>
          <w:rFonts w:ascii="HelvLight" w:hAnsi="HelvLight"/>
        </w:rPr>
        <w:lastRenderedPageBreak/>
        <w:t xml:space="preserve">        </w:t>
      </w:r>
      <w:proofErr w:type="gramStart"/>
      <w:r w:rsidRPr="00075CA6">
        <w:rPr>
          <w:rFonts w:ascii="HelvLight" w:hAnsi="HelvLight"/>
        </w:rPr>
        <w:t>name</w:t>
      </w:r>
      <w:proofErr w:type="gramEnd"/>
      <w:r w:rsidRPr="00075CA6">
        <w:rPr>
          <w:rFonts w:ascii="HelvLight" w:hAnsi="HelvLight"/>
        </w:rPr>
        <w:t xml:space="preserve"> = </w:t>
      </w:r>
      <w:proofErr w:type="spellStart"/>
      <w:r w:rsidRPr="00075CA6">
        <w:rPr>
          <w:rFonts w:ascii="HelvLight" w:hAnsi="HelvLight"/>
        </w:rPr>
        <w:t>name.toUpperCase</w:t>
      </w:r>
      <w:proofErr w:type="spellEnd"/>
      <w:r w:rsidRPr="00075CA6">
        <w:rPr>
          <w:rFonts w:ascii="HelvLight" w:hAnsi="HelvLight"/>
        </w:rPr>
        <w:t>();</w:t>
      </w:r>
    </w:p>
    <w:p w14:paraId="763484E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l=new </w:t>
      </w:r>
      <w:proofErr w:type="spellStart"/>
      <w:proofErr w:type="gramStart"/>
      <w:r w:rsidRPr="00075CA6">
        <w:rPr>
          <w:rFonts w:ascii="HelvLight" w:hAnsi="HelvLight"/>
        </w:rPr>
        <w:t>JLabel</w:t>
      </w:r>
      <w:proofErr w:type="spellEnd"/>
      <w:r w:rsidRPr="00075CA6">
        <w:rPr>
          <w:rFonts w:ascii="HelvLight" w:hAnsi="HelvLight"/>
        </w:rPr>
        <w:t>(</w:t>
      </w:r>
      <w:proofErr w:type="spellStart"/>
      <w:proofErr w:type="gramEnd"/>
      <w:r w:rsidRPr="00075CA6">
        <w:rPr>
          <w:rFonts w:ascii="HelvLight" w:hAnsi="HelvLight"/>
        </w:rPr>
        <w:t>name+"'S</w:t>
      </w:r>
      <w:proofErr w:type="spellEnd"/>
      <w:r w:rsidRPr="00075CA6">
        <w:rPr>
          <w:rFonts w:ascii="HelvLight" w:hAnsi="HelvLight"/>
        </w:rPr>
        <w:t xml:space="preserve"> TASKS");</w:t>
      </w:r>
    </w:p>
    <w:p w14:paraId="57DAE64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l.setFont</w:t>
      </w:r>
      <w:proofErr w:type="spellEnd"/>
      <w:r w:rsidRPr="00075CA6">
        <w:rPr>
          <w:rFonts w:ascii="HelvLight" w:hAnsi="HelvLight"/>
        </w:rPr>
        <w:t>(</w:t>
      </w:r>
      <w:proofErr w:type="gramEnd"/>
      <w:r w:rsidRPr="00075CA6">
        <w:rPr>
          <w:rFonts w:ascii="HelvLight" w:hAnsi="HelvLight"/>
        </w:rPr>
        <w:t>prompt);</w:t>
      </w:r>
    </w:p>
    <w:p w14:paraId="03C249A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l.setBounds</w:t>
      </w:r>
      <w:proofErr w:type="spellEnd"/>
      <w:r w:rsidRPr="00075CA6">
        <w:rPr>
          <w:rFonts w:ascii="HelvLight" w:hAnsi="HelvLight"/>
        </w:rPr>
        <w:t>(</w:t>
      </w:r>
      <w:proofErr w:type="gramEnd"/>
      <w:r w:rsidRPr="00075CA6">
        <w:rPr>
          <w:rFonts w:ascii="HelvLight" w:hAnsi="HelvLight"/>
        </w:rPr>
        <w:t xml:space="preserve">150,165,300,20);  </w:t>
      </w:r>
    </w:p>
    <w:p w14:paraId="4F8F72A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l2 = new </w:t>
      </w:r>
      <w:proofErr w:type="spellStart"/>
      <w:proofErr w:type="gramStart"/>
      <w:r w:rsidRPr="00075CA6">
        <w:rPr>
          <w:rFonts w:ascii="HelvLight" w:hAnsi="HelvLight"/>
        </w:rPr>
        <w:t>JLabel</w:t>
      </w:r>
      <w:proofErr w:type="spellEnd"/>
      <w:r w:rsidRPr="00075CA6">
        <w:rPr>
          <w:rFonts w:ascii="HelvLight" w:hAnsi="HelvLight"/>
        </w:rPr>
        <w:t>(</w:t>
      </w:r>
      <w:proofErr w:type="gramEnd"/>
      <w:r w:rsidRPr="00075CA6">
        <w:rPr>
          <w:rFonts w:ascii="HelvLight" w:hAnsi="HelvLight"/>
        </w:rPr>
        <w:t>"List the three most important things you plan on finishing today");</w:t>
      </w:r>
    </w:p>
    <w:p w14:paraId="4D2EC10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l2.setFont(</w:t>
      </w:r>
      <w:proofErr w:type="gramEnd"/>
      <w:r w:rsidRPr="00075CA6">
        <w:rPr>
          <w:rFonts w:ascii="HelvLight" w:hAnsi="HelvLight"/>
        </w:rPr>
        <w:t>caption);</w:t>
      </w:r>
    </w:p>
    <w:p w14:paraId="15B0A24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l2.setBounds(</w:t>
      </w:r>
      <w:proofErr w:type="gramEnd"/>
      <w:r w:rsidRPr="00075CA6">
        <w:rPr>
          <w:rFonts w:ascii="HelvLight" w:hAnsi="HelvLight"/>
        </w:rPr>
        <w:t>15,188,600,20);</w:t>
      </w:r>
    </w:p>
    <w:p w14:paraId="344F65F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6507E0E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three checkboxes for three tasks; a </w:t>
      </w:r>
      <w:proofErr w:type="spellStart"/>
      <w:r w:rsidRPr="00075CA6">
        <w:rPr>
          <w:rFonts w:ascii="HelvLight" w:hAnsi="HelvLight"/>
        </w:rPr>
        <w:t>textfield</w:t>
      </w:r>
      <w:proofErr w:type="spellEnd"/>
      <w:r w:rsidRPr="00075CA6">
        <w:rPr>
          <w:rFonts w:ascii="HelvLight" w:hAnsi="HelvLight"/>
        </w:rPr>
        <w:t xml:space="preserve"> for each. </w:t>
      </w:r>
    </w:p>
    <w:p w14:paraId="7A4C5A9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aiming to centrally align them all; adjusting dimensions accordingly</w:t>
      </w:r>
    </w:p>
    <w:p w14:paraId="5E3BDD5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cb1=new </w:t>
      </w:r>
      <w:proofErr w:type="spellStart"/>
      <w:proofErr w:type="gramStart"/>
      <w:r w:rsidRPr="00075CA6">
        <w:rPr>
          <w:rFonts w:ascii="HelvLight" w:hAnsi="HelvLight"/>
        </w:rPr>
        <w:t>JCheckBox</w:t>
      </w:r>
      <w:proofErr w:type="spellEnd"/>
      <w:r w:rsidRPr="00075CA6">
        <w:rPr>
          <w:rFonts w:ascii="HelvLight" w:hAnsi="HelvLight"/>
        </w:rPr>
        <w:t>(</w:t>
      </w:r>
      <w:proofErr w:type="gramEnd"/>
      <w:r w:rsidRPr="00075CA6">
        <w:rPr>
          <w:rFonts w:ascii="HelvLight" w:hAnsi="HelvLight"/>
        </w:rPr>
        <w:t xml:space="preserve">"Task 1"); </w:t>
      </w:r>
    </w:p>
    <w:p w14:paraId="39A7634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cb1.setFont(</w:t>
      </w:r>
      <w:proofErr w:type="gramEnd"/>
      <w:r w:rsidRPr="00075CA6">
        <w:rPr>
          <w:rFonts w:ascii="HelvLight" w:hAnsi="HelvLight"/>
        </w:rPr>
        <w:t xml:space="preserve">description); </w:t>
      </w:r>
    </w:p>
    <w:p w14:paraId="6599046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cb1.setBounds(</w:t>
      </w:r>
      <w:proofErr w:type="gramEnd"/>
      <w:r w:rsidRPr="00075CA6">
        <w:rPr>
          <w:rFonts w:ascii="HelvLight" w:hAnsi="HelvLight"/>
        </w:rPr>
        <w:t xml:space="preserve">50,215,90,50);  </w:t>
      </w:r>
    </w:p>
    <w:p w14:paraId="3A4B645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tf1 = new </w:t>
      </w:r>
      <w:proofErr w:type="spellStart"/>
      <w:proofErr w:type="gramStart"/>
      <w:r w:rsidRPr="00075CA6">
        <w:rPr>
          <w:rFonts w:ascii="HelvLight" w:hAnsi="HelvLight"/>
        </w:rPr>
        <w:t>JTextField</w:t>
      </w:r>
      <w:proofErr w:type="spellEnd"/>
      <w:r w:rsidRPr="00075CA6">
        <w:rPr>
          <w:rFonts w:ascii="HelvLight" w:hAnsi="HelvLight"/>
        </w:rPr>
        <w:t>(</w:t>
      </w:r>
      <w:proofErr w:type="gramEnd"/>
      <w:r w:rsidRPr="00075CA6">
        <w:rPr>
          <w:rFonts w:ascii="HelvLight" w:hAnsi="HelvLight"/>
        </w:rPr>
        <w:t>);</w:t>
      </w:r>
    </w:p>
    <w:p w14:paraId="79557E4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tf1.setBounds(</w:t>
      </w:r>
      <w:proofErr w:type="gramEnd"/>
      <w:r w:rsidRPr="00075CA6">
        <w:rPr>
          <w:rFonts w:ascii="HelvLight" w:hAnsi="HelvLight"/>
        </w:rPr>
        <w:t>150,215,300,55);</w:t>
      </w:r>
    </w:p>
    <w:p w14:paraId="5FD947D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2DA7222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cb2=new </w:t>
      </w:r>
      <w:proofErr w:type="spellStart"/>
      <w:proofErr w:type="gramStart"/>
      <w:r w:rsidRPr="00075CA6">
        <w:rPr>
          <w:rFonts w:ascii="HelvLight" w:hAnsi="HelvLight"/>
        </w:rPr>
        <w:t>JCheckBox</w:t>
      </w:r>
      <w:proofErr w:type="spellEnd"/>
      <w:r w:rsidRPr="00075CA6">
        <w:rPr>
          <w:rFonts w:ascii="HelvLight" w:hAnsi="HelvLight"/>
        </w:rPr>
        <w:t>(</w:t>
      </w:r>
      <w:proofErr w:type="gramEnd"/>
      <w:r w:rsidRPr="00075CA6">
        <w:rPr>
          <w:rFonts w:ascii="HelvLight" w:hAnsi="HelvLight"/>
        </w:rPr>
        <w:t xml:space="preserve">"Task2");  </w:t>
      </w:r>
    </w:p>
    <w:p w14:paraId="7FD5504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cb2.setFont(</w:t>
      </w:r>
      <w:proofErr w:type="gramEnd"/>
      <w:r w:rsidRPr="00075CA6">
        <w:rPr>
          <w:rFonts w:ascii="HelvLight" w:hAnsi="HelvLight"/>
        </w:rPr>
        <w:t>description);</w:t>
      </w:r>
    </w:p>
    <w:p w14:paraId="3576DE5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cb2.setBounds(</w:t>
      </w:r>
      <w:proofErr w:type="gramEnd"/>
      <w:r w:rsidRPr="00075CA6">
        <w:rPr>
          <w:rFonts w:ascii="HelvLight" w:hAnsi="HelvLight"/>
        </w:rPr>
        <w:t xml:space="preserve">50,275,90,50); </w:t>
      </w:r>
    </w:p>
    <w:p w14:paraId="2C3D4C6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tf2 = new </w:t>
      </w:r>
      <w:proofErr w:type="spellStart"/>
      <w:proofErr w:type="gramStart"/>
      <w:r w:rsidRPr="00075CA6">
        <w:rPr>
          <w:rFonts w:ascii="HelvLight" w:hAnsi="HelvLight"/>
        </w:rPr>
        <w:t>JTextField</w:t>
      </w:r>
      <w:proofErr w:type="spellEnd"/>
      <w:r w:rsidRPr="00075CA6">
        <w:rPr>
          <w:rFonts w:ascii="HelvLight" w:hAnsi="HelvLight"/>
        </w:rPr>
        <w:t>(</w:t>
      </w:r>
      <w:proofErr w:type="gramEnd"/>
      <w:r w:rsidRPr="00075CA6">
        <w:rPr>
          <w:rFonts w:ascii="HelvLight" w:hAnsi="HelvLight"/>
        </w:rPr>
        <w:t>);</w:t>
      </w:r>
    </w:p>
    <w:p w14:paraId="46A91B9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tf2.setBounds(</w:t>
      </w:r>
      <w:proofErr w:type="gramEnd"/>
      <w:r w:rsidRPr="00075CA6">
        <w:rPr>
          <w:rFonts w:ascii="HelvLight" w:hAnsi="HelvLight"/>
        </w:rPr>
        <w:t>150,275,300,55);</w:t>
      </w:r>
    </w:p>
    <w:p w14:paraId="6093E8E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255A2A6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cb3=new </w:t>
      </w:r>
      <w:proofErr w:type="spellStart"/>
      <w:proofErr w:type="gramStart"/>
      <w:r w:rsidRPr="00075CA6">
        <w:rPr>
          <w:rFonts w:ascii="HelvLight" w:hAnsi="HelvLight"/>
        </w:rPr>
        <w:t>JCheckBox</w:t>
      </w:r>
      <w:proofErr w:type="spellEnd"/>
      <w:r w:rsidRPr="00075CA6">
        <w:rPr>
          <w:rFonts w:ascii="HelvLight" w:hAnsi="HelvLight"/>
        </w:rPr>
        <w:t>(</w:t>
      </w:r>
      <w:proofErr w:type="gramEnd"/>
      <w:r w:rsidRPr="00075CA6">
        <w:rPr>
          <w:rFonts w:ascii="HelvLight" w:hAnsi="HelvLight"/>
        </w:rPr>
        <w:t xml:space="preserve">"Task3");  </w:t>
      </w:r>
    </w:p>
    <w:p w14:paraId="0F1A68E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cb3.setFont(</w:t>
      </w:r>
      <w:proofErr w:type="gramEnd"/>
      <w:r w:rsidRPr="00075CA6">
        <w:rPr>
          <w:rFonts w:ascii="HelvLight" w:hAnsi="HelvLight"/>
        </w:rPr>
        <w:t>description);</w:t>
      </w:r>
    </w:p>
    <w:p w14:paraId="0336F61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cb3.setBounds(</w:t>
      </w:r>
      <w:proofErr w:type="gramEnd"/>
      <w:r w:rsidRPr="00075CA6">
        <w:rPr>
          <w:rFonts w:ascii="HelvLight" w:hAnsi="HelvLight"/>
        </w:rPr>
        <w:t>50,335,90,50);</w:t>
      </w:r>
    </w:p>
    <w:p w14:paraId="6E8C264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tf3 = new </w:t>
      </w:r>
      <w:proofErr w:type="spellStart"/>
      <w:proofErr w:type="gramStart"/>
      <w:r w:rsidRPr="00075CA6">
        <w:rPr>
          <w:rFonts w:ascii="HelvLight" w:hAnsi="HelvLight"/>
        </w:rPr>
        <w:t>JTextField</w:t>
      </w:r>
      <w:proofErr w:type="spellEnd"/>
      <w:r w:rsidRPr="00075CA6">
        <w:rPr>
          <w:rFonts w:ascii="HelvLight" w:hAnsi="HelvLight"/>
        </w:rPr>
        <w:t>(</w:t>
      </w:r>
      <w:proofErr w:type="gramEnd"/>
      <w:r w:rsidRPr="00075CA6">
        <w:rPr>
          <w:rFonts w:ascii="HelvLight" w:hAnsi="HelvLight"/>
        </w:rPr>
        <w:t>);</w:t>
      </w:r>
    </w:p>
    <w:p w14:paraId="11A53BA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tf3.setBounds(</w:t>
      </w:r>
      <w:proofErr w:type="gramEnd"/>
      <w:r w:rsidRPr="00075CA6">
        <w:rPr>
          <w:rFonts w:ascii="HelvLight" w:hAnsi="HelvLight"/>
        </w:rPr>
        <w:t xml:space="preserve">150,335,300,55); </w:t>
      </w:r>
    </w:p>
    <w:p w14:paraId="0AEF2A2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1430C68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'submit' button</w:t>
      </w:r>
    </w:p>
    <w:p w14:paraId="2E3CF0E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b=new </w:t>
      </w:r>
      <w:proofErr w:type="spellStart"/>
      <w:proofErr w:type="gramStart"/>
      <w:r w:rsidRPr="00075CA6">
        <w:rPr>
          <w:rFonts w:ascii="HelvLight" w:hAnsi="HelvLight"/>
        </w:rPr>
        <w:t>JButton</w:t>
      </w:r>
      <w:proofErr w:type="spellEnd"/>
      <w:r w:rsidRPr="00075CA6">
        <w:rPr>
          <w:rFonts w:ascii="HelvLight" w:hAnsi="HelvLight"/>
        </w:rPr>
        <w:t>(</w:t>
      </w:r>
      <w:proofErr w:type="gramEnd"/>
      <w:r w:rsidRPr="00075CA6">
        <w:rPr>
          <w:rFonts w:ascii="HelvLight" w:hAnsi="HelvLight"/>
        </w:rPr>
        <w:t>"Done!");</w:t>
      </w:r>
    </w:p>
    <w:p w14:paraId="72F288C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b.setFont</w:t>
      </w:r>
      <w:proofErr w:type="spellEnd"/>
      <w:r w:rsidRPr="00075CA6">
        <w:rPr>
          <w:rFonts w:ascii="HelvLight" w:hAnsi="HelvLight"/>
        </w:rPr>
        <w:t>(</w:t>
      </w:r>
      <w:proofErr w:type="gramEnd"/>
      <w:r w:rsidRPr="00075CA6">
        <w:rPr>
          <w:rFonts w:ascii="HelvLight" w:hAnsi="HelvLight"/>
        </w:rPr>
        <w:t>prompt);</w:t>
      </w:r>
    </w:p>
    <w:p w14:paraId="5D77648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b.setBounds</w:t>
      </w:r>
      <w:proofErr w:type="spellEnd"/>
      <w:r w:rsidRPr="00075CA6">
        <w:rPr>
          <w:rFonts w:ascii="HelvLight" w:hAnsi="HelvLight"/>
        </w:rPr>
        <w:t>(</w:t>
      </w:r>
      <w:proofErr w:type="gramEnd"/>
      <w:r w:rsidRPr="00075CA6">
        <w:rPr>
          <w:rFonts w:ascii="HelvLight" w:hAnsi="HelvLight"/>
        </w:rPr>
        <w:t xml:space="preserve">175,415,200,40);  </w:t>
      </w:r>
    </w:p>
    <w:p w14:paraId="4859A96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b.addActionListener</w:t>
      </w:r>
      <w:proofErr w:type="spellEnd"/>
      <w:r w:rsidRPr="00075CA6">
        <w:rPr>
          <w:rFonts w:ascii="HelvLight" w:hAnsi="HelvLight"/>
        </w:rPr>
        <w:t>(</w:t>
      </w:r>
      <w:proofErr w:type="gramEnd"/>
      <w:r w:rsidRPr="00075CA6">
        <w:rPr>
          <w:rFonts w:ascii="HelvLight" w:hAnsi="HelvLight"/>
        </w:rPr>
        <w:t xml:space="preserve">this);  </w:t>
      </w:r>
    </w:p>
    <w:p w14:paraId="32C58E8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5FF9489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adding all components to the frame</w:t>
      </w:r>
    </w:p>
    <w:p w14:paraId="79621B7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add(</w:t>
      </w:r>
      <w:proofErr w:type="gramEnd"/>
      <w:r w:rsidRPr="00075CA6">
        <w:rPr>
          <w:rFonts w:ascii="HelvLight" w:hAnsi="HelvLight"/>
        </w:rPr>
        <w:t>l); add(l2);</w:t>
      </w:r>
    </w:p>
    <w:p w14:paraId="43C3E1C5" w14:textId="77777777" w:rsidR="00177637" w:rsidRPr="00075CA6" w:rsidRDefault="00177637" w:rsidP="00177637">
      <w:pPr>
        <w:spacing w:after="120" w:line="240" w:lineRule="auto"/>
        <w:rPr>
          <w:rFonts w:ascii="HelvLight" w:hAnsi="HelvLight"/>
        </w:rPr>
      </w:pPr>
      <w:r w:rsidRPr="00075CA6">
        <w:rPr>
          <w:rFonts w:ascii="HelvLight" w:hAnsi="HelvLight"/>
        </w:rPr>
        <w:lastRenderedPageBreak/>
        <w:t xml:space="preserve">        n = </w:t>
      </w:r>
      <w:proofErr w:type="spellStart"/>
      <w:proofErr w:type="gramStart"/>
      <w:r w:rsidRPr="00075CA6">
        <w:rPr>
          <w:rFonts w:ascii="HelvLight" w:hAnsi="HelvLight"/>
        </w:rPr>
        <w:t>rand.nextInt</w:t>
      </w:r>
      <w:proofErr w:type="spellEnd"/>
      <w:r w:rsidRPr="00075CA6">
        <w:rPr>
          <w:rFonts w:ascii="HelvLight" w:hAnsi="HelvLight"/>
        </w:rPr>
        <w:t>(</w:t>
      </w:r>
      <w:proofErr w:type="gramEnd"/>
      <w:r w:rsidRPr="00075CA6">
        <w:rPr>
          <w:rFonts w:ascii="HelvLight" w:hAnsi="HelvLight"/>
        </w:rPr>
        <w:t>15);</w:t>
      </w:r>
    </w:p>
    <w:p w14:paraId="4CB9180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add(</w:t>
      </w:r>
      <w:proofErr w:type="spellStart"/>
      <w:proofErr w:type="gramEnd"/>
      <w:r w:rsidRPr="00075CA6">
        <w:rPr>
          <w:rFonts w:ascii="HelvLight" w:hAnsi="HelvLight"/>
        </w:rPr>
        <w:t>il</w:t>
      </w:r>
      <w:proofErr w:type="spellEnd"/>
      <w:r w:rsidRPr="00075CA6">
        <w:rPr>
          <w:rFonts w:ascii="HelvLight" w:hAnsi="HelvLight"/>
        </w:rPr>
        <w:t>[n]);</w:t>
      </w:r>
    </w:p>
    <w:p w14:paraId="73DCDAF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add(</w:t>
      </w:r>
      <w:proofErr w:type="spellStart"/>
      <w:proofErr w:type="gramEnd"/>
      <w:r w:rsidRPr="00075CA6">
        <w:rPr>
          <w:rFonts w:ascii="HelvLight" w:hAnsi="HelvLight"/>
        </w:rPr>
        <w:t>il</w:t>
      </w:r>
      <w:proofErr w:type="spellEnd"/>
      <w:r w:rsidRPr="00075CA6">
        <w:rPr>
          <w:rFonts w:ascii="HelvLight" w:hAnsi="HelvLight"/>
        </w:rPr>
        <w:t>[0]);</w:t>
      </w:r>
    </w:p>
    <w:p w14:paraId="7AC8A4D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add(</w:t>
      </w:r>
      <w:proofErr w:type="gramEnd"/>
      <w:r w:rsidRPr="00075CA6">
        <w:rPr>
          <w:rFonts w:ascii="HelvLight" w:hAnsi="HelvLight"/>
        </w:rPr>
        <w:t>cb1); add(cb2); add(cb3);</w:t>
      </w:r>
    </w:p>
    <w:p w14:paraId="7E69DDF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add(</w:t>
      </w:r>
      <w:proofErr w:type="gramEnd"/>
      <w:r w:rsidRPr="00075CA6">
        <w:rPr>
          <w:rFonts w:ascii="HelvLight" w:hAnsi="HelvLight"/>
        </w:rPr>
        <w:t>tf1);add(tf2);add(tf3);</w:t>
      </w:r>
    </w:p>
    <w:p w14:paraId="3E746C2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add(</w:t>
      </w:r>
      <w:proofErr w:type="gramEnd"/>
      <w:r w:rsidRPr="00075CA6">
        <w:rPr>
          <w:rFonts w:ascii="HelvLight" w:hAnsi="HelvLight"/>
        </w:rPr>
        <w:t>b);</w:t>
      </w:r>
    </w:p>
    <w:p w14:paraId="1365C28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41E55F6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frame size. The method is called directly since the 'this' object is implicitly referred to inside the constructor</w:t>
      </w:r>
    </w:p>
    <w:p w14:paraId="1789FDD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setSize</w:t>
      </w:r>
      <w:proofErr w:type="spellEnd"/>
      <w:r w:rsidRPr="00075CA6">
        <w:rPr>
          <w:rFonts w:ascii="HelvLight" w:hAnsi="HelvLight"/>
        </w:rPr>
        <w:t>(</w:t>
      </w:r>
      <w:proofErr w:type="gramEnd"/>
      <w:r w:rsidRPr="00075CA6">
        <w:rPr>
          <w:rFonts w:ascii="HelvLight" w:hAnsi="HelvLight"/>
        </w:rPr>
        <w:t xml:space="preserve">520,525); </w:t>
      </w:r>
    </w:p>
    <w:p w14:paraId="23DCBC0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setTitle</w:t>
      </w:r>
      <w:proofErr w:type="spellEnd"/>
      <w:r w:rsidRPr="00075CA6">
        <w:rPr>
          <w:rFonts w:ascii="HelvLight" w:hAnsi="HelvLight"/>
        </w:rPr>
        <w:t>(</w:t>
      </w:r>
      <w:proofErr w:type="gramEnd"/>
      <w:r w:rsidRPr="00075CA6">
        <w:rPr>
          <w:rFonts w:ascii="HelvLight" w:hAnsi="HelvLight"/>
        </w:rPr>
        <w:t>name);</w:t>
      </w:r>
    </w:p>
    <w:p w14:paraId="66267A5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setLayout</w:t>
      </w:r>
      <w:proofErr w:type="spellEnd"/>
      <w:r w:rsidRPr="00075CA6">
        <w:rPr>
          <w:rFonts w:ascii="HelvLight" w:hAnsi="HelvLight"/>
        </w:rPr>
        <w:t>(</w:t>
      </w:r>
      <w:proofErr w:type="gramEnd"/>
      <w:r w:rsidRPr="00075CA6">
        <w:rPr>
          <w:rFonts w:ascii="HelvLight" w:hAnsi="HelvLight"/>
        </w:rPr>
        <w:t xml:space="preserve">null);  </w:t>
      </w:r>
    </w:p>
    <w:p w14:paraId="6D2F2F1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setLocation</w:t>
      </w:r>
      <w:proofErr w:type="spellEnd"/>
      <w:r w:rsidRPr="00075CA6">
        <w:rPr>
          <w:rFonts w:ascii="HelvLight" w:hAnsi="HelvLight"/>
        </w:rPr>
        <w:t>(</w:t>
      </w:r>
      <w:proofErr w:type="gramEnd"/>
      <w:r w:rsidRPr="00075CA6">
        <w:rPr>
          <w:rFonts w:ascii="HelvLight" w:hAnsi="HelvLight"/>
        </w:rPr>
        <w:t xml:space="preserve">690,250); </w:t>
      </w:r>
    </w:p>
    <w:p w14:paraId="462F8CD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setVisible</w:t>
      </w:r>
      <w:proofErr w:type="spellEnd"/>
      <w:r w:rsidRPr="00075CA6">
        <w:rPr>
          <w:rFonts w:ascii="HelvLight" w:hAnsi="HelvLight"/>
        </w:rPr>
        <w:t>(</w:t>
      </w:r>
      <w:proofErr w:type="gramEnd"/>
      <w:r w:rsidRPr="00075CA6">
        <w:rPr>
          <w:rFonts w:ascii="HelvLight" w:hAnsi="HelvLight"/>
        </w:rPr>
        <w:t xml:space="preserve">true);  // frame visible </w:t>
      </w:r>
      <w:proofErr w:type="spellStart"/>
      <w:r w:rsidRPr="00075CA6">
        <w:rPr>
          <w:rFonts w:ascii="HelvLight" w:hAnsi="HelvLight"/>
        </w:rPr>
        <w:t>hai</w:t>
      </w:r>
      <w:proofErr w:type="spellEnd"/>
      <w:r w:rsidRPr="00075CA6">
        <w:rPr>
          <w:rFonts w:ascii="HelvLight" w:hAnsi="HelvLight"/>
        </w:rPr>
        <w:t xml:space="preserve"> (how stupid)</w:t>
      </w:r>
    </w:p>
    <w:p w14:paraId="293B8A3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setDefaultCloseOperation</w:t>
      </w:r>
      <w:proofErr w:type="spellEnd"/>
      <w:r w:rsidRPr="00075CA6">
        <w:rPr>
          <w:rFonts w:ascii="HelvLight" w:hAnsi="HelvLight"/>
        </w:rPr>
        <w:t>(</w:t>
      </w:r>
      <w:proofErr w:type="gramEnd"/>
      <w:r w:rsidRPr="00075CA6">
        <w:rPr>
          <w:rFonts w:ascii="HelvLight" w:hAnsi="HelvLight"/>
        </w:rPr>
        <w:t xml:space="preserve">EXIT_ON_CLOSE);  </w:t>
      </w:r>
    </w:p>
    <w:p w14:paraId="6C3360C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0A15E1C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0484786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public</w:t>
      </w:r>
      <w:proofErr w:type="gramEnd"/>
      <w:r w:rsidRPr="00075CA6">
        <w:rPr>
          <w:rFonts w:ascii="HelvLight" w:hAnsi="HelvLight"/>
        </w:rPr>
        <w:t xml:space="preserve"> void </w:t>
      </w:r>
      <w:proofErr w:type="spellStart"/>
      <w:r w:rsidRPr="00075CA6">
        <w:rPr>
          <w:rFonts w:ascii="HelvLight" w:hAnsi="HelvLight"/>
        </w:rPr>
        <w:t>actionPerformed</w:t>
      </w:r>
      <w:proofErr w:type="spellEnd"/>
      <w:r w:rsidRPr="00075CA6">
        <w:rPr>
          <w:rFonts w:ascii="HelvLight" w:hAnsi="HelvLight"/>
        </w:rPr>
        <w:t>(</w:t>
      </w:r>
      <w:proofErr w:type="spellStart"/>
      <w:r w:rsidRPr="00075CA6">
        <w:rPr>
          <w:rFonts w:ascii="HelvLight" w:hAnsi="HelvLight"/>
        </w:rPr>
        <w:t>ActionEvent</w:t>
      </w:r>
      <w:proofErr w:type="spellEnd"/>
      <w:r w:rsidRPr="00075CA6">
        <w:rPr>
          <w:rFonts w:ascii="HelvLight" w:hAnsi="HelvLight"/>
        </w:rPr>
        <w:t xml:space="preserve"> e)</w:t>
      </w:r>
    </w:p>
    <w:p w14:paraId="690ABAD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5BAF8EC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System.out.println</w:t>
      </w:r>
      <w:proofErr w:type="spellEnd"/>
      <w:r w:rsidRPr="00075CA6">
        <w:rPr>
          <w:rFonts w:ascii="HelvLight" w:hAnsi="HelvLight"/>
        </w:rPr>
        <w:t>(</w:t>
      </w:r>
      <w:proofErr w:type="gramEnd"/>
      <w:r w:rsidRPr="00075CA6">
        <w:rPr>
          <w:rFonts w:ascii="HelvLight" w:hAnsi="HelvLight"/>
        </w:rPr>
        <w:t>n);</w:t>
      </w:r>
    </w:p>
    <w:p w14:paraId="7904F74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String s="";</w:t>
      </w:r>
    </w:p>
    <w:p w14:paraId="4E8F453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more=</w:t>
      </w:r>
      <w:proofErr w:type="gramEnd"/>
      <w:r w:rsidRPr="00075CA6">
        <w:rPr>
          <w:rFonts w:ascii="HelvLight" w:hAnsi="HelvLight"/>
        </w:rPr>
        <w:t>0;</w:t>
      </w:r>
    </w:p>
    <w:p w14:paraId="695F5AD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cb1.isSelected())</w:t>
      </w:r>
    </w:p>
    <w:p w14:paraId="0A2DFB9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2118F2B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s = s + "Task 1: " + </w:t>
      </w:r>
      <w:proofErr w:type="gramStart"/>
      <w:r w:rsidRPr="00075CA6">
        <w:rPr>
          <w:rFonts w:ascii="HelvLight" w:hAnsi="HelvLight"/>
        </w:rPr>
        <w:t>tf1.getText(</w:t>
      </w:r>
      <w:proofErr w:type="gramEnd"/>
      <w:r w:rsidRPr="00075CA6">
        <w:rPr>
          <w:rFonts w:ascii="HelvLight" w:hAnsi="HelvLight"/>
        </w:rPr>
        <w:t>) + "\n";</w:t>
      </w:r>
    </w:p>
    <w:p w14:paraId="55245F2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tf1.setText(</w:t>
      </w:r>
      <w:proofErr w:type="gramEnd"/>
      <w:r w:rsidRPr="00075CA6">
        <w:rPr>
          <w:rFonts w:ascii="HelvLight" w:hAnsi="HelvLight"/>
        </w:rPr>
        <w:t>"");</w:t>
      </w:r>
    </w:p>
    <w:p w14:paraId="6F631AA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cb1.setSelected(</w:t>
      </w:r>
      <w:proofErr w:type="gramEnd"/>
      <w:r w:rsidRPr="00075CA6">
        <w:rPr>
          <w:rFonts w:ascii="HelvLight" w:hAnsi="HelvLight"/>
        </w:rPr>
        <w:t>false);</w:t>
      </w:r>
    </w:p>
    <w:p w14:paraId="48018CE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more</w:t>
      </w:r>
      <w:proofErr w:type="gramEnd"/>
      <w:r w:rsidRPr="00075CA6">
        <w:rPr>
          <w:rFonts w:ascii="HelvLight" w:hAnsi="HelvLight"/>
        </w:rPr>
        <w:t>++;</w:t>
      </w:r>
    </w:p>
    <w:p w14:paraId="7E880C1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44444D0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0B4B156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cb2.isSelected())</w:t>
      </w:r>
    </w:p>
    <w:p w14:paraId="5A7FE0E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76E5219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t xml:space="preserve">s = s + "Task 2: " + </w:t>
      </w:r>
      <w:proofErr w:type="gramStart"/>
      <w:r w:rsidRPr="00075CA6">
        <w:rPr>
          <w:rFonts w:ascii="HelvLight" w:hAnsi="HelvLight"/>
        </w:rPr>
        <w:t>tf2.getText(</w:t>
      </w:r>
      <w:proofErr w:type="gramEnd"/>
      <w:r w:rsidRPr="00075CA6">
        <w:rPr>
          <w:rFonts w:ascii="HelvLight" w:hAnsi="HelvLight"/>
        </w:rPr>
        <w:t>) + "\n";</w:t>
      </w:r>
    </w:p>
    <w:p w14:paraId="4F4685D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gramStart"/>
      <w:r w:rsidRPr="00075CA6">
        <w:rPr>
          <w:rFonts w:ascii="HelvLight" w:hAnsi="HelvLight"/>
        </w:rPr>
        <w:t>tf2.setText(</w:t>
      </w:r>
      <w:proofErr w:type="gramEnd"/>
      <w:r w:rsidRPr="00075CA6">
        <w:rPr>
          <w:rFonts w:ascii="HelvLight" w:hAnsi="HelvLight"/>
        </w:rPr>
        <w:t>"");</w:t>
      </w:r>
    </w:p>
    <w:p w14:paraId="5F8A00E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gramStart"/>
      <w:r w:rsidRPr="00075CA6">
        <w:rPr>
          <w:rFonts w:ascii="HelvLight" w:hAnsi="HelvLight"/>
        </w:rPr>
        <w:t>cb2.setSelected(</w:t>
      </w:r>
      <w:proofErr w:type="gramEnd"/>
      <w:r w:rsidRPr="00075CA6">
        <w:rPr>
          <w:rFonts w:ascii="HelvLight" w:hAnsi="HelvLight"/>
        </w:rPr>
        <w:t>false);</w:t>
      </w:r>
    </w:p>
    <w:p w14:paraId="4C511EF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gramStart"/>
      <w:r w:rsidRPr="00075CA6">
        <w:rPr>
          <w:rFonts w:ascii="HelvLight" w:hAnsi="HelvLight"/>
        </w:rPr>
        <w:t>more</w:t>
      </w:r>
      <w:proofErr w:type="gramEnd"/>
      <w:r w:rsidRPr="00075CA6">
        <w:rPr>
          <w:rFonts w:ascii="HelvLight" w:hAnsi="HelvLight"/>
        </w:rPr>
        <w:t>++;</w:t>
      </w:r>
    </w:p>
    <w:p w14:paraId="5F1DD866" w14:textId="77777777" w:rsidR="00177637" w:rsidRPr="00075CA6" w:rsidRDefault="00177637" w:rsidP="00177637">
      <w:pPr>
        <w:spacing w:after="120" w:line="240" w:lineRule="auto"/>
        <w:rPr>
          <w:rFonts w:ascii="HelvLight" w:hAnsi="HelvLight"/>
        </w:rPr>
      </w:pPr>
      <w:r w:rsidRPr="00075CA6">
        <w:rPr>
          <w:rFonts w:ascii="HelvLight" w:hAnsi="HelvLight"/>
        </w:rPr>
        <w:lastRenderedPageBreak/>
        <w:t xml:space="preserve">        }  </w:t>
      </w:r>
    </w:p>
    <w:p w14:paraId="1703A5C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01FAE21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cb3.isSelected())</w:t>
      </w:r>
    </w:p>
    <w:p w14:paraId="10C135D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5F3A977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t xml:space="preserve">s = s + "Task 3: " + </w:t>
      </w:r>
      <w:proofErr w:type="gramStart"/>
      <w:r w:rsidRPr="00075CA6">
        <w:rPr>
          <w:rFonts w:ascii="HelvLight" w:hAnsi="HelvLight"/>
        </w:rPr>
        <w:t>tf3.getText(</w:t>
      </w:r>
      <w:proofErr w:type="gramEnd"/>
      <w:r w:rsidRPr="00075CA6">
        <w:rPr>
          <w:rFonts w:ascii="HelvLight" w:hAnsi="HelvLight"/>
        </w:rPr>
        <w:t>) + ".";</w:t>
      </w:r>
    </w:p>
    <w:p w14:paraId="65D1FA2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gramStart"/>
      <w:r w:rsidRPr="00075CA6">
        <w:rPr>
          <w:rFonts w:ascii="HelvLight" w:hAnsi="HelvLight"/>
        </w:rPr>
        <w:t>tf3.setText(</w:t>
      </w:r>
      <w:proofErr w:type="gramEnd"/>
      <w:r w:rsidRPr="00075CA6">
        <w:rPr>
          <w:rFonts w:ascii="HelvLight" w:hAnsi="HelvLight"/>
        </w:rPr>
        <w:t>"");</w:t>
      </w:r>
    </w:p>
    <w:p w14:paraId="4376E4B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gramStart"/>
      <w:r w:rsidRPr="00075CA6">
        <w:rPr>
          <w:rFonts w:ascii="HelvLight" w:hAnsi="HelvLight"/>
        </w:rPr>
        <w:t>cb3.setSelected(</w:t>
      </w:r>
      <w:proofErr w:type="gramEnd"/>
      <w:r w:rsidRPr="00075CA6">
        <w:rPr>
          <w:rFonts w:ascii="HelvLight" w:hAnsi="HelvLight"/>
        </w:rPr>
        <w:t>false);</w:t>
      </w:r>
    </w:p>
    <w:p w14:paraId="43320B7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gramStart"/>
      <w:r w:rsidRPr="00075CA6">
        <w:rPr>
          <w:rFonts w:ascii="HelvLight" w:hAnsi="HelvLight"/>
        </w:rPr>
        <w:t>more</w:t>
      </w:r>
      <w:proofErr w:type="gramEnd"/>
      <w:r w:rsidRPr="00075CA6">
        <w:rPr>
          <w:rFonts w:ascii="HelvLight" w:hAnsi="HelvLight"/>
        </w:rPr>
        <w:t>++;</w:t>
      </w:r>
    </w:p>
    <w:p w14:paraId="71EDAD4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461DD56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0190FBC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JOptionPane.showMessageDialog</w:t>
      </w:r>
      <w:proofErr w:type="spellEnd"/>
      <w:r w:rsidRPr="00075CA6">
        <w:rPr>
          <w:rFonts w:ascii="HelvLight" w:hAnsi="HelvLight"/>
        </w:rPr>
        <w:t>(</w:t>
      </w:r>
      <w:proofErr w:type="spellStart"/>
      <w:proofErr w:type="gramEnd"/>
      <w:r w:rsidRPr="00075CA6">
        <w:rPr>
          <w:rFonts w:ascii="HelvLight" w:hAnsi="HelvLight"/>
        </w:rPr>
        <w:t>this,"Great</w:t>
      </w:r>
      <w:proofErr w:type="spellEnd"/>
      <w:r w:rsidRPr="00075CA6">
        <w:rPr>
          <w:rFonts w:ascii="HelvLight" w:hAnsi="HelvLight"/>
        </w:rPr>
        <w:t xml:space="preserve"> job.\</w:t>
      </w:r>
      <w:proofErr w:type="spellStart"/>
      <w:r w:rsidRPr="00075CA6">
        <w:rPr>
          <w:rFonts w:ascii="HelvLight" w:hAnsi="HelvLight"/>
        </w:rPr>
        <w:t>nTasks</w:t>
      </w:r>
      <w:proofErr w:type="spellEnd"/>
      <w:r w:rsidRPr="00075CA6">
        <w:rPr>
          <w:rFonts w:ascii="HelvLight" w:hAnsi="HelvLight"/>
        </w:rPr>
        <w:t xml:space="preserve"> completed:\n\</w:t>
      </w:r>
      <w:proofErr w:type="spellStart"/>
      <w:r w:rsidRPr="00075CA6">
        <w:rPr>
          <w:rFonts w:ascii="HelvLight" w:hAnsi="HelvLight"/>
        </w:rPr>
        <w:t>n"+s</w:t>
      </w:r>
      <w:proofErr w:type="spellEnd"/>
      <w:r w:rsidRPr="00075CA6">
        <w:rPr>
          <w:rFonts w:ascii="HelvLight" w:hAnsi="HelvLight"/>
        </w:rPr>
        <w:t>+"\n\</w:t>
      </w:r>
      <w:proofErr w:type="spellStart"/>
      <w:r w:rsidRPr="00075CA6">
        <w:rPr>
          <w:rFonts w:ascii="HelvLight" w:hAnsi="HelvLight"/>
        </w:rPr>
        <w:t>nYou</w:t>
      </w:r>
      <w:proofErr w:type="spellEnd"/>
      <w:r w:rsidRPr="00075CA6">
        <w:rPr>
          <w:rFonts w:ascii="HelvLight" w:hAnsi="HelvLight"/>
        </w:rPr>
        <w:t xml:space="preserve"> have "+(3-more)+" tasks left to do.");  </w:t>
      </w:r>
    </w:p>
    <w:p w14:paraId="3217EAF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5A9CFDB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53BF070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public</w:t>
      </w:r>
      <w:proofErr w:type="gramEnd"/>
      <w:r w:rsidRPr="00075CA6">
        <w:rPr>
          <w:rFonts w:ascii="HelvLight" w:hAnsi="HelvLight"/>
        </w:rPr>
        <w:t xml:space="preserve"> static void main(String[] </w:t>
      </w:r>
      <w:proofErr w:type="spellStart"/>
      <w:r w:rsidRPr="00075CA6">
        <w:rPr>
          <w:rFonts w:ascii="HelvLight" w:hAnsi="HelvLight"/>
        </w:rPr>
        <w:t>args</w:t>
      </w:r>
      <w:proofErr w:type="spellEnd"/>
      <w:r w:rsidRPr="00075CA6">
        <w:rPr>
          <w:rFonts w:ascii="HelvLight" w:hAnsi="HelvLight"/>
        </w:rPr>
        <w:t>)</w:t>
      </w:r>
    </w:p>
    <w:p w14:paraId="627C6A2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5A01749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new</w:t>
      </w:r>
      <w:proofErr w:type="gramEnd"/>
      <w:r w:rsidRPr="00075CA6">
        <w:rPr>
          <w:rFonts w:ascii="HelvLight" w:hAnsi="HelvLight"/>
        </w:rPr>
        <w:t xml:space="preserve"> </w:t>
      </w:r>
      <w:proofErr w:type="spellStart"/>
      <w:r w:rsidRPr="00075CA6">
        <w:rPr>
          <w:rFonts w:ascii="HelvLight" w:hAnsi="HelvLight"/>
        </w:rPr>
        <w:t>ToDo</w:t>
      </w:r>
      <w:proofErr w:type="spellEnd"/>
      <w:r w:rsidRPr="00075CA6">
        <w:rPr>
          <w:rFonts w:ascii="HelvLight" w:hAnsi="HelvLight"/>
        </w:rPr>
        <w:t xml:space="preserve">(name);  </w:t>
      </w:r>
    </w:p>
    <w:p w14:paraId="04E2D2E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27000663" w14:textId="0CC26A33" w:rsidR="00177637" w:rsidRPr="00075CA6" w:rsidRDefault="00177637" w:rsidP="00177637">
      <w:pPr>
        <w:spacing w:after="120" w:line="240" w:lineRule="auto"/>
        <w:rPr>
          <w:rFonts w:ascii="HelvLight" w:hAnsi="HelvLight"/>
        </w:rPr>
      </w:pPr>
      <w:r w:rsidRPr="00075CA6">
        <w:rPr>
          <w:rFonts w:ascii="HelvLight" w:hAnsi="HelvLight"/>
        </w:rPr>
        <w:t>}</w:t>
      </w:r>
    </w:p>
    <w:p w14:paraId="1970DE6D" w14:textId="77777777" w:rsidR="00177637" w:rsidRPr="00075CA6" w:rsidRDefault="00177637" w:rsidP="00177637">
      <w:pPr>
        <w:spacing w:after="120" w:line="240" w:lineRule="auto"/>
        <w:rPr>
          <w:rFonts w:ascii="HelvLight" w:hAnsi="HelvLight"/>
        </w:rPr>
      </w:pPr>
    </w:p>
    <w:p w14:paraId="1A11C268" w14:textId="77777777" w:rsidR="00177637" w:rsidRPr="00075CA6" w:rsidRDefault="00177637" w:rsidP="00177637">
      <w:pPr>
        <w:spacing w:after="120" w:line="240" w:lineRule="auto"/>
        <w:rPr>
          <w:rFonts w:ascii="HelvLight" w:hAnsi="HelvLight"/>
        </w:rPr>
      </w:pPr>
    </w:p>
    <w:p w14:paraId="4EDABADE" w14:textId="77777777" w:rsidR="00177637" w:rsidRPr="00075CA6" w:rsidRDefault="00177637" w:rsidP="00177637">
      <w:pPr>
        <w:spacing w:after="120" w:line="240" w:lineRule="auto"/>
        <w:rPr>
          <w:rFonts w:ascii="HelvLight" w:hAnsi="HelvLight"/>
        </w:rPr>
      </w:pPr>
    </w:p>
    <w:p w14:paraId="383FC29F" w14:textId="2156EBD2" w:rsidR="00177637" w:rsidRPr="00075CA6" w:rsidRDefault="00177637" w:rsidP="00177637">
      <w:pPr>
        <w:spacing w:after="120" w:line="240" w:lineRule="auto"/>
        <w:rPr>
          <w:rFonts w:ascii="HelvLight" w:hAnsi="HelvLight"/>
        </w:rPr>
      </w:pPr>
      <w:r w:rsidRPr="00075CA6">
        <w:rPr>
          <w:rFonts w:ascii="HelvLight" w:hAnsi="HelvLight"/>
        </w:rPr>
        <w:t xml:space="preserve">/*Online DLD Paper Test*/  </w:t>
      </w:r>
    </w:p>
    <w:p w14:paraId="011A1DC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61F5818F"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java.awt</w:t>
      </w:r>
      <w:proofErr w:type="spellEnd"/>
      <w:r w:rsidRPr="00075CA6">
        <w:rPr>
          <w:rFonts w:ascii="HelvLight" w:hAnsi="HelvLight"/>
        </w:rPr>
        <w:t xml:space="preserve">.*;  </w:t>
      </w:r>
    </w:p>
    <w:p w14:paraId="2278271D"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java.awt.event</w:t>
      </w:r>
      <w:proofErr w:type="spellEnd"/>
      <w:r w:rsidRPr="00075CA6">
        <w:rPr>
          <w:rFonts w:ascii="HelvLight" w:hAnsi="HelvLight"/>
        </w:rPr>
        <w:t xml:space="preserve">.*;  </w:t>
      </w:r>
    </w:p>
    <w:p w14:paraId="76815282"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javax.swing</w:t>
      </w:r>
      <w:proofErr w:type="spellEnd"/>
      <w:r w:rsidRPr="00075CA6">
        <w:rPr>
          <w:rFonts w:ascii="HelvLight" w:hAnsi="HelvLight"/>
        </w:rPr>
        <w:t xml:space="preserve">.*;  </w:t>
      </w:r>
    </w:p>
    <w:p w14:paraId="5A47304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7814C32D"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public</w:t>
      </w:r>
      <w:proofErr w:type="gramEnd"/>
      <w:r w:rsidRPr="00075CA6">
        <w:rPr>
          <w:rFonts w:ascii="HelvLight" w:hAnsi="HelvLight"/>
        </w:rPr>
        <w:t xml:space="preserve"> class DLD extends </w:t>
      </w:r>
      <w:proofErr w:type="spellStart"/>
      <w:r w:rsidRPr="00075CA6">
        <w:rPr>
          <w:rFonts w:ascii="HelvLight" w:hAnsi="HelvLight"/>
        </w:rPr>
        <w:t>JFrame</w:t>
      </w:r>
      <w:proofErr w:type="spellEnd"/>
      <w:r w:rsidRPr="00075CA6">
        <w:rPr>
          <w:rFonts w:ascii="HelvLight" w:hAnsi="HelvLight"/>
        </w:rPr>
        <w:t xml:space="preserve"> implements </w:t>
      </w:r>
      <w:proofErr w:type="spellStart"/>
      <w:r w:rsidRPr="00075CA6">
        <w:rPr>
          <w:rFonts w:ascii="HelvLight" w:hAnsi="HelvLight"/>
        </w:rPr>
        <w:t>ActionListener</w:t>
      </w:r>
      <w:proofErr w:type="spellEnd"/>
      <w:r w:rsidRPr="00075CA6">
        <w:rPr>
          <w:rFonts w:ascii="HelvLight" w:hAnsi="HelvLight"/>
        </w:rPr>
        <w:t xml:space="preserve">  </w:t>
      </w:r>
    </w:p>
    <w:p w14:paraId="4F9080F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75AF9775" w14:textId="77777777" w:rsidR="00177637" w:rsidRPr="00075CA6" w:rsidRDefault="00177637" w:rsidP="00177637">
      <w:pPr>
        <w:spacing w:after="120" w:line="240" w:lineRule="auto"/>
        <w:rPr>
          <w:rFonts w:ascii="HelvLight" w:hAnsi="HelvLight"/>
        </w:rPr>
      </w:pPr>
      <w:r w:rsidRPr="00075CA6">
        <w:rPr>
          <w:rFonts w:ascii="HelvLight" w:hAnsi="HelvLight"/>
        </w:rPr>
        <w:tab/>
      </w:r>
      <w:proofErr w:type="spellStart"/>
      <w:r w:rsidRPr="00075CA6">
        <w:rPr>
          <w:rFonts w:ascii="HelvLight" w:hAnsi="HelvLight"/>
        </w:rPr>
        <w:t>ImageIcon</w:t>
      </w:r>
      <w:proofErr w:type="spellEnd"/>
      <w:r w:rsidRPr="00075CA6">
        <w:rPr>
          <w:rFonts w:ascii="HelvLight" w:hAnsi="HelvLight"/>
        </w:rPr>
        <w:t xml:space="preserve"> image1;</w:t>
      </w:r>
    </w:p>
    <w:p w14:paraId="6C5251A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JLabel</w:t>
      </w:r>
      <w:proofErr w:type="spellEnd"/>
      <w:r w:rsidRPr="00075CA6">
        <w:rPr>
          <w:rFonts w:ascii="HelvLight" w:hAnsi="HelvLight"/>
        </w:rPr>
        <w:t xml:space="preserve"> l</w:t>
      </w:r>
      <w:proofErr w:type="gramStart"/>
      <w:r w:rsidRPr="00075CA6">
        <w:rPr>
          <w:rFonts w:ascii="HelvLight" w:hAnsi="HelvLight"/>
        </w:rPr>
        <w:t>,l2</w:t>
      </w:r>
      <w:proofErr w:type="gramEnd"/>
      <w:r w:rsidRPr="00075CA6">
        <w:rPr>
          <w:rFonts w:ascii="HelvLight" w:hAnsi="HelvLight"/>
        </w:rPr>
        <w:t>;</w:t>
      </w:r>
    </w:p>
    <w:p w14:paraId="2D1327B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JRadioButton</w:t>
      </w:r>
      <w:proofErr w:type="spellEnd"/>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 xml:space="preserve">]=new </w:t>
      </w:r>
      <w:proofErr w:type="spellStart"/>
      <w:r w:rsidRPr="00075CA6">
        <w:rPr>
          <w:rFonts w:ascii="HelvLight" w:hAnsi="HelvLight"/>
        </w:rPr>
        <w:t>JRadioButton</w:t>
      </w:r>
      <w:proofErr w:type="spellEnd"/>
      <w:r w:rsidRPr="00075CA6">
        <w:rPr>
          <w:rFonts w:ascii="HelvLight" w:hAnsi="HelvLight"/>
        </w:rPr>
        <w:t xml:space="preserve">[5];  </w:t>
      </w:r>
    </w:p>
    <w:p w14:paraId="52E8872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JButton</w:t>
      </w:r>
      <w:proofErr w:type="spellEnd"/>
      <w:r w:rsidRPr="00075CA6">
        <w:rPr>
          <w:rFonts w:ascii="HelvLight" w:hAnsi="HelvLight"/>
        </w:rPr>
        <w:t xml:space="preserve"> b1</w:t>
      </w:r>
      <w:proofErr w:type="gramStart"/>
      <w:r w:rsidRPr="00075CA6">
        <w:rPr>
          <w:rFonts w:ascii="HelvLight" w:hAnsi="HelvLight"/>
        </w:rPr>
        <w:t>,b2</w:t>
      </w:r>
      <w:proofErr w:type="gramEnd"/>
      <w:r w:rsidRPr="00075CA6">
        <w:rPr>
          <w:rFonts w:ascii="HelvLight" w:hAnsi="HelvLight"/>
        </w:rPr>
        <w:t xml:space="preserve">;  </w:t>
      </w:r>
    </w:p>
    <w:p w14:paraId="3D95C8E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ButtonGroup</w:t>
      </w:r>
      <w:proofErr w:type="spellEnd"/>
      <w:r w:rsidRPr="00075CA6">
        <w:rPr>
          <w:rFonts w:ascii="HelvLight" w:hAnsi="HelvLight"/>
        </w:rPr>
        <w:t xml:space="preserve"> </w:t>
      </w:r>
      <w:proofErr w:type="spellStart"/>
      <w:proofErr w:type="gramStart"/>
      <w:r w:rsidRPr="00075CA6">
        <w:rPr>
          <w:rFonts w:ascii="HelvLight" w:hAnsi="HelvLight"/>
        </w:rPr>
        <w:t>bg</w:t>
      </w:r>
      <w:proofErr w:type="spellEnd"/>
      <w:proofErr w:type="gramEnd"/>
      <w:r w:rsidRPr="00075CA6">
        <w:rPr>
          <w:rFonts w:ascii="HelvLight" w:hAnsi="HelvLight"/>
        </w:rPr>
        <w:t xml:space="preserve">;  </w:t>
      </w:r>
    </w:p>
    <w:p w14:paraId="3649D2D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int</w:t>
      </w:r>
      <w:proofErr w:type="spellEnd"/>
      <w:proofErr w:type="gramEnd"/>
      <w:r w:rsidRPr="00075CA6">
        <w:rPr>
          <w:rFonts w:ascii="HelvLight" w:hAnsi="HelvLight"/>
        </w:rPr>
        <w:t xml:space="preserve"> count=0,current=0,x=1,y=1,now=0;  </w:t>
      </w:r>
    </w:p>
    <w:p w14:paraId="492A320F" w14:textId="77777777" w:rsidR="00177637" w:rsidRPr="00075CA6" w:rsidRDefault="00177637" w:rsidP="00177637">
      <w:pPr>
        <w:spacing w:after="120" w:line="240" w:lineRule="auto"/>
        <w:rPr>
          <w:rFonts w:ascii="HelvLight" w:hAnsi="HelvLight"/>
        </w:rPr>
      </w:pPr>
      <w:r w:rsidRPr="00075CA6">
        <w:rPr>
          <w:rFonts w:ascii="HelvLight" w:hAnsi="HelvLight"/>
        </w:rPr>
        <w:lastRenderedPageBreak/>
        <w:t xml:space="preserve">    </w:t>
      </w:r>
      <w:proofErr w:type="spellStart"/>
      <w:proofErr w:type="gramStart"/>
      <w:r w:rsidRPr="00075CA6">
        <w:rPr>
          <w:rFonts w:ascii="HelvLight" w:hAnsi="HelvLight"/>
        </w:rPr>
        <w:t>int</w:t>
      </w:r>
      <w:proofErr w:type="spellEnd"/>
      <w:proofErr w:type="gramEnd"/>
      <w:r w:rsidRPr="00075CA6">
        <w:rPr>
          <w:rFonts w:ascii="HelvLight" w:hAnsi="HelvLight"/>
        </w:rPr>
        <w:t xml:space="preserve"> m[]=new </w:t>
      </w:r>
      <w:proofErr w:type="spellStart"/>
      <w:r w:rsidRPr="00075CA6">
        <w:rPr>
          <w:rFonts w:ascii="HelvLight" w:hAnsi="HelvLight"/>
        </w:rPr>
        <w:t>int</w:t>
      </w:r>
      <w:proofErr w:type="spellEnd"/>
      <w:r w:rsidRPr="00075CA6">
        <w:rPr>
          <w:rFonts w:ascii="HelvLight" w:hAnsi="HelvLight"/>
        </w:rPr>
        <w:t xml:space="preserve">[10];  </w:t>
      </w:r>
    </w:p>
    <w:p w14:paraId="72CF4CE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Font caption = new </w:t>
      </w:r>
      <w:proofErr w:type="gramStart"/>
      <w:r w:rsidRPr="00075CA6">
        <w:rPr>
          <w:rFonts w:ascii="HelvLight" w:hAnsi="HelvLight"/>
        </w:rPr>
        <w:t>Font(</w:t>
      </w:r>
      <w:proofErr w:type="gramEnd"/>
      <w:r w:rsidRPr="00075CA6">
        <w:rPr>
          <w:rFonts w:ascii="HelvLight" w:hAnsi="HelvLight"/>
        </w:rPr>
        <w:t>"</w:t>
      </w:r>
      <w:proofErr w:type="spellStart"/>
      <w:r w:rsidRPr="00075CA6">
        <w:rPr>
          <w:rFonts w:ascii="HelvLight" w:hAnsi="HelvLight"/>
        </w:rPr>
        <w:t>Helvlight</w:t>
      </w:r>
      <w:proofErr w:type="spellEnd"/>
      <w:r w:rsidRPr="00075CA6">
        <w:rPr>
          <w:rFonts w:ascii="HelvLight" w:hAnsi="HelvLight"/>
        </w:rPr>
        <w:t>", Font.BOLD,14);</w:t>
      </w:r>
    </w:p>
    <w:p w14:paraId="15C52F0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48A8F62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DLD(</w:t>
      </w:r>
      <w:proofErr w:type="gramEnd"/>
      <w:r w:rsidRPr="00075CA6">
        <w:rPr>
          <w:rFonts w:ascii="HelvLight" w:hAnsi="HelvLight"/>
        </w:rPr>
        <w:t xml:space="preserve">String s)  </w:t>
      </w:r>
    </w:p>
    <w:p w14:paraId="14F735B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6AD5871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super(s)</w:t>
      </w:r>
      <w:proofErr w:type="gramEnd"/>
      <w:r w:rsidRPr="00075CA6">
        <w:rPr>
          <w:rFonts w:ascii="HelvLight" w:hAnsi="HelvLight"/>
        </w:rPr>
        <w:t xml:space="preserve">; </w:t>
      </w:r>
    </w:p>
    <w:p w14:paraId="1CADACF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image1 = new </w:t>
      </w:r>
      <w:proofErr w:type="spellStart"/>
      <w:proofErr w:type="gramStart"/>
      <w:r w:rsidRPr="00075CA6">
        <w:rPr>
          <w:rFonts w:ascii="HelvLight" w:hAnsi="HelvLight"/>
        </w:rPr>
        <w:t>ImageIcon</w:t>
      </w:r>
      <w:proofErr w:type="spellEnd"/>
      <w:r w:rsidRPr="00075CA6">
        <w:rPr>
          <w:rFonts w:ascii="HelvLight" w:hAnsi="HelvLight"/>
        </w:rPr>
        <w:t>(</w:t>
      </w:r>
      <w:proofErr w:type="spellStart"/>
      <w:proofErr w:type="gramEnd"/>
      <w:r w:rsidRPr="00075CA6">
        <w:rPr>
          <w:rFonts w:ascii="HelvLight" w:hAnsi="HelvLight"/>
        </w:rPr>
        <w:t>getClass</w:t>
      </w:r>
      <w:proofErr w:type="spellEnd"/>
      <w:r w:rsidRPr="00075CA6">
        <w:rPr>
          <w:rFonts w:ascii="HelvLight" w:hAnsi="HelvLight"/>
        </w:rPr>
        <w:t>().</w:t>
      </w:r>
      <w:proofErr w:type="spellStart"/>
      <w:r w:rsidRPr="00075CA6">
        <w:rPr>
          <w:rFonts w:ascii="HelvLight" w:hAnsi="HelvLight"/>
        </w:rPr>
        <w:t>getResource</w:t>
      </w:r>
      <w:proofErr w:type="spellEnd"/>
      <w:r w:rsidRPr="00075CA6">
        <w:rPr>
          <w:rFonts w:ascii="HelvLight" w:hAnsi="HelvLight"/>
        </w:rPr>
        <w:t>("quiz6.jpg"));</w:t>
      </w:r>
    </w:p>
    <w:p w14:paraId="4DD07CF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l=new </w:t>
      </w:r>
      <w:proofErr w:type="spellStart"/>
      <w:proofErr w:type="gramStart"/>
      <w:r w:rsidRPr="00075CA6">
        <w:rPr>
          <w:rFonts w:ascii="HelvLight" w:hAnsi="HelvLight"/>
        </w:rPr>
        <w:t>JLabel</w:t>
      </w:r>
      <w:proofErr w:type="spellEnd"/>
      <w:r w:rsidRPr="00075CA6">
        <w:rPr>
          <w:rFonts w:ascii="HelvLight" w:hAnsi="HelvLight"/>
        </w:rPr>
        <w:t>(</w:t>
      </w:r>
      <w:proofErr w:type="gramEnd"/>
      <w:r w:rsidRPr="00075CA6">
        <w:rPr>
          <w:rFonts w:ascii="HelvLight" w:hAnsi="HelvLight"/>
        </w:rPr>
        <w:t xml:space="preserve">); </w:t>
      </w:r>
    </w:p>
    <w:p w14:paraId="5257847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l2=new </w:t>
      </w:r>
      <w:proofErr w:type="spellStart"/>
      <w:proofErr w:type="gramStart"/>
      <w:r w:rsidRPr="00075CA6">
        <w:rPr>
          <w:rFonts w:ascii="HelvLight" w:hAnsi="HelvLight"/>
        </w:rPr>
        <w:t>JLabel</w:t>
      </w:r>
      <w:proofErr w:type="spellEnd"/>
      <w:r w:rsidRPr="00075CA6">
        <w:rPr>
          <w:rFonts w:ascii="HelvLight" w:hAnsi="HelvLight"/>
        </w:rPr>
        <w:t>(</w:t>
      </w:r>
      <w:proofErr w:type="gramEnd"/>
      <w:r w:rsidRPr="00075CA6">
        <w:rPr>
          <w:rFonts w:ascii="HelvLight" w:hAnsi="HelvLight"/>
        </w:rPr>
        <w:t xml:space="preserve">image1);  </w:t>
      </w:r>
    </w:p>
    <w:p w14:paraId="0280EC6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add(</w:t>
      </w:r>
      <w:proofErr w:type="gramEnd"/>
      <w:r w:rsidRPr="00075CA6">
        <w:rPr>
          <w:rFonts w:ascii="HelvLight" w:hAnsi="HelvLight"/>
        </w:rPr>
        <w:t xml:space="preserve">l2);  </w:t>
      </w:r>
    </w:p>
    <w:p w14:paraId="26F9B68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add(</w:t>
      </w:r>
      <w:proofErr w:type="gramEnd"/>
      <w:r w:rsidRPr="00075CA6">
        <w:rPr>
          <w:rFonts w:ascii="HelvLight" w:hAnsi="HelvLight"/>
        </w:rPr>
        <w:t>l);</w:t>
      </w:r>
    </w:p>
    <w:p w14:paraId="54DB6E9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bg</w:t>
      </w:r>
      <w:proofErr w:type="spellEnd"/>
      <w:r w:rsidRPr="00075CA6">
        <w:rPr>
          <w:rFonts w:ascii="HelvLight" w:hAnsi="HelvLight"/>
        </w:rPr>
        <w:t>=</w:t>
      </w:r>
      <w:proofErr w:type="gramEnd"/>
      <w:r w:rsidRPr="00075CA6">
        <w:rPr>
          <w:rFonts w:ascii="HelvLight" w:hAnsi="HelvLight"/>
        </w:rPr>
        <w:t xml:space="preserve">new </w:t>
      </w:r>
      <w:proofErr w:type="spellStart"/>
      <w:r w:rsidRPr="00075CA6">
        <w:rPr>
          <w:rFonts w:ascii="HelvLight" w:hAnsi="HelvLight"/>
        </w:rPr>
        <w:t>ButtonGroup</w:t>
      </w:r>
      <w:proofErr w:type="spellEnd"/>
      <w:r w:rsidRPr="00075CA6">
        <w:rPr>
          <w:rFonts w:ascii="HelvLight" w:hAnsi="HelvLight"/>
        </w:rPr>
        <w:t xml:space="preserve">();  </w:t>
      </w:r>
    </w:p>
    <w:p w14:paraId="012DC39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for(</w:t>
      </w:r>
      <w:proofErr w:type="spellStart"/>
      <w:proofErr w:type="gramEnd"/>
      <w:r w:rsidRPr="00075CA6">
        <w:rPr>
          <w:rFonts w:ascii="HelvLight" w:hAnsi="HelvLight"/>
        </w:rPr>
        <w:t>int</w:t>
      </w:r>
      <w:proofErr w:type="spellEnd"/>
      <w:r w:rsidRPr="00075CA6">
        <w:rPr>
          <w:rFonts w:ascii="HelvLight" w:hAnsi="HelvLight"/>
        </w:rPr>
        <w:t xml:space="preserve"> </w:t>
      </w:r>
      <w:proofErr w:type="spellStart"/>
      <w:r w:rsidRPr="00075CA6">
        <w:rPr>
          <w:rFonts w:ascii="HelvLight" w:hAnsi="HelvLight"/>
        </w:rPr>
        <w:t>i</w:t>
      </w:r>
      <w:proofErr w:type="spellEnd"/>
      <w:r w:rsidRPr="00075CA6">
        <w:rPr>
          <w:rFonts w:ascii="HelvLight" w:hAnsi="HelvLight"/>
        </w:rPr>
        <w:t xml:space="preserve">=0;i&lt;5;i++)  </w:t>
      </w:r>
    </w:p>
    <w:p w14:paraId="53B6191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0BECF33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spellStart"/>
      <w:proofErr w:type="gramEnd"/>
      <w:r w:rsidRPr="00075CA6">
        <w:rPr>
          <w:rFonts w:ascii="HelvLight" w:hAnsi="HelvLight"/>
        </w:rPr>
        <w:t>i</w:t>
      </w:r>
      <w:proofErr w:type="spellEnd"/>
      <w:r w:rsidRPr="00075CA6">
        <w:rPr>
          <w:rFonts w:ascii="HelvLight" w:hAnsi="HelvLight"/>
        </w:rPr>
        <w:t xml:space="preserve">]=new </w:t>
      </w:r>
      <w:proofErr w:type="spellStart"/>
      <w:r w:rsidRPr="00075CA6">
        <w:rPr>
          <w:rFonts w:ascii="HelvLight" w:hAnsi="HelvLight"/>
        </w:rPr>
        <w:t>JRadioButton</w:t>
      </w:r>
      <w:proofErr w:type="spellEnd"/>
      <w:r w:rsidRPr="00075CA6">
        <w:rPr>
          <w:rFonts w:ascii="HelvLight" w:hAnsi="HelvLight"/>
        </w:rPr>
        <w:t xml:space="preserve">();  </w:t>
      </w:r>
    </w:p>
    <w:p w14:paraId="1C3AD62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spellStart"/>
      <w:proofErr w:type="gramEnd"/>
      <w:r w:rsidRPr="00075CA6">
        <w:rPr>
          <w:rFonts w:ascii="HelvLight" w:hAnsi="HelvLight"/>
        </w:rPr>
        <w:t>i</w:t>
      </w:r>
      <w:proofErr w:type="spellEnd"/>
      <w:r w:rsidRPr="00075CA6">
        <w:rPr>
          <w:rFonts w:ascii="HelvLight" w:hAnsi="HelvLight"/>
        </w:rPr>
        <w:t>].</w:t>
      </w:r>
      <w:proofErr w:type="spellStart"/>
      <w:r w:rsidRPr="00075CA6">
        <w:rPr>
          <w:rFonts w:ascii="HelvLight" w:hAnsi="HelvLight"/>
        </w:rPr>
        <w:t>setFont</w:t>
      </w:r>
      <w:proofErr w:type="spellEnd"/>
      <w:r w:rsidRPr="00075CA6">
        <w:rPr>
          <w:rFonts w:ascii="HelvLight" w:hAnsi="HelvLight"/>
        </w:rPr>
        <w:t>(caption);</w:t>
      </w:r>
    </w:p>
    <w:p w14:paraId="18365BD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add(</w:t>
      </w:r>
      <w:proofErr w:type="spellStart"/>
      <w:proofErr w:type="gramEnd"/>
      <w:r w:rsidRPr="00075CA6">
        <w:rPr>
          <w:rFonts w:ascii="HelvLight" w:hAnsi="HelvLight"/>
        </w:rPr>
        <w:t>jb</w:t>
      </w:r>
      <w:proofErr w:type="spellEnd"/>
      <w:r w:rsidRPr="00075CA6">
        <w:rPr>
          <w:rFonts w:ascii="HelvLight" w:hAnsi="HelvLight"/>
        </w:rPr>
        <w:t>[</w:t>
      </w:r>
      <w:proofErr w:type="spellStart"/>
      <w:r w:rsidRPr="00075CA6">
        <w:rPr>
          <w:rFonts w:ascii="HelvLight" w:hAnsi="HelvLight"/>
        </w:rPr>
        <w:t>i</w:t>
      </w:r>
      <w:proofErr w:type="spellEnd"/>
      <w:r w:rsidRPr="00075CA6">
        <w:rPr>
          <w:rFonts w:ascii="HelvLight" w:hAnsi="HelvLight"/>
        </w:rPr>
        <w:t xml:space="preserve">]);  </w:t>
      </w:r>
    </w:p>
    <w:p w14:paraId="786E912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bg.add</w:t>
      </w:r>
      <w:proofErr w:type="spellEnd"/>
      <w:r w:rsidRPr="00075CA6">
        <w:rPr>
          <w:rFonts w:ascii="HelvLight" w:hAnsi="HelvLight"/>
        </w:rPr>
        <w:t>(</w:t>
      </w:r>
      <w:proofErr w:type="spellStart"/>
      <w:proofErr w:type="gramEnd"/>
      <w:r w:rsidRPr="00075CA6">
        <w:rPr>
          <w:rFonts w:ascii="HelvLight" w:hAnsi="HelvLight"/>
        </w:rPr>
        <w:t>jb</w:t>
      </w:r>
      <w:proofErr w:type="spellEnd"/>
      <w:r w:rsidRPr="00075CA6">
        <w:rPr>
          <w:rFonts w:ascii="HelvLight" w:hAnsi="HelvLight"/>
        </w:rPr>
        <w:t>[</w:t>
      </w:r>
      <w:proofErr w:type="spellStart"/>
      <w:r w:rsidRPr="00075CA6">
        <w:rPr>
          <w:rFonts w:ascii="HelvLight" w:hAnsi="HelvLight"/>
        </w:rPr>
        <w:t>i</w:t>
      </w:r>
      <w:proofErr w:type="spellEnd"/>
      <w:r w:rsidRPr="00075CA6">
        <w:rPr>
          <w:rFonts w:ascii="HelvLight" w:hAnsi="HelvLight"/>
        </w:rPr>
        <w:t xml:space="preserve">]);  </w:t>
      </w:r>
    </w:p>
    <w:p w14:paraId="44C4B3D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4934B51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b1=new </w:t>
      </w:r>
      <w:proofErr w:type="spellStart"/>
      <w:proofErr w:type="gramStart"/>
      <w:r w:rsidRPr="00075CA6">
        <w:rPr>
          <w:rFonts w:ascii="HelvLight" w:hAnsi="HelvLight"/>
        </w:rPr>
        <w:t>JButton</w:t>
      </w:r>
      <w:proofErr w:type="spellEnd"/>
      <w:r w:rsidRPr="00075CA6">
        <w:rPr>
          <w:rFonts w:ascii="HelvLight" w:hAnsi="HelvLight"/>
        </w:rPr>
        <w:t>(</w:t>
      </w:r>
      <w:proofErr w:type="gramEnd"/>
      <w:r w:rsidRPr="00075CA6">
        <w:rPr>
          <w:rFonts w:ascii="HelvLight" w:hAnsi="HelvLight"/>
        </w:rPr>
        <w:t xml:space="preserve">"Next");  </w:t>
      </w:r>
    </w:p>
    <w:p w14:paraId="0614401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b2=new </w:t>
      </w:r>
      <w:proofErr w:type="spellStart"/>
      <w:proofErr w:type="gramStart"/>
      <w:r w:rsidRPr="00075CA6">
        <w:rPr>
          <w:rFonts w:ascii="HelvLight" w:hAnsi="HelvLight"/>
        </w:rPr>
        <w:t>JButton</w:t>
      </w:r>
      <w:proofErr w:type="spellEnd"/>
      <w:r w:rsidRPr="00075CA6">
        <w:rPr>
          <w:rFonts w:ascii="HelvLight" w:hAnsi="HelvLight"/>
        </w:rPr>
        <w:t>(</w:t>
      </w:r>
      <w:proofErr w:type="gramEnd"/>
      <w:r w:rsidRPr="00075CA6">
        <w:rPr>
          <w:rFonts w:ascii="HelvLight" w:hAnsi="HelvLight"/>
        </w:rPr>
        <w:t xml:space="preserve">"Bookmark");  </w:t>
      </w:r>
    </w:p>
    <w:p w14:paraId="51EAD10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b1.addActionListener(</w:t>
      </w:r>
      <w:proofErr w:type="gramEnd"/>
      <w:r w:rsidRPr="00075CA6">
        <w:rPr>
          <w:rFonts w:ascii="HelvLight" w:hAnsi="HelvLight"/>
        </w:rPr>
        <w:t xml:space="preserve">this);  </w:t>
      </w:r>
    </w:p>
    <w:p w14:paraId="3861AEE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b2.addActionListener(</w:t>
      </w:r>
      <w:proofErr w:type="gramEnd"/>
      <w:r w:rsidRPr="00075CA6">
        <w:rPr>
          <w:rFonts w:ascii="HelvLight" w:hAnsi="HelvLight"/>
        </w:rPr>
        <w:t xml:space="preserve">this);  </w:t>
      </w:r>
    </w:p>
    <w:p w14:paraId="167F474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add(</w:t>
      </w:r>
      <w:proofErr w:type="gramEnd"/>
      <w:r w:rsidRPr="00075CA6">
        <w:rPr>
          <w:rFonts w:ascii="HelvLight" w:hAnsi="HelvLight"/>
        </w:rPr>
        <w:t xml:space="preserve">b1);add(b2);  </w:t>
      </w:r>
    </w:p>
    <w:p w14:paraId="2BDD6E1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set(</w:t>
      </w:r>
      <w:proofErr w:type="gramEnd"/>
      <w:r w:rsidRPr="00075CA6">
        <w:rPr>
          <w:rFonts w:ascii="HelvLight" w:hAnsi="HelvLight"/>
        </w:rPr>
        <w:t xml:space="preserve">);  </w:t>
      </w:r>
    </w:p>
    <w:p w14:paraId="68D459C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35849B0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b1.setFont(</w:t>
      </w:r>
      <w:proofErr w:type="gramEnd"/>
      <w:r w:rsidRPr="00075CA6">
        <w:rPr>
          <w:rFonts w:ascii="HelvLight" w:hAnsi="HelvLight"/>
        </w:rPr>
        <w:t>caption);</w:t>
      </w:r>
    </w:p>
    <w:p w14:paraId="3B3B574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b2.setFont(</w:t>
      </w:r>
      <w:proofErr w:type="gramEnd"/>
      <w:r w:rsidRPr="00075CA6">
        <w:rPr>
          <w:rFonts w:ascii="HelvLight" w:hAnsi="HelvLight"/>
        </w:rPr>
        <w:t>caption);</w:t>
      </w:r>
    </w:p>
    <w:p w14:paraId="6E90C19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l.setFont</w:t>
      </w:r>
      <w:proofErr w:type="spellEnd"/>
      <w:r w:rsidRPr="00075CA6">
        <w:rPr>
          <w:rFonts w:ascii="HelvLight" w:hAnsi="HelvLight"/>
        </w:rPr>
        <w:t>(</w:t>
      </w:r>
      <w:proofErr w:type="gramEnd"/>
      <w:r w:rsidRPr="00075CA6">
        <w:rPr>
          <w:rFonts w:ascii="HelvLight" w:hAnsi="HelvLight"/>
        </w:rPr>
        <w:t>caption);</w:t>
      </w:r>
    </w:p>
    <w:p w14:paraId="425FCCE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70443D9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l.setBounds</w:t>
      </w:r>
      <w:proofErr w:type="spellEnd"/>
      <w:r w:rsidRPr="00075CA6">
        <w:rPr>
          <w:rFonts w:ascii="HelvLight" w:hAnsi="HelvLight"/>
        </w:rPr>
        <w:t>(</w:t>
      </w:r>
      <w:proofErr w:type="gramEnd"/>
      <w:r w:rsidRPr="00075CA6">
        <w:rPr>
          <w:rFonts w:ascii="HelvLight" w:hAnsi="HelvLight"/>
        </w:rPr>
        <w:t xml:space="preserve">30,40,750,50);  </w:t>
      </w:r>
    </w:p>
    <w:p w14:paraId="04FB9FE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l2.setBounds(</w:t>
      </w:r>
      <w:proofErr w:type="gramEnd"/>
      <w:r w:rsidRPr="00075CA6">
        <w:rPr>
          <w:rFonts w:ascii="HelvLight" w:hAnsi="HelvLight"/>
        </w:rPr>
        <w:t>550, 0, 445, 450);</w:t>
      </w:r>
    </w:p>
    <w:p w14:paraId="44311BE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0].</w:t>
      </w:r>
      <w:proofErr w:type="spellStart"/>
      <w:r w:rsidRPr="00075CA6">
        <w:rPr>
          <w:rFonts w:ascii="HelvLight" w:hAnsi="HelvLight"/>
        </w:rPr>
        <w:t>setBounds</w:t>
      </w:r>
      <w:proofErr w:type="spellEnd"/>
      <w:r w:rsidRPr="00075CA6">
        <w:rPr>
          <w:rFonts w:ascii="HelvLight" w:hAnsi="HelvLight"/>
        </w:rPr>
        <w:t xml:space="preserve">(50,80,400,30);  </w:t>
      </w:r>
    </w:p>
    <w:p w14:paraId="2B09653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1].</w:t>
      </w:r>
      <w:proofErr w:type="spellStart"/>
      <w:r w:rsidRPr="00075CA6">
        <w:rPr>
          <w:rFonts w:ascii="HelvLight" w:hAnsi="HelvLight"/>
        </w:rPr>
        <w:t>setBounds</w:t>
      </w:r>
      <w:proofErr w:type="spellEnd"/>
      <w:r w:rsidRPr="00075CA6">
        <w:rPr>
          <w:rFonts w:ascii="HelvLight" w:hAnsi="HelvLight"/>
        </w:rPr>
        <w:t xml:space="preserve">(50,110,400,30);  </w:t>
      </w:r>
    </w:p>
    <w:p w14:paraId="227C83B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2].</w:t>
      </w:r>
      <w:proofErr w:type="spellStart"/>
      <w:r w:rsidRPr="00075CA6">
        <w:rPr>
          <w:rFonts w:ascii="HelvLight" w:hAnsi="HelvLight"/>
        </w:rPr>
        <w:t>setBounds</w:t>
      </w:r>
      <w:proofErr w:type="spellEnd"/>
      <w:r w:rsidRPr="00075CA6">
        <w:rPr>
          <w:rFonts w:ascii="HelvLight" w:hAnsi="HelvLight"/>
        </w:rPr>
        <w:t xml:space="preserve">(50,140,400,30);  </w:t>
      </w:r>
    </w:p>
    <w:p w14:paraId="1DD6A93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3].</w:t>
      </w:r>
      <w:proofErr w:type="spellStart"/>
      <w:r w:rsidRPr="00075CA6">
        <w:rPr>
          <w:rFonts w:ascii="HelvLight" w:hAnsi="HelvLight"/>
        </w:rPr>
        <w:t>setBounds</w:t>
      </w:r>
      <w:proofErr w:type="spellEnd"/>
      <w:r w:rsidRPr="00075CA6">
        <w:rPr>
          <w:rFonts w:ascii="HelvLight" w:hAnsi="HelvLight"/>
        </w:rPr>
        <w:t xml:space="preserve">(50,170,400,30);  </w:t>
      </w:r>
    </w:p>
    <w:p w14:paraId="4F25E491" w14:textId="77777777" w:rsidR="00177637" w:rsidRPr="00075CA6" w:rsidRDefault="00177637" w:rsidP="00177637">
      <w:pPr>
        <w:spacing w:after="120" w:line="240" w:lineRule="auto"/>
        <w:rPr>
          <w:rFonts w:ascii="HelvLight" w:hAnsi="HelvLight"/>
        </w:rPr>
      </w:pPr>
      <w:r w:rsidRPr="00075CA6">
        <w:rPr>
          <w:rFonts w:ascii="HelvLight" w:hAnsi="HelvLight"/>
        </w:rPr>
        <w:lastRenderedPageBreak/>
        <w:t xml:space="preserve">        </w:t>
      </w:r>
      <w:proofErr w:type="gramStart"/>
      <w:r w:rsidRPr="00075CA6">
        <w:rPr>
          <w:rFonts w:ascii="HelvLight" w:hAnsi="HelvLight"/>
        </w:rPr>
        <w:t>b1.setBounds(</w:t>
      </w:r>
      <w:proofErr w:type="gramEnd"/>
      <w:r w:rsidRPr="00075CA6">
        <w:rPr>
          <w:rFonts w:ascii="HelvLight" w:hAnsi="HelvLight"/>
        </w:rPr>
        <w:t xml:space="preserve">35,240,200,40);  </w:t>
      </w:r>
    </w:p>
    <w:p w14:paraId="7BBE5CB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b2.setBounds(</w:t>
      </w:r>
      <w:proofErr w:type="gramEnd"/>
      <w:r w:rsidRPr="00075CA6">
        <w:rPr>
          <w:rFonts w:ascii="HelvLight" w:hAnsi="HelvLight"/>
        </w:rPr>
        <w:t xml:space="preserve">245,240,200,40);  </w:t>
      </w:r>
    </w:p>
    <w:p w14:paraId="50F915E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7ECB1FC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setDefaultCloseOperation</w:t>
      </w:r>
      <w:proofErr w:type="spellEnd"/>
      <w:r w:rsidRPr="00075CA6">
        <w:rPr>
          <w:rFonts w:ascii="HelvLight" w:hAnsi="HelvLight"/>
        </w:rPr>
        <w:t>(</w:t>
      </w:r>
      <w:proofErr w:type="spellStart"/>
      <w:proofErr w:type="gramEnd"/>
      <w:r w:rsidRPr="00075CA6">
        <w:rPr>
          <w:rFonts w:ascii="HelvLight" w:hAnsi="HelvLight"/>
        </w:rPr>
        <w:t>JFrame.EXIT_ON_CLOSE</w:t>
      </w:r>
      <w:proofErr w:type="spellEnd"/>
      <w:r w:rsidRPr="00075CA6">
        <w:rPr>
          <w:rFonts w:ascii="HelvLight" w:hAnsi="HelvLight"/>
        </w:rPr>
        <w:t xml:space="preserve">);  </w:t>
      </w:r>
    </w:p>
    <w:p w14:paraId="518E163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setLayout</w:t>
      </w:r>
      <w:proofErr w:type="spellEnd"/>
      <w:r w:rsidRPr="00075CA6">
        <w:rPr>
          <w:rFonts w:ascii="HelvLight" w:hAnsi="HelvLight"/>
        </w:rPr>
        <w:t>(</w:t>
      </w:r>
      <w:proofErr w:type="gramEnd"/>
      <w:r w:rsidRPr="00075CA6">
        <w:rPr>
          <w:rFonts w:ascii="HelvLight" w:hAnsi="HelvLight"/>
        </w:rPr>
        <w:t xml:space="preserve">null);  </w:t>
      </w:r>
    </w:p>
    <w:p w14:paraId="52F7136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setLocation</w:t>
      </w:r>
      <w:proofErr w:type="spellEnd"/>
      <w:r w:rsidRPr="00075CA6">
        <w:rPr>
          <w:rFonts w:ascii="HelvLight" w:hAnsi="HelvLight"/>
        </w:rPr>
        <w:t>(</w:t>
      </w:r>
      <w:proofErr w:type="gramEnd"/>
      <w:r w:rsidRPr="00075CA6">
        <w:rPr>
          <w:rFonts w:ascii="HelvLight" w:hAnsi="HelvLight"/>
        </w:rPr>
        <w:t xml:space="preserve">460,280);  </w:t>
      </w:r>
    </w:p>
    <w:p w14:paraId="6BB0EF1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setVisible</w:t>
      </w:r>
      <w:proofErr w:type="spellEnd"/>
      <w:r w:rsidRPr="00075CA6">
        <w:rPr>
          <w:rFonts w:ascii="HelvLight" w:hAnsi="HelvLight"/>
        </w:rPr>
        <w:t>(</w:t>
      </w:r>
      <w:proofErr w:type="gramEnd"/>
      <w:r w:rsidRPr="00075CA6">
        <w:rPr>
          <w:rFonts w:ascii="HelvLight" w:hAnsi="HelvLight"/>
        </w:rPr>
        <w:t xml:space="preserve">true);  </w:t>
      </w:r>
    </w:p>
    <w:p w14:paraId="7DD17C4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setSize</w:t>
      </w:r>
      <w:proofErr w:type="spellEnd"/>
      <w:r w:rsidRPr="00075CA6">
        <w:rPr>
          <w:rFonts w:ascii="HelvLight" w:hAnsi="HelvLight"/>
        </w:rPr>
        <w:t>(</w:t>
      </w:r>
      <w:proofErr w:type="gramEnd"/>
      <w:r w:rsidRPr="00075CA6">
        <w:rPr>
          <w:rFonts w:ascii="HelvLight" w:hAnsi="HelvLight"/>
        </w:rPr>
        <w:t xml:space="preserve">985,500);  </w:t>
      </w:r>
    </w:p>
    <w:p w14:paraId="6898B24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44FC914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public</w:t>
      </w:r>
      <w:proofErr w:type="gramEnd"/>
      <w:r w:rsidRPr="00075CA6">
        <w:rPr>
          <w:rFonts w:ascii="HelvLight" w:hAnsi="HelvLight"/>
        </w:rPr>
        <w:t xml:space="preserve"> void </w:t>
      </w:r>
      <w:proofErr w:type="spellStart"/>
      <w:r w:rsidRPr="00075CA6">
        <w:rPr>
          <w:rFonts w:ascii="HelvLight" w:hAnsi="HelvLight"/>
        </w:rPr>
        <w:t>actionPerformed</w:t>
      </w:r>
      <w:proofErr w:type="spellEnd"/>
      <w:r w:rsidRPr="00075CA6">
        <w:rPr>
          <w:rFonts w:ascii="HelvLight" w:hAnsi="HelvLight"/>
        </w:rPr>
        <w:t>(</w:t>
      </w:r>
      <w:proofErr w:type="spellStart"/>
      <w:r w:rsidRPr="00075CA6">
        <w:rPr>
          <w:rFonts w:ascii="HelvLight" w:hAnsi="HelvLight"/>
        </w:rPr>
        <w:t>ActionEvent</w:t>
      </w:r>
      <w:proofErr w:type="spellEnd"/>
      <w:r w:rsidRPr="00075CA6">
        <w:rPr>
          <w:rFonts w:ascii="HelvLight" w:hAnsi="HelvLight"/>
        </w:rPr>
        <w:t xml:space="preserve"> e)  </w:t>
      </w:r>
    </w:p>
    <w:p w14:paraId="285E4D2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44C37EE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spellStart"/>
      <w:proofErr w:type="gramEnd"/>
      <w:r w:rsidRPr="00075CA6">
        <w:rPr>
          <w:rFonts w:ascii="HelvLight" w:hAnsi="HelvLight"/>
        </w:rPr>
        <w:t>e.getSource</w:t>
      </w:r>
      <w:proofErr w:type="spellEnd"/>
      <w:r w:rsidRPr="00075CA6">
        <w:rPr>
          <w:rFonts w:ascii="HelvLight" w:hAnsi="HelvLight"/>
        </w:rPr>
        <w:t xml:space="preserve">()==b1)  </w:t>
      </w:r>
    </w:p>
    <w:p w14:paraId="1AE84FA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5D450E3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check())  </w:t>
      </w:r>
    </w:p>
    <w:p w14:paraId="3D40201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count=</w:t>
      </w:r>
      <w:proofErr w:type="gramEnd"/>
      <w:r w:rsidRPr="00075CA6">
        <w:rPr>
          <w:rFonts w:ascii="HelvLight" w:hAnsi="HelvLight"/>
        </w:rPr>
        <w:t xml:space="preserve">count+1;  </w:t>
      </w:r>
    </w:p>
    <w:p w14:paraId="601AE0D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current</w:t>
      </w:r>
      <w:proofErr w:type="gramEnd"/>
      <w:r w:rsidRPr="00075CA6">
        <w:rPr>
          <w:rFonts w:ascii="HelvLight" w:hAnsi="HelvLight"/>
        </w:rPr>
        <w:t xml:space="preserve">++;  </w:t>
      </w:r>
    </w:p>
    <w:p w14:paraId="0230D94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set(</w:t>
      </w:r>
      <w:proofErr w:type="gramEnd"/>
      <w:r w:rsidRPr="00075CA6">
        <w:rPr>
          <w:rFonts w:ascii="HelvLight" w:hAnsi="HelvLight"/>
        </w:rPr>
        <w:t xml:space="preserve">);    </w:t>
      </w:r>
    </w:p>
    <w:p w14:paraId="270C103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current==9)  </w:t>
      </w:r>
    </w:p>
    <w:p w14:paraId="14D8151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40AEA3F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b1.setEnabled(</w:t>
      </w:r>
      <w:proofErr w:type="gramEnd"/>
      <w:r w:rsidRPr="00075CA6">
        <w:rPr>
          <w:rFonts w:ascii="HelvLight" w:hAnsi="HelvLight"/>
        </w:rPr>
        <w:t xml:space="preserve">false);  </w:t>
      </w:r>
    </w:p>
    <w:p w14:paraId="06D44D6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b2.setText(</w:t>
      </w:r>
      <w:proofErr w:type="gramEnd"/>
      <w:r w:rsidRPr="00075CA6">
        <w:rPr>
          <w:rFonts w:ascii="HelvLight" w:hAnsi="HelvLight"/>
        </w:rPr>
        <w:t xml:space="preserve">"Result");  </w:t>
      </w:r>
    </w:p>
    <w:p w14:paraId="19AA8E7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3F280C2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7E65F77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spellStart"/>
      <w:proofErr w:type="gramEnd"/>
      <w:r w:rsidRPr="00075CA6">
        <w:rPr>
          <w:rFonts w:ascii="HelvLight" w:hAnsi="HelvLight"/>
        </w:rPr>
        <w:t>e.getActionCommand</w:t>
      </w:r>
      <w:proofErr w:type="spellEnd"/>
      <w:r w:rsidRPr="00075CA6">
        <w:rPr>
          <w:rFonts w:ascii="HelvLight" w:hAnsi="HelvLight"/>
        </w:rPr>
        <w:t xml:space="preserve">().equals("Bookmark"))  </w:t>
      </w:r>
    </w:p>
    <w:p w14:paraId="28D4B51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03348AE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JButton</w:t>
      </w:r>
      <w:proofErr w:type="spellEnd"/>
      <w:r w:rsidRPr="00075CA6">
        <w:rPr>
          <w:rFonts w:ascii="HelvLight" w:hAnsi="HelvLight"/>
        </w:rPr>
        <w:t xml:space="preserve"> </w:t>
      </w:r>
      <w:proofErr w:type="spellStart"/>
      <w:r w:rsidRPr="00075CA6">
        <w:rPr>
          <w:rFonts w:ascii="HelvLight" w:hAnsi="HelvLight"/>
        </w:rPr>
        <w:t>bk</w:t>
      </w:r>
      <w:proofErr w:type="spellEnd"/>
      <w:r w:rsidRPr="00075CA6">
        <w:rPr>
          <w:rFonts w:ascii="HelvLight" w:hAnsi="HelvLight"/>
        </w:rPr>
        <w:t xml:space="preserve">=new </w:t>
      </w:r>
      <w:proofErr w:type="spellStart"/>
      <w:proofErr w:type="gramStart"/>
      <w:r w:rsidRPr="00075CA6">
        <w:rPr>
          <w:rFonts w:ascii="HelvLight" w:hAnsi="HelvLight"/>
        </w:rPr>
        <w:t>JButton</w:t>
      </w:r>
      <w:proofErr w:type="spellEnd"/>
      <w:r w:rsidRPr="00075CA6">
        <w:rPr>
          <w:rFonts w:ascii="HelvLight" w:hAnsi="HelvLight"/>
        </w:rPr>
        <w:t>(</w:t>
      </w:r>
      <w:proofErr w:type="gramEnd"/>
      <w:r w:rsidRPr="00075CA6">
        <w:rPr>
          <w:rFonts w:ascii="HelvLight" w:hAnsi="HelvLight"/>
        </w:rPr>
        <w:t>"</w:t>
      </w:r>
      <w:proofErr w:type="spellStart"/>
      <w:r w:rsidRPr="00075CA6">
        <w:rPr>
          <w:rFonts w:ascii="HelvLight" w:hAnsi="HelvLight"/>
        </w:rPr>
        <w:t>Bookmark"+x</w:t>
      </w:r>
      <w:proofErr w:type="spellEnd"/>
      <w:r w:rsidRPr="00075CA6">
        <w:rPr>
          <w:rFonts w:ascii="HelvLight" w:hAnsi="HelvLight"/>
        </w:rPr>
        <w:t xml:space="preserve">);  </w:t>
      </w:r>
    </w:p>
    <w:p w14:paraId="11C26FD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bk.setBounds</w:t>
      </w:r>
      <w:proofErr w:type="spellEnd"/>
      <w:r w:rsidRPr="00075CA6">
        <w:rPr>
          <w:rFonts w:ascii="HelvLight" w:hAnsi="HelvLight"/>
        </w:rPr>
        <w:t>(</w:t>
      </w:r>
      <w:proofErr w:type="gramEnd"/>
      <w:r w:rsidRPr="00075CA6">
        <w:rPr>
          <w:rFonts w:ascii="HelvLight" w:hAnsi="HelvLight"/>
        </w:rPr>
        <w:t xml:space="preserve">480,20+30*x,100,30);  </w:t>
      </w:r>
    </w:p>
    <w:p w14:paraId="6B48E7A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add(</w:t>
      </w:r>
      <w:proofErr w:type="spellStart"/>
      <w:proofErr w:type="gramEnd"/>
      <w:r w:rsidRPr="00075CA6">
        <w:rPr>
          <w:rFonts w:ascii="HelvLight" w:hAnsi="HelvLight"/>
        </w:rPr>
        <w:t>bk</w:t>
      </w:r>
      <w:proofErr w:type="spellEnd"/>
      <w:r w:rsidRPr="00075CA6">
        <w:rPr>
          <w:rFonts w:ascii="HelvLight" w:hAnsi="HelvLight"/>
        </w:rPr>
        <w:t xml:space="preserve">);  </w:t>
      </w:r>
    </w:p>
    <w:p w14:paraId="66EC58D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bk.addActionListener</w:t>
      </w:r>
      <w:proofErr w:type="spellEnd"/>
      <w:r w:rsidRPr="00075CA6">
        <w:rPr>
          <w:rFonts w:ascii="HelvLight" w:hAnsi="HelvLight"/>
        </w:rPr>
        <w:t>(</w:t>
      </w:r>
      <w:proofErr w:type="gramEnd"/>
      <w:r w:rsidRPr="00075CA6">
        <w:rPr>
          <w:rFonts w:ascii="HelvLight" w:hAnsi="HelvLight"/>
        </w:rPr>
        <w:t xml:space="preserve">this);  </w:t>
      </w:r>
    </w:p>
    <w:p w14:paraId="1418581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m[</w:t>
      </w:r>
      <w:proofErr w:type="gramEnd"/>
      <w:r w:rsidRPr="00075CA6">
        <w:rPr>
          <w:rFonts w:ascii="HelvLight" w:hAnsi="HelvLight"/>
        </w:rPr>
        <w:t xml:space="preserve">x]=current;  </w:t>
      </w:r>
    </w:p>
    <w:p w14:paraId="04F74D9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x</w:t>
      </w:r>
      <w:proofErr w:type="gramEnd"/>
      <w:r w:rsidRPr="00075CA6">
        <w:rPr>
          <w:rFonts w:ascii="HelvLight" w:hAnsi="HelvLight"/>
        </w:rPr>
        <w:t xml:space="preserve">++;  </w:t>
      </w:r>
    </w:p>
    <w:p w14:paraId="1E690D7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current</w:t>
      </w:r>
      <w:proofErr w:type="gramEnd"/>
      <w:r w:rsidRPr="00075CA6">
        <w:rPr>
          <w:rFonts w:ascii="HelvLight" w:hAnsi="HelvLight"/>
        </w:rPr>
        <w:t xml:space="preserve">++;  </w:t>
      </w:r>
    </w:p>
    <w:p w14:paraId="3F35BBF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set(</w:t>
      </w:r>
      <w:proofErr w:type="gramEnd"/>
      <w:r w:rsidRPr="00075CA6">
        <w:rPr>
          <w:rFonts w:ascii="HelvLight" w:hAnsi="HelvLight"/>
        </w:rPr>
        <w:t xml:space="preserve">);    </w:t>
      </w:r>
    </w:p>
    <w:p w14:paraId="0B78954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current==9)  </w:t>
      </w:r>
    </w:p>
    <w:p w14:paraId="2C036E2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b2.setText(</w:t>
      </w:r>
      <w:proofErr w:type="gramEnd"/>
      <w:r w:rsidRPr="00075CA6">
        <w:rPr>
          <w:rFonts w:ascii="HelvLight" w:hAnsi="HelvLight"/>
        </w:rPr>
        <w:t xml:space="preserve">"Result");  </w:t>
      </w:r>
    </w:p>
    <w:p w14:paraId="1AA5B23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setVisible</w:t>
      </w:r>
      <w:proofErr w:type="spellEnd"/>
      <w:r w:rsidRPr="00075CA6">
        <w:rPr>
          <w:rFonts w:ascii="HelvLight" w:hAnsi="HelvLight"/>
        </w:rPr>
        <w:t>(</w:t>
      </w:r>
      <w:proofErr w:type="gramEnd"/>
      <w:r w:rsidRPr="00075CA6">
        <w:rPr>
          <w:rFonts w:ascii="HelvLight" w:hAnsi="HelvLight"/>
        </w:rPr>
        <w:t xml:space="preserve">false);  </w:t>
      </w:r>
    </w:p>
    <w:p w14:paraId="61B214CF" w14:textId="77777777" w:rsidR="00177637" w:rsidRPr="00075CA6" w:rsidRDefault="00177637" w:rsidP="00177637">
      <w:pPr>
        <w:spacing w:after="120" w:line="240" w:lineRule="auto"/>
        <w:rPr>
          <w:rFonts w:ascii="HelvLight" w:hAnsi="HelvLight"/>
        </w:rPr>
      </w:pPr>
      <w:r w:rsidRPr="00075CA6">
        <w:rPr>
          <w:rFonts w:ascii="HelvLight" w:hAnsi="HelvLight"/>
        </w:rPr>
        <w:lastRenderedPageBreak/>
        <w:t xml:space="preserve">            </w:t>
      </w:r>
      <w:proofErr w:type="spellStart"/>
      <w:proofErr w:type="gramStart"/>
      <w:r w:rsidRPr="00075CA6">
        <w:rPr>
          <w:rFonts w:ascii="HelvLight" w:hAnsi="HelvLight"/>
        </w:rPr>
        <w:t>setVisible</w:t>
      </w:r>
      <w:proofErr w:type="spellEnd"/>
      <w:r w:rsidRPr="00075CA6">
        <w:rPr>
          <w:rFonts w:ascii="HelvLight" w:hAnsi="HelvLight"/>
        </w:rPr>
        <w:t>(</w:t>
      </w:r>
      <w:proofErr w:type="gramEnd"/>
      <w:r w:rsidRPr="00075CA6">
        <w:rPr>
          <w:rFonts w:ascii="HelvLight" w:hAnsi="HelvLight"/>
        </w:rPr>
        <w:t xml:space="preserve">true);  </w:t>
      </w:r>
    </w:p>
    <w:p w14:paraId="07D5319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18DBAF3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for(</w:t>
      </w:r>
      <w:proofErr w:type="spellStart"/>
      <w:proofErr w:type="gramEnd"/>
      <w:r w:rsidRPr="00075CA6">
        <w:rPr>
          <w:rFonts w:ascii="HelvLight" w:hAnsi="HelvLight"/>
        </w:rPr>
        <w:t>int</w:t>
      </w:r>
      <w:proofErr w:type="spellEnd"/>
      <w:r w:rsidRPr="00075CA6">
        <w:rPr>
          <w:rFonts w:ascii="HelvLight" w:hAnsi="HelvLight"/>
        </w:rPr>
        <w:t xml:space="preserve"> </w:t>
      </w:r>
      <w:proofErr w:type="spellStart"/>
      <w:r w:rsidRPr="00075CA6">
        <w:rPr>
          <w:rFonts w:ascii="HelvLight" w:hAnsi="HelvLight"/>
        </w:rPr>
        <w:t>i</w:t>
      </w:r>
      <w:proofErr w:type="spellEnd"/>
      <w:r w:rsidRPr="00075CA6">
        <w:rPr>
          <w:rFonts w:ascii="HelvLight" w:hAnsi="HelvLight"/>
        </w:rPr>
        <w:t>=0,y=1;i&lt;</w:t>
      </w:r>
      <w:proofErr w:type="spellStart"/>
      <w:r w:rsidRPr="00075CA6">
        <w:rPr>
          <w:rFonts w:ascii="HelvLight" w:hAnsi="HelvLight"/>
        </w:rPr>
        <w:t>x;i</w:t>
      </w:r>
      <w:proofErr w:type="spellEnd"/>
      <w:r w:rsidRPr="00075CA6">
        <w:rPr>
          <w:rFonts w:ascii="HelvLight" w:hAnsi="HelvLight"/>
        </w:rPr>
        <w:t xml:space="preserve">++,y++)  </w:t>
      </w:r>
    </w:p>
    <w:p w14:paraId="3EDDB08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59C9822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spellStart"/>
      <w:proofErr w:type="gramEnd"/>
      <w:r w:rsidRPr="00075CA6">
        <w:rPr>
          <w:rFonts w:ascii="HelvLight" w:hAnsi="HelvLight"/>
        </w:rPr>
        <w:t>e.getActionCommand</w:t>
      </w:r>
      <w:proofErr w:type="spellEnd"/>
      <w:r w:rsidRPr="00075CA6">
        <w:rPr>
          <w:rFonts w:ascii="HelvLight" w:hAnsi="HelvLight"/>
        </w:rPr>
        <w:t>().equals("</w:t>
      </w:r>
      <w:proofErr w:type="spellStart"/>
      <w:r w:rsidRPr="00075CA6">
        <w:rPr>
          <w:rFonts w:ascii="HelvLight" w:hAnsi="HelvLight"/>
        </w:rPr>
        <w:t>Bookmark"+y</w:t>
      </w:r>
      <w:proofErr w:type="spellEnd"/>
      <w:r w:rsidRPr="00075CA6">
        <w:rPr>
          <w:rFonts w:ascii="HelvLight" w:hAnsi="HelvLight"/>
        </w:rPr>
        <w:t xml:space="preserve">))  </w:t>
      </w:r>
    </w:p>
    <w:p w14:paraId="2292257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5BB3711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check())  </w:t>
      </w:r>
    </w:p>
    <w:p w14:paraId="0E07323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count=</w:t>
      </w:r>
      <w:proofErr w:type="gramEnd"/>
      <w:r w:rsidRPr="00075CA6">
        <w:rPr>
          <w:rFonts w:ascii="HelvLight" w:hAnsi="HelvLight"/>
        </w:rPr>
        <w:t xml:space="preserve">count+1;  </w:t>
      </w:r>
    </w:p>
    <w:p w14:paraId="451D2E4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now=</w:t>
      </w:r>
      <w:proofErr w:type="gramEnd"/>
      <w:r w:rsidRPr="00075CA6">
        <w:rPr>
          <w:rFonts w:ascii="HelvLight" w:hAnsi="HelvLight"/>
        </w:rPr>
        <w:t xml:space="preserve">current;  </w:t>
      </w:r>
    </w:p>
    <w:p w14:paraId="0B86627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current=</w:t>
      </w:r>
      <w:proofErr w:type="gramEnd"/>
      <w:r w:rsidRPr="00075CA6">
        <w:rPr>
          <w:rFonts w:ascii="HelvLight" w:hAnsi="HelvLight"/>
        </w:rPr>
        <w:t xml:space="preserve">m[y];  </w:t>
      </w:r>
    </w:p>
    <w:p w14:paraId="3D7D54C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set(</w:t>
      </w:r>
      <w:proofErr w:type="gramEnd"/>
      <w:r w:rsidRPr="00075CA6">
        <w:rPr>
          <w:rFonts w:ascii="HelvLight" w:hAnsi="HelvLight"/>
        </w:rPr>
        <w:t xml:space="preserve">);  </w:t>
      </w:r>
    </w:p>
    <w:p w14:paraId="0C2A9B2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JButton</w:t>
      </w:r>
      <w:proofErr w:type="spellEnd"/>
      <w:proofErr w:type="gramStart"/>
      <w:r w:rsidRPr="00075CA6">
        <w:rPr>
          <w:rFonts w:ascii="HelvLight" w:hAnsi="HelvLight"/>
        </w:rPr>
        <w:t>)</w:t>
      </w:r>
      <w:proofErr w:type="spellStart"/>
      <w:r w:rsidRPr="00075CA6">
        <w:rPr>
          <w:rFonts w:ascii="HelvLight" w:hAnsi="HelvLight"/>
        </w:rPr>
        <w:t>e.getSource</w:t>
      </w:r>
      <w:proofErr w:type="spellEnd"/>
      <w:proofErr w:type="gramEnd"/>
      <w:r w:rsidRPr="00075CA6">
        <w:rPr>
          <w:rFonts w:ascii="HelvLight" w:hAnsi="HelvLight"/>
        </w:rPr>
        <w:t>()).</w:t>
      </w:r>
      <w:proofErr w:type="spellStart"/>
      <w:r w:rsidRPr="00075CA6">
        <w:rPr>
          <w:rFonts w:ascii="HelvLight" w:hAnsi="HelvLight"/>
        </w:rPr>
        <w:t>setEnabled</w:t>
      </w:r>
      <w:proofErr w:type="spellEnd"/>
      <w:r w:rsidRPr="00075CA6">
        <w:rPr>
          <w:rFonts w:ascii="HelvLight" w:hAnsi="HelvLight"/>
        </w:rPr>
        <w:t xml:space="preserve">(false);  </w:t>
      </w:r>
    </w:p>
    <w:p w14:paraId="598E215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current=</w:t>
      </w:r>
      <w:proofErr w:type="gramEnd"/>
      <w:r w:rsidRPr="00075CA6">
        <w:rPr>
          <w:rFonts w:ascii="HelvLight" w:hAnsi="HelvLight"/>
        </w:rPr>
        <w:t xml:space="preserve">now;  </w:t>
      </w:r>
    </w:p>
    <w:p w14:paraId="3CA21D7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32501DD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4694A36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4F4CB2E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spellStart"/>
      <w:proofErr w:type="gramEnd"/>
      <w:r w:rsidRPr="00075CA6">
        <w:rPr>
          <w:rFonts w:ascii="HelvLight" w:hAnsi="HelvLight"/>
        </w:rPr>
        <w:t>e.getActionCommand</w:t>
      </w:r>
      <w:proofErr w:type="spellEnd"/>
      <w:r w:rsidRPr="00075CA6">
        <w:rPr>
          <w:rFonts w:ascii="HelvLight" w:hAnsi="HelvLight"/>
        </w:rPr>
        <w:t xml:space="preserve">().equals("Result"))  </w:t>
      </w:r>
    </w:p>
    <w:p w14:paraId="4C77382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14B1346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check())  </w:t>
      </w:r>
    </w:p>
    <w:p w14:paraId="6D33911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count=</w:t>
      </w:r>
      <w:proofErr w:type="gramEnd"/>
      <w:r w:rsidRPr="00075CA6">
        <w:rPr>
          <w:rFonts w:ascii="HelvLight" w:hAnsi="HelvLight"/>
        </w:rPr>
        <w:t xml:space="preserve">count+1;  </w:t>
      </w:r>
    </w:p>
    <w:p w14:paraId="6E529C2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current</w:t>
      </w:r>
      <w:proofErr w:type="gramEnd"/>
      <w:r w:rsidRPr="00075CA6">
        <w:rPr>
          <w:rFonts w:ascii="HelvLight" w:hAnsi="HelvLight"/>
        </w:rPr>
        <w:t xml:space="preserve">++;  </w:t>
      </w:r>
    </w:p>
    <w:p w14:paraId="723DCBB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System.out.println</w:t>
      </w:r>
      <w:proofErr w:type="spellEnd"/>
      <w:r w:rsidRPr="00075CA6">
        <w:rPr>
          <w:rFonts w:ascii="HelvLight" w:hAnsi="HelvLight"/>
        </w:rPr>
        <w:t>(</w:t>
      </w:r>
      <w:proofErr w:type="gramEnd"/>
      <w:r w:rsidRPr="00075CA6">
        <w:rPr>
          <w:rFonts w:ascii="HelvLight" w:hAnsi="HelvLight"/>
        </w:rPr>
        <w:t xml:space="preserve">"correct </w:t>
      </w:r>
      <w:proofErr w:type="spellStart"/>
      <w:r w:rsidRPr="00075CA6">
        <w:rPr>
          <w:rFonts w:ascii="HelvLight" w:hAnsi="HelvLight"/>
        </w:rPr>
        <w:t>ans</w:t>
      </w:r>
      <w:proofErr w:type="spellEnd"/>
      <w:r w:rsidRPr="00075CA6">
        <w:rPr>
          <w:rFonts w:ascii="HelvLight" w:hAnsi="HelvLight"/>
        </w:rPr>
        <w:t xml:space="preserve">="+count);  </w:t>
      </w:r>
    </w:p>
    <w:p w14:paraId="47BC872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JOptionPane.showMessageDialog</w:t>
      </w:r>
      <w:proofErr w:type="spellEnd"/>
      <w:r w:rsidRPr="00075CA6">
        <w:rPr>
          <w:rFonts w:ascii="HelvLight" w:hAnsi="HelvLight"/>
        </w:rPr>
        <w:t>(</w:t>
      </w:r>
      <w:proofErr w:type="gramEnd"/>
      <w:r w:rsidRPr="00075CA6">
        <w:rPr>
          <w:rFonts w:ascii="HelvLight" w:hAnsi="HelvLight"/>
        </w:rPr>
        <w:t xml:space="preserve">this," Total Score ="+count);  </w:t>
      </w:r>
    </w:p>
    <w:p w14:paraId="2699465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System.exit</w:t>
      </w:r>
      <w:proofErr w:type="spellEnd"/>
      <w:r w:rsidRPr="00075CA6">
        <w:rPr>
          <w:rFonts w:ascii="HelvLight" w:hAnsi="HelvLight"/>
        </w:rPr>
        <w:t>(</w:t>
      </w:r>
      <w:proofErr w:type="gramEnd"/>
      <w:r w:rsidRPr="00075CA6">
        <w:rPr>
          <w:rFonts w:ascii="HelvLight" w:hAnsi="HelvLight"/>
        </w:rPr>
        <w:t xml:space="preserve">0);  </w:t>
      </w:r>
    </w:p>
    <w:p w14:paraId="612B944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5FE33AA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2B4D3B7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void</w:t>
      </w:r>
      <w:proofErr w:type="gramEnd"/>
      <w:r w:rsidRPr="00075CA6">
        <w:rPr>
          <w:rFonts w:ascii="HelvLight" w:hAnsi="HelvLight"/>
        </w:rPr>
        <w:t xml:space="preserve"> set()  </w:t>
      </w:r>
    </w:p>
    <w:p w14:paraId="4CEED2D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011B6C0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4].</w:t>
      </w:r>
      <w:proofErr w:type="spellStart"/>
      <w:r w:rsidRPr="00075CA6">
        <w:rPr>
          <w:rFonts w:ascii="HelvLight" w:hAnsi="HelvLight"/>
        </w:rPr>
        <w:t>setSelected</w:t>
      </w:r>
      <w:proofErr w:type="spellEnd"/>
      <w:r w:rsidRPr="00075CA6">
        <w:rPr>
          <w:rFonts w:ascii="HelvLight" w:hAnsi="HelvLight"/>
        </w:rPr>
        <w:t xml:space="preserve">(true);  </w:t>
      </w:r>
    </w:p>
    <w:p w14:paraId="140D28C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current==0)  </w:t>
      </w:r>
    </w:p>
    <w:p w14:paraId="57E2566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21187E6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"Que1: Which is a read only memory?");  </w:t>
      </w:r>
    </w:p>
    <w:p w14:paraId="43B6D9C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jb[0].setText("ROM");jb[1].setText("EPROM");jb[2].setText("RAM");jb[3].setText("Registers");   </w:t>
      </w:r>
    </w:p>
    <w:p w14:paraId="58CDEB1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6EC0502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current==1)  </w:t>
      </w:r>
    </w:p>
    <w:p w14:paraId="62CFEBF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5D9C500D" w14:textId="77777777" w:rsidR="00177637" w:rsidRPr="00075CA6" w:rsidRDefault="00177637" w:rsidP="00177637">
      <w:pPr>
        <w:spacing w:after="120" w:line="240" w:lineRule="auto"/>
        <w:rPr>
          <w:rFonts w:ascii="HelvLight" w:hAnsi="HelvLight"/>
        </w:rPr>
      </w:pPr>
      <w:r w:rsidRPr="00075CA6">
        <w:rPr>
          <w:rFonts w:ascii="HelvLight" w:hAnsi="HelvLight"/>
        </w:rPr>
        <w:lastRenderedPageBreak/>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"Que2: How many states does a decimal counter have?");  </w:t>
      </w:r>
    </w:p>
    <w:p w14:paraId="50B7DD1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jb[0].setText("5");jb[1].setText("10");jb[2].setText("15");jb[3].setText("20");  </w:t>
      </w:r>
    </w:p>
    <w:p w14:paraId="38A9711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5763EF2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current==2)  </w:t>
      </w:r>
    </w:p>
    <w:p w14:paraId="2FDB3BD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089333D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"Que3:How many BCD counters does a three decade counter have ?");  </w:t>
      </w:r>
    </w:p>
    <w:p w14:paraId="1238BAA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jb[0].setText("2");jb[1].setText("3");jb[2].setText("4");jb[3].setText("5");  </w:t>
      </w:r>
    </w:p>
    <w:p w14:paraId="255DD36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1B836FA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current==3)  </w:t>
      </w:r>
    </w:p>
    <w:p w14:paraId="1C60439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340D1E5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"Que4: Simplest Registers consist only of");  </w:t>
      </w:r>
    </w:p>
    <w:p w14:paraId="7650E0F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jb[0].setText("counter");jb[1].setText("EPROM");jb[2].setText("latch");jb[3].setText("flip-flop");  </w:t>
      </w:r>
    </w:p>
    <w:p w14:paraId="17D25D6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7C555EB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current==4)  </w:t>
      </w:r>
    </w:p>
    <w:p w14:paraId="721FF58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4F1A8AD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"Que5: Ripple counters are also called");  </w:t>
      </w:r>
    </w:p>
    <w:p w14:paraId="484C40E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jb</w:t>
      </w:r>
      <w:proofErr w:type="spellEnd"/>
      <w:r w:rsidRPr="00075CA6">
        <w:rPr>
          <w:rFonts w:ascii="HelvLight" w:hAnsi="HelvLight"/>
        </w:rPr>
        <w:t>[0].</w:t>
      </w:r>
      <w:proofErr w:type="spellStart"/>
      <w:r w:rsidRPr="00075CA6">
        <w:rPr>
          <w:rFonts w:ascii="HelvLight" w:hAnsi="HelvLight"/>
        </w:rPr>
        <w:t>setText</w:t>
      </w:r>
      <w:proofErr w:type="spellEnd"/>
      <w:r w:rsidRPr="00075CA6">
        <w:rPr>
          <w:rFonts w:ascii="HelvLight" w:hAnsi="HelvLight"/>
        </w:rPr>
        <w:t>("SSI counters");</w:t>
      </w:r>
      <w:proofErr w:type="spellStart"/>
      <w:r w:rsidRPr="00075CA6">
        <w:rPr>
          <w:rFonts w:ascii="HelvLight" w:hAnsi="HelvLight"/>
        </w:rPr>
        <w:t>jb</w:t>
      </w:r>
      <w:proofErr w:type="spellEnd"/>
      <w:r w:rsidRPr="00075CA6">
        <w:rPr>
          <w:rFonts w:ascii="HelvLight" w:hAnsi="HelvLight"/>
        </w:rPr>
        <w:t>[1].</w:t>
      </w:r>
      <w:proofErr w:type="spellStart"/>
      <w:r w:rsidRPr="00075CA6">
        <w:rPr>
          <w:rFonts w:ascii="HelvLight" w:hAnsi="HelvLight"/>
        </w:rPr>
        <w:t>setText</w:t>
      </w:r>
      <w:proofErr w:type="spellEnd"/>
      <w:r w:rsidRPr="00075CA6">
        <w:rPr>
          <w:rFonts w:ascii="HelvLight" w:hAnsi="HelvLight"/>
        </w:rPr>
        <w:t>("asynchronous counters");</w:t>
      </w:r>
      <w:proofErr w:type="spellStart"/>
      <w:r w:rsidRPr="00075CA6">
        <w:rPr>
          <w:rFonts w:ascii="HelvLight" w:hAnsi="HelvLight"/>
        </w:rPr>
        <w:t>jb</w:t>
      </w:r>
      <w:proofErr w:type="spellEnd"/>
      <w:r w:rsidRPr="00075CA6">
        <w:rPr>
          <w:rFonts w:ascii="HelvLight" w:hAnsi="HelvLight"/>
        </w:rPr>
        <w:t>[2].</w:t>
      </w:r>
      <w:proofErr w:type="spellStart"/>
      <w:r w:rsidRPr="00075CA6">
        <w:rPr>
          <w:rFonts w:ascii="HelvLight" w:hAnsi="HelvLight"/>
        </w:rPr>
        <w:t>setText</w:t>
      </w:r>
      <w:proofErr w:type="spellEnd"/>
      <w:r w:rsidRPr="00075CA6">
        <w:rPr>
          <w:rFonts w:ascii="HelvLight" w:hAnsi="HelvLight"/>
        </w:rPr>
        <w:t>("synchronous counters");</w:t>
      </w:r>
      <w:proofErr w:type="spellStart"/>
      <w:r w:rsidRPr="00075CA6">
        <w:rPr>
          <w:rFonts w:ascii="HelvLight" w:hAnsi="HelvLight"/>
        </w:rPr>
        <w:t>jb</w:t>
      </w:r>
      <w:proofErr w:type="spellEnd"/>
      <w:r w:rsidRPr="00075CA6">
        <w:rPr>
          <w:rFonts w:ascii="HelvLight" w:hAnsi="HelvLight"/>
        </w:rPr>
        <w:t>[3].</w:t>
      </w:r>
      <w:proofErr w:type="spellStart"/>
      <w:r w:rsidRPr="00075CA6">
        <w:rPr>
          <w:rFonts w:ascii="HelvLight" w:hAnsi="HelvLight"/>
        </w:rPr>
        <w:t>setText</w:t>
      </w:r>
      <w:proofErr w:type="spellEnd"/>
      <w:r w:rsidRPr="00075CA6">
        <w:rPr>
          <w:rFonts w:ascii="HelvLight" w:hAnsi="HelvLight"/>
        </w:rPr>
        <w:t xml:space="preserve">("VLSI counters");  </w:t>
      </w:r>
    </w:p>
    <w:p w14:paraId="3061C01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31142A9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current==5)  </w:t>
      </w:r>
    </w:p>
    <w:p w14:paraId="6DB1FD8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6058F43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"Que6: First operator precedence for evaluating Boolean expressions is?");  </w:t>
      </w:r>
    </w:p>
    <w:p w14:paraId="4F9EEFA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jb[0].setText("paranthesis");jb[1].setText("AND");jb[2].setText("OR");jb[3].setText("NOT");  </w:t>
      </w:r>
    </w:p>
    <w:p w14:paraId="1F5BA5B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19F0459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current==6)  </w:t>
      </w:r>
    </w:p>
    <w:p w14:paraId="31AAF7A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06EC22F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"Que7: What is </w:t>
      </w:r>
      <w:proofErr w:type="spellStart"/>
      <w:r w:rsidRPr="00075CA6">
        <w:rPr>
          <w:rFonts w:ascii="HelvLight" w:hAnsi="HelvLight"/>
        </w:rPr>
        <w:t>x.x</w:t>
      </w:r>
      <w:proofErr w:type="spellEnd"/>
      <w:r w:rsidRPr="00075CA6">
        <w:rPr>
          <w:rFonts w:ascii="HelvLight" w:hAnsi="HelvLight"/>
        </w:rPr>
        <w:t xml:space="preserve"> equal to?");  </w:t>
      </w:r>
    </w:p>
    <w:p w14:paraId="2C06B21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0].</w:t>
      </w:r>
      <w:proofErr w:type="spellStart"/>
      <w:r w:rsidRPr="00075CA6">
        <w:rPr>
          <w:rFonts w:ascii="HelvLight" w:hAnsi="HelvLight"/>
        </w:rPr>
        <w:t>setText</w:t>
      </w:r>
      <w:proofErr w:type="spellEnd"/>
      <w:r w:rsidRPr="00075CA6">
        <w:rPr>
          <w:rFonts w:ascii="HelvLight" w:hAnsi="HelvLight"/>
        </w:rPr>
        <w:t>("x");</w:t>
      </w:r>
      <w:proofErr w:type="spellStart"/>
      <w:r w:rsidRPr="00075CA6">
        <w:rPr>
          <w:rFonts w:ascii="HelvLight" w:hAnsi="HelvLight"/>
        </w:rPr>
        <w:t>jb</w:t>
      </w:r>
      <w:proofErr w:type="spellEnd"/>
      <w:r w:rsidRPr="00075CA6">
        <w:rPr>
          <w:rFonts w:ascii="HelvLight" w:hAnsi="HelvLight"/>
        </w:rPr>
        <w:t>[1].</w:t>
      </w:r>
      <w:proofErr w:type="spellStart"/>
      <w:r w:rsidRPr="00075CA6">
        <w:rPr>
          <w:rFonts w:ascii="HelvLight" w:hAnsi="HelvLight"/>
        </w:rPr>
        <w:t>setText</w:t>
      </w:r>
      <w:proofErr w:type="spellEnd"/>
      <w:r w:rsidRPr="00075CA6">
        <w:rPr>
          <w:rFonts w:ascii="HelvLight" w:hAnsi="HelvLight"/>
        </w:rPr>
        <w:t>("1");</w:t>
      </w:r>
      <w:proofErr w:type="spellStart"/>
      <w:r w:rsidRPr="00075CA6">
        <w:rPr>
          <w:rFonts w:ascii="HelvLight" w:hAnsi="HelvLight"/>
        </w:rPr>
        <w:t>jb</w:t>
      </w:r>
      <w:proofErr w:type="spellEnd"/>
      <w:r w:rsidRPr="00075CA6">
        <w:rPr>
          <w:rFonts w:ascii="HelvLight" w:hAnsi="HelvLight"/>
        </w:rPr>
        <w:t>[2].</w:t>
      </w:r>
      <w:proofErr w:type="spellStart"/>
      <w:r w:rsidRPr="00075CA6">
        <w:rPr>
          <w:rFonts w:ascii="HelvLight" w:hAnsi="HelvLight"/>
        </w:rPr>
        <w:t>setText</w:t>
      </w:r>
      <w:proofErr w:type="spellEnd"/>
      <w:r w:rsidRPr="00075CA6">
        <w:rPr>
          <w:rFonts w:ascii="HelvLight" w:hAnsi="HelvLight"/>
        </w:rPr>
        <w:t xml:space="preserve">("0");  </w:t>
      </w:r>
    </w:p>
    <w:p w14:paraId="17EA7A4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3].</w:t>
      </w:r>
      <w:proofErr w:type="spellStart"/>
      <w:r w:rsidRPr="00075CA6">
        <w:rPr>
          <w:rFonts w:ascii="HelvLight" w:hAnsi="HelvLight"/>
        </w:rPr>
        <w:t>setText</w:t>
      </w:r>
      <w:proofErr w:type="spellEnd"/>
      <w:r w:rsidRPr="00075CA6">
        <w:rPr>
          <w:rFonts w:ascii="HelvLight" w:hAnsi="HelvLight"/>
        </w:rPr>
        <w:t xml:space="preserve">("x'");  </w:t>
      </w:r>
    </w:p>
    <w:p w14:paraId="196143B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43709CF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current==7)  </w:t>
      </w:r>
    </w:p>
    <w:p w14:paraId="5242EB3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6C45EF3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"Que8: Which of these represents AND operation?");  </w:t>
      </w:r>
    </w:p>
    <w:p w14:paraId="51F6520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0].</w:t>
      </w:r>
      <w:proofErr w:type="spellStart"/>
      <w:r w:rsidRPr="00075CA6">
        <w:rPr>
          <w:rFonts w:ascii="HelvLight" w:hAnsi="HelvLight"/>
        </w:rPr>
        <w:t>setText</w:t>
      </w:r>
      <w:proofErr w:type="spellEnd"/>
      <w:r w:rsidRPr="00075CA6">
        <w:rPr>
          <w:rFonts w:ascii="HelvLight" w:hAnsi="HelvLight"/>
        </w:rPr>
        <w:t>("+");</w:t>
      </w:r>
      <w:proofErr w:type="spellStart"/>
      <w:r w:rsidRPr="00075CA6">
        <w:rPr>
          <w:rFonts w:ascii="HelvLight" w:hAnsi="HelvLight"/>
        </w:rPr>
        <w:t>jb</w:t>
      </w:r>
      <w:proofErr w:type="spellEnd"/>
      <w:r w:rsidRPr="00075CA6">
        <w:rPr>
          <w:rFonts w:ascii="HelvLight" w:hAnsi="HelvLight"/>
        </w:rPr>
        <w:t>[1].</w:t>
      </w:r>
      <w:proofErr w:type="spellStart"/>
      <w:r w:rsidRPr="00075CA6">
        <w:rPr>
          <w:rFonts w:ascii="HelvLight" w:hAnsi="HelvLight"/>
        </w:rPr>
        <w:t>setText</w:t>
      </w:r>
      <w:proofErr w:type="spellEnd"/>
      <w:r w:rsidRPr="00075CA6">
        <w:rPr>
          <w:rFonts w:ascii="HelvLight" w:hAnsi="HelvLight"/>
        </w:rPr>
        <w:t>("/");</w:t>
      </w:r>
      <w:proofErr w:type="spellStart"/>
      <w:r w:rsidRPr="00075CA6">
        <w:rPr>
          <w:rFonts w:ascii="HelvLight" w:hAnsi="HelvLight"/>
        </w:rPr>
        <w:t>jb</w:t>
      </w:r>
      <w:proofErr w:type="spellEnd"/>
      <w:r w:rsidRPr="00075CA6">
        <w:rPr>
          <w:rFonts w:ascii="HelvLight" w:hAnsi="HelvLight"/>
        </w:rPr>
        <w:t>[2].</w:t>
      </w:r>
      <w:proofErr w:type="spellStart"/>
      <w:r w:rsidRPr="00075CA6">
        <w:rPr>
          <w:rFonts w:ascii="HelvLight" w:hAnsi="HelvLight"/>
        </w:rPr>
        <w:t>setText</w:t>
      </w:r>
      <w:proofErr w:type="spellEnd"/>
      <w:r w:rsidRPr="00075CA6">
        <w:rPr>
          <w:rFonts w:ascii="HelvLight" w:hAnsi="HelvLight"/>
        </w:rPr>
        <w:t xml:space="preserve">(".");  </w:t>
      </w:r>
    </w:p>
    <w:p w14:paraId="71B633A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3].</w:t>
      </w:r>
      <w:proofErr w:type="spellStart"/>
      <w:r w:rsidRPr="00075CA6">
        <w:rPr>
          <w:rFonts w:ascii="HelvLight" w:hAnsi="HelvLight"/>
        </w:rPr>
        <w:t>setText</w:t>
      </w:r>
      <w:proofErr w:type="spellEnd"/>
      <w:r w:rsidRPr="00075CA6">
        <w:rPr>
          <w:rFonts w:ascii="HelvLight" w:hAnsi="HelvLight"/>
        </w:rPr>
        <w:t xml:space="preserve">("*");         </w:t>
      </w:r>
    </w:p>
    <w:p w14:paraId="75E88EB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75B71468" w14:textId="77777777" w:rsidR="00177637" w:rsidRPr="00075CA6" w:rsidRDefault="00177637" w:rsidP="00177637">
      <w:pPr>
        <w:spacing w:after="120" w:line="240" w:lineRule="auto"/>
        <w:rPr>
          <w:rFonts w:ascii="HelvLight" w:hAnsi="HelvLight"/>
        </w:rPr>
      </w:pPr>
      <w:r w:rsidRPr="00075CA6">
        <w:rPr>
          <w:rFonts w:ascii="HelvLight" w:hAnsi="HelvLight"/>
        </w:rPr>
        <w:lastRenderedPageBreak/>
        <w:t xml:space="preserve">        </w:t>
      </w:r>
      <w:proofErr w:type="gramStart"/>
      <w:r w:rsidRPr="00075CA6">
        <w:rPr>
          <w:rFonts w:ascii="HelvLight" w:hAnsi="HelvLight"/>
        </w:rPr>
        <w:t>if(</w:t>
      </w:r>
      <w:proofErr w:type="gramEnd"/>
      <w:r w:rsidRPr="00075CA6">
        <w:rPr>
          <w:rFonts w:ascii="HelvLight" w:hAnsi="HelvLight"/>
        </w:rPr>
        <w:t xml:space="preserve">current==8)  </w:t>
      </w:r>
    </w:p>
    <w:p w14:paraId="0B96E09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36325EE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"Que9: Which of these represents OR operation?");  </w:t>
      </w:r>
    </w:p>
    <w:p w14:paraId="457005F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jb[0].setText("+");jb[1].setText("/");jb[2].setText(".");jb[3].setText("*");  </w:t>
      </w:r>
    </w:p>
    <w:p w14:paraId="75A2594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7047021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current==9)  </w:t>
      </w:r>
    </w:p>
    <w:p w14:paraId="6F28AA6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061F626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"Que10: What is </w:t>
      </w:r>
      <w:proofErr w:type="spellStart"/>
      <w:r w:rsidRPr="00075CA6">
        <w:rPr>
          <w:rFonts w:ascii="HelvLight" w:hAnsi="HelvLight"/>
        </w:rPr>
        <w:t>x+x</w:t>
      </w:r>
      <w:proofErr w:type="spellEnd"/>
      <w:r w:rsidRPr="00075CA6">
        <w:rPr>
          <w:rFonts w:ascii="HelvLight" w:hAnsi="HelvLight"/>
        </w:rPr>
        <w:t xml:space="preserve">'?");  </w:t>
      </w:r>
    </w:p>
    <w:p w14:paraId="7D0FE46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0].</w:t>
      </w:r>
      <w:proofErr w:type="spellStart"/>
      <w:r w:rsidRPr="00075CA6">
        <w:rPr>
          <w:rFonts w:ascii="HelvLight" w:hAnsi="HelvLight"/>
        </w:rPr>
        <w:t>setText</w:t>
      </w:r>
      <w:proofErr w:type="spellEnd"/>
      <w:r w:rsidRPr="00075CA6">
        <w:rPr>
          <w:rFonts w:ascii="HelvLight" w:hAnsi="HelvLight"/>
        </w:rPr>
        <w:t>("0");</w:t>
      </w:r>
      <w:proofErr w:type="spellStart"/>
      <w:r w:rsidRPr="00075CA6">
        <w:rPr>
          <w:rFonts w:ascii="HelvLight" w:hAnsi="HelvLight"/>
        </w:rPr>
        <w:t>jb</w:t>
      </w:r>
      <w:proofErr w:type="spellEnd"/>
      <w:r w:rsidRPr="00075CA6">
        <w:rPr>
          <w:rFonts w:ascii="HelvLight" w:hAnsi="HelvLight"/>
        </w:rPr>
        <w:t>[1].</w:t>
      </w:r>
      <w:proofErr w:type="spellStart"/>
      <w:r w:rsidRPr="00075CA6">
        <w:rPr>
          <w:rFonts w:ascii="HelvLight" w:hAnsi="HelvLight"/>
        </w:rPr>
        <w:t>setText</w:t>
      </w:r>
      <w:proofErr w:type="spellEnd"/>
      <w:r w:rsidRPr="00075CA6">
        <w:rPr>
          <w:rFonts w:ascii="HelvLight" w:hAnsi="HelvLight"/>
        </w:rPr>
        <w:t>("1");</w:t>
      </w:r>
      <w:proofErr w:type="spellStart"/>
      <w:r w:rsidRPr="00075CA6">
        <w:rPr>
          <w:rFonts w:ascii="HelvLight" w:hAnsi="HelvLight"/>
        </w:rPr>
        <w:t>jb</w:t>
      </w:r>
      <w:proofErr w:type="spellEnd"/>
      <w:r w:rsidRPr="00075CA6">
        <w:rPr>
          <w:rFonts w:ascii="HelvLight" w:hAnsi="HelvLight"/>
        </w:rPr>
        <w:t>[2].</w:t>
      </w:r>
      <w:proofErr w:type="spellStart"/>
      <w:r w:rsidRPr="00075CA6">
        <w:rPr>
          <w:rFonts w:ascii="HelvLight" w:hAnsi="HelvLight"/>
        </w:rPr>
        <w:t>setText</w:t>
      </w:r>
      <w:proofErr w:type="spellEnd"/>
      <w:r w:rsidRPr="00075CA6">
        <w:rPr>
          <w:rFonts w:ascii="HelvLight" w:hAnsi="HelvLight"/>
        </w:rPr>
        <w:t xml:space="preserve">("x");  </w:t>
      </w:r>
    </w:p>
    <w:p w14:paraId="65BA70C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3].</w:t>
      </w:r>
      <w:proofErr w:type="spellStart"/>
      <w:r w:rsidRPr="00075CA6">
        <w:rPr>
          <w:rFonts w:ascii="HelvLight" w:hAnsi="HelvLight"/>
        </w:rPr>
        <w:t>setText</w:t>
      </w:r>
      <w:proofErr w:type="spellEnd"/>
      <w:r w:rsidRPr="00075CA6">
        <w:rPr>
          <w:rFonts w:ascii="HelvLight" w:hAnsi="HelvLight"/>
        </w:rPr>
        <w:t xml:space="preserve">("x'");  </w:t>
      </w:r>
    </w:p>
    <w:p w14:paraId="3C864E9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0782338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l.setBounds</w:t>
      </w:r>
      <w:proofErr w:type="spellEnd"/>
      <w:r w:rsidRPr="00075CA6">
        <w:rPr>
          <w:rFonts w:ascii="HelvLight" w:hAnsi="HelvLight"/>
        </w:rPr>
        <w:t>(</w:t>
      </w:r>
      <w:proofErr w:type="gramEnd"/>
      <w:r w:rsidRPr="00075CA6">
        <w:rPr>
          <w:rFonts w:ascii="HelvLight" w:hAnsi="HelvLight"/>
        </w:rPr>
        <w:t xml:space="preserve">30,40,450,20);  </w:t>
      </w:r>
    </w:p>
    <w:p w14:paraId="28FF83C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for(</w:t>
      </w:r>
      <w:proofErr w:type="spellStart"/>
      <w:proofErr w:type="gramEnd"/>
      <w:r w:rsidRPr="00075CA6">
        <w:rPr>
          <w:rFonts w:ascii="HelvLight" w:hAnsi="HelvLight"/>
        </w:rPr>
        <w:t>int</w:t>
      </w:r>
      <w:proofErr w:type="spellEnd"/>
      <w:r w:rsidRPr="00075CA6">
        <w:rPr>
          <w:rFonts w:ascii="HelvLight" w:hAnsi="HelvLight"/>
        </w:rPr>
        <w:t xml:space="preserve"> </w:t>
      </w:r>
      <w:proofErr w:type="spellStart"/>
      <w:r w:rsidRPr="00075CA6">
        <w:rPr>
          <w:rFonts w:ascii="HelvLight" w:hAnsi="HelvLight"/>
        </w:rPr>
        <w:t>i</w:t>
      </w:r>
      <w:proofErr w:type="spellEnd"/>
      <w:r w:rsidRPr="00075CA6">
        <w:rPr>
          <w:rFonts w:ascii="HelvLight" w:hAnsi="HelvLight"/>
        </w:rPr>
        <w:t xml:space="preserve">=0,j=0;i&lt;=90;i+=30,j++)  </w:t>
      </w:r>
    </w:p>
    <w:p w14:paraId="6D6E686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j].</w:t>
      </w:r>
      <w:proofErr w:type="spellStart"/>
      <w:r w:rsidRPr="00075CA6">
        <w:rPr>
          <w:rFonts w:ascii="HelvLight" w:hAnsi="HelvLight"/>
        </w:rPr>
        <w:t>setBounds</w:t>
      </w:r>
      <w:proofErr w:type="spellEnd"/>
      <w:r w:rsidRPr="00075CA6">
        <w:rPr>
          <w:rFonts w:ascii="HelvLight" w:hAnsi="HelvLight"/>
        </w:rPr>
        <w:t xml:space="preserve">(50,80+i,200,20);  </w:t>
      </w:r>
    </w:p>
    <w:p w14:paraId="3FA89A8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423CF5C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boolean</w:t>
      </w:r>
      <w:proofErr w:type="spellEnd"/>
      <w:proofErr w:type="gramEnd"/>
      <w:r w:rsidRPr="00075CA6">
        <w:rPr>
          <w:rFonts w:ascii="HelvLight" w:hAnsi="HelvLight"/>
        </w:rPr>
        <w:t xml:space="preserve"> check()  </w:t>
      </w:r>
    </w:p>
    <w:p w14:paraId="37AE7B4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3BBB7F4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current==0)  </w:t>
      </w:r>
    </w:p>
    <w:p w14:paraId="230D7FC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[1].</w:t>
      </w:r>
      <w:proofErr w:type="spellStart"/>
      <w:r w:rsidRPr="00075CA6">
        <w:rPr>
          <w:rFonts w:ascii="HelvLight" w:hAnsi="HelvLight"/>
        </w:rPr>
        <w:t>isSelected</w:t>
      </w:r>
      <w:proofErr w:type="spellEnd"/>
      <w:r w:rsidRPr="00075CA6">
        <w:rPr>
          <w:rFonts w:ascii="HelvLight" w:hAnsi="HelvLight"/>
        </w:rPr>
        <w:t xml:space="preserve">());  </w:t>
      </w:r>
    </w:p>
    <w:p w14:paraId="57EC0B1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current==1)  </w:t>
      </w:r>
    </w:p>
    <w:p w14:paraId="1571B59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[2].</w:t>
      </w:r>
      <w:proofErr w:type="spellStart"/>
      <w:r w:rsidRPr="00075CA6">
        <w:rPr>
          <w:rFonts w:ascii="HelvLight" w:hAnsi="HelvLight"/>
        </w:rPr>
        <w:t>isSelected</w:t>
      </w:r>
      <w:proofErr w:type="spellEnd"/>
      <w:r w:rsidRPr="00075CA6">
        <w:rPr>
          <w:rFonts w:ascii="HelvLight" w:hAnsi="HelvLight"/>
        </w:rPr>
        <w:t xml:space="preserve">());  </w:t>
      </w:r>
    </w:p>
    <w:p w14:paraId="464F311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current==2)  </w:t>
      </w:r>
    </w:p>
    <w:p w14:paraId="671B797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[3].</w:t>
      </w:r>
      <w:proofErr w:type="spellStart"/>
      <w:r w:rsidRPr="00075CA6">
        <w:rPr>
          <w:rFonts w:ascii="HelvLight" w:hAnsi="HelvLight"/>
        </w:rPr>
        <w:t>isSelected</w:t>
      </w:r>
      <w:proofErr w:type="spellEnd"/>
      <w:r w:rsidRPr="00075CA6">
        <w:rPr>
          <w:rFonts w:ascii="HelvLight" w:hAnsi="HelvLight"/>
        </w:rPr>
        <w:t xml:space="preserve">());  </w:t>
      </w:r>
    </w:p>
    <w:p w14:paraId="24101EA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current==3)  </w:t>
      </w:r>
    </w:p>
    <w:p w14:paraId="1974C4A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[0].</w:t>
      </w:r>
      <w:proofErr w:type="spellStart"/>
      <w:r w:rsidRPr="00075CA6">
        <w:rPr>
          <w:rFonts w:ascii="HelvLight" w:hAnsi="HelvLight"/>
        </w:rPr>
        <w:t>isSelected</w:t>
      </w:r>
      <w:proofErr w:type="spellEnd"/>
      <w:r w:rsidRPr="00075CA6">
        <w:rPr>
          <w:rFonts w:ascii="HelvLight" w:hAnsi="HelvLight"/>
        </w:rPr>
        <w:t xml:space="preserve">());  </w:t>
      </w:r>
    </w:p>
    <w:p w14:paraId="2FA85E2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current==4)  </w:t>
      </w:r>
    </w:p>
    <w:p w14:paraId="69300BA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[0].</w:t>
      </w:r>
      <w:proofErr w:type="spellStart"/>
      <w:r w:rsidRPr="00075CA6">
        <w:rPr>
          <w:rFonts w:ascii="HelvLight" w:hAnsi="HelvLight"/>
        </w:rPr>
        <w:t>isSelected</w:t>
      </w:r>
      <w:proofErr w:type="spellEnd"/>
      <w:r w:rsidRPr="00075CA6">
        <w:rPr>
          <w:rFonts w:ascii="HelvLight" w:hAnsi="HelvLight"/>
        </w:rPr>
        <w:t xml:space="preserve">());  </w:t>
      </w:r>
    </w:p>
    <w:p w14:paraId="733CD71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current==5)  </w:t>
      </w:r>
    </w:p>
    <w:p w14:paraId="0013A49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[2].</w:t>
      </w:r>
      <w:proofErr w:type="spellStart"/>
      <w:r w:rsidRPr="00075CA6">
        <w:rPr>
          <w:rFonts w:ascii="HelvLight" w:hAnsi="HelvLight"/>
        </w:rPr>
        <w:t>isSelected</w:t>
      </w:r>
      <w:proofErr w:type="spellEnd"/>
      <w:r w:rsidRPr="00075CA6">
        <w:rPr>
          <w:rFonts w:ascii="HelvLight" w:hAnsi="HelvLight"/>
        </w:rPr>
        <w:t xml:space="preserve">());  </w:t>
      </w:r>
    </w:p>
    <w:p w14:paraId="0C9EAAD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current==6)  </w:t>
      </w:r>
    </w:p>
    <w:p w14:paraId="3E0D06D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[1].</w:t>
      </w:r>
      <w:proofErr w:type="spellStart"/>
      <w:r w:rsidRPr="00075CA6">
        <w:rPr>
          <w:rFonts w:ascii="HelvLight" w:hAnsi="HelvLight"/>
        </w:rPr>
        <w:t>isSelected</w:t>
      </w:r>
      <w:proofErr w:type="spellEnd"/>
      <w:r w:rsidRPr="00075CA6">
        <w:rPr>
          <w:rFonts w:ascii="HelvLight" w:hAnsi="HelvLight"/>
        </w:rPr>
        <w:t xml:space="preserve">());  </w:t>
      </w:r>
    </w:p>
    <w:p w14:paraId="14CB926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current==7)  </w:t>
      </w:r>
    </w:p>
    <w:p w14:paraId="60BD5C0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[3].</w:t>
      </w:r>
      <w:proofErr w:type="spellStart"/>
      <w:r w:rsidRPr="00075CA6">
        <w:rPr>
          <w:rFonts w:ascii="HelvLight" w:hAnsi="HelvLight"/>
        </w:rPr>
        <w:t>isSelected</w:t>
      </w:r>
      <w:proofErr w:type="spellEnd"/>
      <w:r w:rsidRPr="00075CA6">
        <w:rPr>
          <w:rFonts w:ascii="HelvLight" w:hAnsi="HelvLight"/>
        </w:rPr>
        <w:t xml:space="preserve">());  </w:t>
      </w:r>
    </w:p>
    <w:p w14:paraId="5B81539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current==8)  </w:t>
      </w:r>
    </w:p>
    <w:p w14:paraId="0B716F4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[1].</w:t>
      </w:r>
      <w:proofErr w:type="spellStart"/>
      <w:r w:rsidRPr="00075CA6">
        <w:rPr>
          <w:rFonts w:ascii="HelvLight" w:hAnsi="HelvLight"/>
        </w:rPr>
        <w:t>isSelected</w:t>
      </w:r>
      <w:proofErr w:type="spellEnd"/>
      <w:r w:rsidRPr="00075CA6">
        <w:rPr>
          <w:rFonts w:ascii="HelvLight" w:hAnsi="HelvLight"/>
        </w:rPr>
        <w:t xml:space="preserve">());  </w:t>
      </w:r>
    </w:p>
    <w:p w14:paraId="19C7987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current==9)  </w:t>
      </w:r>
    </w:p>
    <w:p w14:paraId="1930EF9D" w14:textId="77777777" w:rsidR="00177637" w:rsidRPr="00075CA6" w:rsidRDefault="00177637" w:rsidP="00177637">
      <w:pPr>
        <w:spacing w:after="120" w:line="240" w:lineRule="auto"/>
        <w:rPr>
          <w:rFonts w:ascii="HelvLight" w:hAnsi="HelvLight"/>
        </w:rPr>
      </w:pPr>
      <w:r w:rsidRPr="00075CA6">
        <w:rPr>
          <w:rFonts w:ascii="HelvLight" w:hAnsi="HelvLight"/>
        </w:rPr>
        <w:lastRenderedPageBreak/>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[2].</w:t>
      </w:r>
      <w:proofErr w:type="spellStart"/>
      <w:r w:rsidRPr="00075CA6">
        <w:rPr>
          <w:rFonts w:ascii="HelvLight" w:hAnsi="HelvLight"/>
        </w:rPr>
        <w:t>isSelected</w:t>
      </w:r>
      <w:proofErr w:type="spellEnd"/>
      <w:r w:rsidRPr="00075CA6">
        <w:rPr>
          <w:rFonts w:ascii="HelvLight" w:hAnsi="HelvLight"/>
        </w:rPr>
        <w:t xml:space="preserve">());  </w:t>
      </w:r>
    </w:p>
    <w:p w14:paraId="0565207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gramEnd"/>
      <w:r w:rsidRPr="00075CA6">
        <w:rPr>
          <w:rFonts w:ascii="HelvLight" w:hAnsi="HelvLight"/>
        </w:rPr>
        <w:t xml:space="preserve"> false;  </w:t>
      </w:r>
    </w:p>
    <w:p w14:paraId="139B6B8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4C79861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public</w:t>
      </w:r>
      <w:proofErr w:type="gramEnd"/>
      <w:r w:rsidRPr="00075CA6">
        <w:rPr>
          <w:rFonts w:ascii="HelvLight" w:hAnsi="HelvLight"/>
        </w:rPr>
        <w:t xml:space="preserve"> static void main(String s[])  </w:t>
      </w:r>
    </w:p>
    <w:p w14:paraId="6D191A7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7718E40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new</w:t>
      </w:r>
      <w:proofErr w:type="gramEnd"/>
      <w:r w:rsidRPr="00075CA6">
        <w:rPr>
          <w:rFonts w:ascii="HelvLight" w:hAnsi="HelvLight"/>
        </w:rPr>
        <w:t xml:space="preserve"> DLD("Test your DLD skills");  </w:t>
      </w:r>
    </w:p>
    <w:p w14:paraId="10EFCA9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365BDC36" w14:textId="5A3CB131"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1EA19FAC" w14:textId="77777777" w:rsidR="00177637" w:rsidRPr="00075CA6" w:rsidRDefault="00177637" w:rsidP="00177637">
      <w:pPr>
        <w:spacing w:after="120" w:line="240" w:lineRule="auto"/>
        <w:rPr>
          <w:rFonts w:ascii="HelvLight" w:hAnsi="HelvLight"/>
        </w:rPr>
      </w:pPr>
    </w:p>
    <w:p w14:paraId="60A62CD2" w14:textId="77777777" w:rsidR="00177637" w:rsidRPr="00075CA6" w:rsidRDefault="00177637" w:rsidP="00177637">
      <w:pPr>
        <w:spacing w:after="120" w:line="240" w:lineRule="auto"/>
        <w:rPr>
          <w:rFonts w:ascii="HelvLight" w:hAnsi="HelvLight"/>
        </w:rPr>
      </w:pPr>
    </w:p>
    <w:p w14:paraId="621269E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/*Online Java Paper Test*/  </w:t>
      </w:r>
    </w:p>
    <w:p w14:paraId="777689A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198CB739"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java.awt</w:t>
      </w:r>
      <w:proofErr w:type="spellEnd"/>
      <w:r w:rsidRPr="00075CA6">
        <w:rPr>
          <w:rFonts w:ascii="HelvLight" w:hAnsi="HelvLight"/>
        </w:rPr>
        <w:t xml:space="preserve">.*;  </w:t>
      </w:r>
    </w:p>
    <w:p w14:paraId="465DC579"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java.awt.event</w:t>
      </w:r>
      <w:proofErr w:type="spellEnd"/>
      <w:r w:rsidRPr="00075CA6">
        <w:rPr>
          <w:rFonts w:ascii="HelvLight" w:hAnsi="HelvLight"/>
        </w:rPr>
        <w:t xml:space="preserve">.*;  </w:t>
      </w:r>
    </w:p>
    <w:p w14:paraId="166D7C8A"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javax.swing</w:t>
      </w:r>
      <w:proofErr w:type="spellEnd"/>
      <w:r w:rsidRPr="00075CA6">
        <w:rPr>
          <w:rFonts w:ascii="HelvLight" w:hAnsi="HelvLight"/>
        </w:rPr>
        <w:t xml:space="preserve">.*;  </w:t>
      </w:r>
    </w:p>
    <w:p w14:paraId="014F7BD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614EF2C5"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public</w:t>
      </w:r>
      <w:proofErr w:type="gramEnd"/>
      <w:r w:rsidRPr="00075CA6">
        <w:rPr>
          <w:rFonts w:ascii="HelvLight" w:hAnsi="HelvLight"/>
        </w:rPr>
        <w:t xml:space="preserve"> class JAVA extends </w:t>
      </w:r>
      <w:proofErr w:type="spellStart"/>
      <w:r w:rsidRPr="00075CA6">
        <w:rPr>
          <w:rFonts w:ascii="HelvLight" w:hAnsi="HelvLight"/>
        </w:rPr>
        <w:t>JFrame</w:t>
      </w:r>
      <w:proofErr w:type="spellEnd"/>
      <w:r w:rsidRPr="00075CA6">
        <w:rPr>
          <w:rFonts w:ascii="HelvLight" w:hAnsi="HelvLight"/>
        </w:rPr>
        <w:t xml:space="preserve"> implements </w:t>
      </w:r>
      <w:proofErr w:type="spellStart"/>
      <w:r w:rsidRPr="00075CA6">
        <w:rPr>
          <w:rFonts w:ascii="HelvLight" w:hAnsi="HelvLight"/>
        </w:rPr>
        <w:t>ActionListener</w:t>
      </w:r>
      <w:proofErr w:type="spellEnd"/>
      <w:r w:rsidRPr="00075CA6">
        <w:rPr>
          <w:rFonts w:ascii="HelvLight" w:hAnsi="HelvLight"/>
        </w:rPr>
        <w:t xml:space="preserve">  </w:t>
      </w:r>
    </w:p>
    <w:p w14:paraId="2CC45F9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0493D1A4" w14:textId="77777777" w:rsidR="00177637" w:rsidRPr="00075CA6" w:rsidRDefault="00177637" w:rsidP="00177637">
      <w:pPr>
        <w:spacing w:after="120" w:line="240" w:lineRule="auto"/>
        <w:rPr>
          <w:rFonts w:ascii="HelvLight" w:hAnsi="HelvLight"/>
        </w:rPr>
      </w:pPr>
      <w:r w:rsidRPr="00075CA6">
        <w:rPr>
          <w:rFonts w:ascii="HelvLight" w:hAnsi="HelvLight"/>
        </w:rPr>
        <w:tab/>
      </w:r>
      <w:proofErr w:type="spellStart"/>
      <w:r w:rsidRPr="00075CA6">
        <w:rPr>
          <w:rFonts w:ascii="HelvLight" w:hAnsi="HelvLight"/>
        </w:rPr>
        <w:t>ImageIcon</w:t>
      </w:r>
      <w:proofErr w:type="spellEnd"/>
      <w:r w:rsidRPr="00075CA6">
        <w:rPr>
          <w:rFonts w:ascii="HelvLight" w:hAnsi="HelvLight"/>
        </w:rPr>
        <w:t xml:space="preserve"> image1;</w:t>
      </w:r>
    </w:p>
    <w:p w14:paraId="35DE336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JLabel</w:t>
      </w:r>
      <w:proofErr w:type="spellEnd"/>
      <w:r w:rsidRPr="00075CA6">
        <w:rPr>
          <w:rFonts w:ascii="HelvLight" w:hAnsi="HelvLight"/>
        </w:rPr>
        <w:t xml:space="preserve"> l</w:t>
      </w:r>
      <w:proofErr w:type="gramStart"/>
      <w:r w:rsidRPr="00075CA6">
        <w:rPr>
          <w:rFonts w:ascii="HelvLight" w:hAnsi="HelvLight"/>
        </w:rPr>
        <w:t>,l2</w:t>
      </w:r>
      <w:proofErr w:type="gramEnd"/>
      <w:r w:rsidRPr="00075CA6">
        <w:rPr>
          <w:rFonts w:ascii="HelvLight" w:hAnsi="HelvLight"/>
        </w:rPr>
        <w:t>;</w:t>
      </w:r>
    </w:p>
    <w:p w14:paraId="2865EFE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JRadioButton</w:t>
      </w:r>
      <w:proofErr w:type="spellEnd"/>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 xml:space="preserve">]=new </w:t>
      </w:r>
      <w:proofErr w:type="spellStart"/>
      <w:r w:rsidRPr="00075CA6">
        <w:rPr>
          <w:rFonts w:ascii="HelvLight" w:hAnsi="HelvLight"/>
        </w:rPr>
        <w:t>JRadioButton</w:t>
      </w:r>
      <w:proofErr w:type="spellEnd"/>
      <w:r w:rsidRPr="00075CA6">
        <w:rPr>
          <w:rFonts w:ascii="HelvLight" w:hAnsi="HelvLight"/>
        </w:rPr>
        <w:t xml:space="preserve">[5];  </w:t>
      </w:r>
    </w:p>
    <w:p w14:paraId="69B208D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JButton</w:t>
      </w:r>
      <w:proofErr w:type="spellEnd"/>
      <w:r w:rsidRPr="00075CA6">
        <w:rPr>
          <w:rFonts w:ascii="HelvLight" w:hAnsi="HelvLight"/>
        </w:rPr>
        <w:t xml:space="preserve"> b1</w:t>
      </w:r>
      <w:proofErr w:type="gramStart"/>
      <w:r w:rsidRPr="00075CA6">
        <w:rPr>
          <w:rFonts w:ascii="HelvLight" w:hAnsi="HelvLight"/>
        </w:rPr>
        <w:t>,b2</w:t>
      </w:r>
      <w:proofErr w:type="gramEnd"/>
      <w:r w:rsidRPr="00075CA6">
        <w:rPr>
          <w:rFonts w:ascii="HelvLight" w:hAnsi="HelvLight"/>
        </w:rPr>
        <w:t xml:space="preserve">;  </w:t>
      </w:r>
    </w:p>
    <w:p w14:paraId="6E0A5E0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ButtonGroup</w:t>
      </w:r>
      <w:proofErr w:type="spellEnd"/>
      <w:r w:rsidRPr="00075CA6">
        <w:rPr>
          <w:rFonts w:ascii="HelvLight" w:hAnsi="HelvLight"/>
        </w:rPr>
        <w:t xml:space="preserve"> </w:t>
      </w:r>
      <w:proofErr w:type="spellStart"/>
      <w:proofErr w:type="gramStart"/>
      <w:r w:rsidRPr="00075CA6">
        <w:rPr>
          <w:rFonts w:ascii="HelvLight" w:hAnsi="HelvLight"/>
        </w:rPr>
        <w:t>bg</w:t>
      </w:r>
      <w:proofErr w:type="spellEnd"/>
      <w:proofErr w:type="gramEnd"/>
      <w:r w:rsidRPr="00075CA6">
        <w:rPr>
          <w:rFonts w:ascii="HelvLight" w:hAnsi="HelvLight"/>
        </w:rPr>
        <w:t xml:space="preserve">;  </w:t>
      </w:r>
    </w:p>
    <w:p w14:paraId="1EC6DDC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int</w:t>
      </w:r>
      <w:proofErr w:type="spellEnd"/>
      <w:proofErr w:type="gramEnd"/>
      <w:r w:rsidRPr="00075CA6">
        <w:rPr>
          <w:rFonts w:ascii="HelvLight" w:hAnsi="HelvLight"/>
        </w:rPr>
        <w:t xml:space="preserve"> count=0,current=0,x=1,y=1,now=0;  </w:t>
      </w:r>
    </w:p>
    <w:p w14:paraId="4E3813F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int</w:t>
      </w:r>
      <w:proofErr w:type="spellEnd"/>
      <w:proofErr w:type="gramEnd"/>
      <w:r w:rsidRPr="00075CA6">
        <w:rPr>
          <w:rFonts w:ascii="HelvLight" w:hAnsi="HelvLight"/>
        </w:rPr>
        <w:t xml:space="preserve"> m[]=new </w:t>
      </w:r>
      <w:proofErr w:type="spellStart"/>
      <w:r w:rsidRPr="00075CA6">
        <w:rPr>
          <w:rFonts w:ascii="HelvLight" w:hAnsi="HelvLight"/>
        </w:rPr>
        <w:t>int</w:t>
      </w:r>
      <w:proofErr w:type="spellEnd"/>
      <w:r w:rsidRPr="00075CA6">
        <w:rPr>
          <w:rFonts w:ascii="HelvLight" w:hAnsi="HelvLight"/>
        </w:rPr>
        <w:t xml:space="preserve">[10];    </w:t>
      </w:r>
    </w:p>
    <w:p w14:paraId="58627BF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Font caption = new </w:t>
      </w:r>
      <w:proofErr w:type="gramStart"/>
      <w:r w:rsidRPr="00075CA6">
        <w:rPr>
          <w:rFonts w:ascii="HelvLight" w:hAnsi="HelvLight"/>
        </w:rPr>
        <w:t>Font(</w:t>
      </w:r>
      <w:proofErr w:type="gramEnd"/>
      <w:r w:rsidRPr="00075CA6">
        <w:rPr>
          <w:rFonts w:ascii="HelvLight" w:hAnsi="HelvLight"/>
        </w:rPr>
        <w:t>"</w:t>
      </w:r>
      <w:proofErr w:type="spellStart"/>
      <w:r w:rsidRPr="00075CA6">
        <w:rPr>
          <w:rFonts w:ascii="HelvLight" w:hAnsi="HelvLight"/>
        </w:rPr>
        <w:t>Helvlight</w:t>
      </w:r>
      <w:proofErr w:type="spellEnd"/>
      <w:r w:rsidRPr="00075CA6">
        <w:rPr>
          <w:rFonts w:ascii="HelvLight" w:hAnsi="HelvLight"/>
        </w:rPr>
        <w:t>", Font.BOLD,14);</w:t>
      </w:r>
    </w:p>
    <w:p w14:paraId="553A840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40E7DD7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JAVA(</w:t>
      </w:r>
      <w:proofErr w:type="gramEnd"/>
      <w:r w:rsidRPr="00075CA6">
        <w:rPr>
          <w:rFonts w:ascii="HelvLight" w:hAnsi="HelvLight"/>
        </w:rPr>
        <w:t xml:space="preserve">String s)  </w:t>
      </w:r>
    </w:p>
    <w:p w14:paraId="1A278DF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7A7E535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super(s)</w:t>
      </w:r>
      <w:proofErr w:type="gramEnd"/>
      <w:r w:rsidRPr="00075CA6">
        <w:rPr>
          <w:rFonts w:ascii="HelvLight" w:hAnsi="HelvLight"/>
        </w:rPr>
        <w:t xml:space="preserve">; </w:t>
      </w:r>
    </w:p>
    <w:p w14:paraId="5B4FE7D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image1 = new </w:t>
      </w:r>
      <w:proofErr w:type="spellStart"/>
      <w:proofErr w:type="gramStart"/>
      <w:r w:rsidRPr="00075CA6">
        <w:rPr>
          <w:rFonts w:ascii="HelvLight" w:hAnsi="HelvLight"/>
        </w:rPr>
        <w:t>ImageIcon</w:t>
      </w:r>
      <w:proofErr w:type="spellEnd"/>
      <w:r w:rsidRPr="00075CA6">
        <w:rPr>
          <w:rFonts w:ascii="HelvLight" w:hAnsi="HelvLight"/>
        </w:rPr>
        <w:t>(</w:t>
      </w:r>
      <w:proofErr w:type="spellStart"/>
      <w:proofErr w:type="gramEnd"/>
      <w:r w:rsidRPr="00075CA6">
        <w:rPr>
          <w:rFonts w:ascii="HelvLight" w:hAnsi="HelvLight"/>
        </w:rPr>
        <w:t>getClass</w:t>
      </w:r>
      <w:proofErr w:type="spellEnd"/>
      <w:r w:rsidRPr="00075CA6">
        <w:rPr>
          <w:rFonts w:ascii="HelvLight" w:hAnsi="HelvLight"/>
        </w:rPr>
        <w:t>().</w:t>
      </w:r>
      <w:proofErr w:type="spellStart"/>
      <w:r w:rsidRPr="00075CA6">
        <w:rPr>
          <w:rFonts w:ascii="HelvLight" w:hAnsi="HelvLight"/>
        </w:rPr>
        <w:t>getResource</w:t>
      </w:r>
      <w:proofErr w:type="spellEnd"/>
      <w:r w:rsidRPr="00075CA6">
        <w:rPr>
          <w:rFonts w:ascii="HelvLight" w:hAnsi="HelvLight"/>
        </w:rPr>
        <w:t>("desk.jpg"));</w:t>
      </w:r>
    </w:p>
    <w:p w14:paraId="237D84E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l=new </w:t>
      </w:r>
      <w:proofErr w:type="spellStart"/>
      <w:proofErr w:type="gramStart"/>
      <w:r w:rsidRPr="00075CA6">
        <w:rPr>
          <w:rFonts w:ascii="HelvLight" w:hAnsi="HelvLight"/>
        </w:rPr>
        <w:t>JLabel</w:t>
      </w:r>
      <w:proofErr w:type="spellEnd"/>
      <w:r w:rsidRPr="00075CA6">
        <w:rPr>
          <w:rFonts w:ascii="HelvLight" w:hAnsi="HelvLight"/>
        </w:rPr>
        <w:t>(</w:t>
      </w:r>
      <w:proofErr w:type="gramEnd"/>
      <w:r w:rsidRPr="00075CA6">
        <w:rPr>
          <w:rFonts w:ascii="HelvLight" w:hAnsi="HelvLight"/>
        </w:rPr>
        <w:t xml:space="preserve">); </w:t>
      </w:r>
    </w:p>
    <w:p w14:paraId="2160B0C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l2=new </w:t>
      </w:r>
      <w:proofErr w:type="spellStart"/>
      <w:proofErr w:type="gramStart"/>
      <w:r w:rsidRPr="00075CA6">
        <w:rPr>
          <w:rFonts w:ascii="HelvLight" w:hAnsi="HelvLight"/>
        </w:rPr>
        <w:t>JLabel</w:t>
      </w:r>
      <w:proofErr w:type="spellEnd"/>
      <w:r w:rsidRPr="00075CA6">
        <w:rPr>
          <w:rFonts w:ascii="HelvLight" w:hAnsi="HelvLight"/>
        </w:rPr>
        <w:t>(</w:t>
      </w:r>
      <w:proofErr w:type="gramEnd"/>
      <w:r w:rsidRPr="00075CA6">
        <w:rPr>
          <w:rFonts w:ascii="HelvLight" w:hAnsi="HelvLight"/>
        </w:rPr>
        <w:t xml:space="preserve">image1);  </w:t>
      </w:r>
    </w:p>
    <w:p w14:paraId="156A2C0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add(</w:t>
      </w:r>
      <w:proofErr w:type="gramEnd"/>
      <w:r w:rsidRPr="00075CA6">
        <w:rPr>
          <w:rFonts w:ascii="HelvLight" w:hAnsi="HelvLight"/>
        </w:rPr>
        <w:t xml:space="preserve">l2);  </w:t>
      </w:r>
    </w:p>
    <w:p w14:paraId="2528577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add(</w:t>
      </w:r>
      <w:proofErr w:type="gramEnd"/>
      <w:r w:rsidRPr="00075CA6">
        <w:rPr>
          <w:rFonts w:ascii="HelvLight" w:hAnsi="HelvLight"/>
        </w:rPr>
        <w:t>l);</w:t>
      </w:r>
    </w:p>
    <w:p w14:paraId="17B1712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bg</w:t>
      </w:r>
      <w:proofErr w:type="spellEnd"/>
      <w:r w:rsidRPr="00075CA6">
        <w:rPr>
          <w:rFonts w:ascii="HelvLight" w:hAnsi="HelvLight"/>
        </w:rPr>
        <w:t>=</w:t>
      </w:r>
      <w:proofErr w:type="gramEnd"/>
      <w:r w:rsidRPr="00075CA6">
        <w:rPr>
          <w:rFonts w:ascii="HelvLight" w:hAnsi="HelvLight"/>
        </w:rPr>
        <w:t xml:space="preserve">new </w:t>
      </w:r>
      <w:proofErr w:type="spellStart"/>
      <w:r w:rsidRPr="00075CA6">
        <w:rPr>
          <w:rFonts w:ascii="HelvLight" w:hAnsi="HelvLight"/>
        </w:rPr>
        <w:t>ButtonGroup</w:t>
      </w:r>
      <w:proofErr w:type="spellEnd"/>
      <w:r w:rsidRPr="00075CA6">
        <w:rPr>
          <w:rFonts w:ascii="HelvLight" w:hAnsi="HelvLight"/>
        </w:rPr>
        <w:t xml:space="preserve">();  </w:t>
      </w:r>
    </w:p>
    <w:p w14:paraId="0D4E28EE" w14:textId="77777777" w:rsidR="00177637" w:rsidRPr="00075CA6" w:rsidRDefault="00177637" w:rsidP="00177637">
      <w:pPr>
        <w:spacing w:after="120" w:line="240" w:lineRule="auto"/>
        <w:rPr>
          <w:rFonts w:ascii="HelvLight" w:hAnsi="HelvLight"/>
        </w:rPr>
      </w:pPr>
      <w:r w:rsidRPr="00075CA6">
        <w:rPr>
          <w:rFonts w:ascii="HelvLight" w:hAnsi="HelvLight"/>
        </w:rPr>
        <w:lastRenderedPageBreak/>
        <w:t xml:space="preserve">        </w:t>
      </w:r>
      <w:proofErr w:type="gramStart"/>
      <w:r w:rsidRPr="00075CA6">
        <w:rPr>
          <w:rFonts w:ascii="HelvLight" w:hAnsi="HelvLight"/>
        </w:rPr>
        <w:t>for(</w:t>
      </w:r>
      <w:proofErr w:type="spellStart"/>
      <w:proofErr w:type="gramEnd"/>
      <w:r w:rsidRPr="00075CA6">
        <w:rPr>
          <w:rFonts w:ascii="HelvLight" w:hAnsi="HelvLight"/>
        </w:rPr>
        <w:t>int</w:t>
      </w:r>
      <w:proofErr w:type="spellEnd"/>
      <w:r w:rsidRPr="00075CA6">
        <w:rPr>
          <w:rFonts w:ascii="HelvLight" w:hAnsi="HelvLight"/>
        </w:rPr>
        <w:t xml:space="preserve"> </w:t>
      </w:r>
      <w:proofErr w:type="spellStart"/>
      <w:r w:rsidRPr="00075CA6">
        <w:rPr>
          <w:rFonts w:ascii="HelvLight" w:hAnsi="HelvLight"/>
        </w:rPr>
        <w:t>i</w:t>
      </w:r>
      <w:proofErr w:type="spellEnd"/>
      <w:r w:rsidRPr="00075CA6">
        <w:rPr>
          <w:rFonts w:ascii="HelvLight" w:hAnsi="HelvLight"/>
        </w:rPr>
        <w:t xml:space="preserve">=0;i&lt;5;i++)  </w:t>
      </w:r>
    </w:p>
    <w:p w14:paraId="0A84E47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273C7C7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spellStart"/>
      <w:proofErr w:type="gramEnd"/>
      <w:r w:rsidRPr="00075CA6">
        <w:rPr>
          <w:rFonts w:ascii="HelvLight" w:hAnsi="HelvLight"/>
        </w:rPr>
        <w:t>i</w:t>
      </w:r>
      <w:proofErr w:type="spellEnd"/>
      <w:r w:rsidRPr="00075CA6">
        <w:rPr>
          <w:rFonts w:ascii="HelvLight" w:hAnsi="HelvLight"/>
        </w:rPr>
        <w:t xml:space="preserve">]=new </w:t>
      </w:r>
      <w:proofErr w:type="spellStart"/>
      <w:r w:rsidRPr="00075CA6">
        <w:rPr>
          <w:rFonts w:ascii="HelvLight" w:hAnsi="HelvLight"/>
        </w:rPr>
        <w:t>JRadioButton</w:t>
      </w:r>
      <w:proofErr w:type="spellEnd"/>
      <w:r w:rsidRPr="00075CA6">
        <w:rPr>
          <w:rFonts w:ascii="HelvLight" w:hAnsi="HelvLight"/>
        </w:rPr>
        <w:t xml:space="preserve">();     </w:t>
      </w:r>
    </w:p>
    <w:p w14:paraId="567F007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add(</w:t>
      </w:r>
      <w:proofErr w:type="spellStart"/>
      <w:proofErr w:type="gramEnd"/>
      <w:r w:rsidRPr="00075CA6">
        <w:rPr>
          <w:rFonts w:ascii="HelvLight" w:hAnsi="HelvLight"/>
        </w:rPr>
        <w:t>jb</w:t>
      </w:r>
      <w:proofErr w:type="spellEnd"/>
      <w:r w:rsidRPr="00075CA6">
        <w:rPr>
          <w:rFonts w:ascii="HelvLight" w:hAnsi="HelvLight"/>
        </w:rPr>
        <w:t>[</w:t>
      </w:r>
      <w:proofErr w:type="spellStart"/>
      <w:r w:rsidRPr="00075CA6">
        <w:rPr>
          <w:rFonts w:ascii="HelvLight" w:hAnsi="HelvLight"/>
        </w:rPr>
        <w:t>i</w:t>
      </w:r>
      <w:proofErr w:type="spellEnd"/>
      <w:r w:rsidRPr="00075CA6">
        <w:rPr>
          <w:rFonts w:ascii="HelvLight" w:hAnsi="HelvLight"/>
        </w:rPr>
        <w:t xml:space="preserve">]);  </w:t>
      </w:r>
    </w:p>
    <w:p w14:paraId="6142F53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bg.add</w:t>
      </w:r>
      <w:proofErr w:type="spellEnd"/>
      <w:r w:rsidRPr="00075CA6">
        <w:rPr>
          <w:rFonts w:ascii="HelvLight" w:hAnsi="HelvLight"/>
        </w:rPr>
        <w:t>(</w:t>
      </w:r>
      <w:proofErr w:type="spellStart"/>
      <w:proofErr w:type="gramEnd"/>
      <w:r w:rsidRPr="00075CA6">
        <w:rPr>
          <w:rFonts w:ascii="HelvLight" w:hAnsi="HelvLight"/>
        </w:rPr>
        <w:t>jb</w:t>
      </w:r>
      <w:proofErr w:type="spellEnd"/>
      <w:r w:rsidRPr="00075CA6">
        <w:rPr>
          <w:rFonts w:ascii="HelvLight" w:hAnsi="HelvLight"/>
        </w:rPr>
        <w:t>[</w:t>
      </w:r>
      <w:proofErr w:type="spellStart"/>
      <w:r w:rsidRPr="00075CA6">
        <w:rPr>
          <w:rFonts w:ascii="HelvLight" w:hAnsi="HelvLight"/>
        </w:rPr>
        <w:t>i</w:t>
      </w:r>
      <w:proofErr w:type="spellEnd"/>
      <w:r w:rsidRPr="00075CA6">
        <w:rPr>
          <w:rFonts w:ascii="HelvLight" w:hAnsi="HelvLight"/>
        </w:rPr>
        <w:t xml:space="preserve">]);  </w:t>
      </w:r>
    </w:p>
    <w:p w14:paraId="60C6C44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4463DA1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b1=new </w:t>
      </w:r>
      <w:proofErr w:type="spellStart"/>
      <w:proofErr w:type="gramStart"/>
      <w:r w:rsidRPr="00075CA6">
        <w:rPr>
          <w:rFonts w:ascii="HelvLight" w:hAnsi="HelvLight"/>
        </w:rPr>
        <w:t>JButton</w:t>
      </w:r>
      <w:proofErr w:type="spellEnd"/>
      <w:r w:rsidRPr="00075CA6">
        <w:rPr>
          <w:rFonts w:ascii="HelvLight" w:hAnsi="HelvLight"/>
        </w:rPr>
        <w:t>(</w:t>
      </w:r>
      <w:proofErr w:type="gramEnd"/>
      <w:r w:rsidRPr="00075CA6">
        <w:rPr>
          <w:rFonts w:ascii="HelvLight" w:hAnsi="HelvLight"/>
        </w:rPr>
        <w:t xml:space="preserve">"Next");  </w:t>
      </w:r>
    </w:p>
    <w:p w14:paraId="45B1799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b2=new </w:t>
      </w:r>
      <w:proofErr w:type="spellStart"/>
      <w:proofErr w:type="gramStart"/>
      <w:r w:rsidRPr="00075CA6">
        <w:rPr>
          <w:rFonts w:ascii="HelvLight" w:hAnsi="HelvLight"/>
        </w:rPr>
        <w:t>JButton</w:t>
      </w:r>
      <w:proofErr w:type="spellEnd"/>
      <w:r w:rsidRPr="00075CA6">
        <w:rPr>
          <w:rFonts w:ascii="HelvLight" w:hAnsi="HelvLight"/>
        </w:rPr>
        <w:t>(</w:t>
      </w:r>
      <w:proofErr w:type="gramEnd"/>
      <w:r w:rsidRPr="00075CA6">
        <w:rPr>
          <w:rFonts w:ascii="HelvLight" w:hAnsi="HelvLight"/>
        </w:rPr>
        <w:t xml:space="preserve">"Bookmark");  </w:t>
      </w:r>
    </w:p>
    <w:p w14:paraId="449297A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b1.addActionListener(</w:t>
      </w:r>
      <w:proofErr w:type="gramEnd"/>
      <w:r w:rsidRPr="00075CA6">
        <w:rPr>
          <w:rFonts w:ascii="HelvLight" w:hAnsi="HelvLight"/>
        </w:rPr>
        <w:t xml:space="preserve">this);  </w:t>
      </w:r>
    </w:p>
    <w:p w14:paraId="46CFEC6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b2.addActionListener(</w:t>
      </w:r>
      <w:proofErr w:type="gramEnd"/>
      <w:r w:rsidRPr="00075CA6">
        <w:rPr>
          <w:rFonts w:ascii="HelvLight" w:hAnsi="HelvLight"/>
        </w:rPr>
        <w:t xml:space="preserve">this);  </w:t>
      </w:r>
    </w:p>
    <w:p w14:paraId="31AD215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add(</w:t>
      </w:r>
      <w:proofErr w:type="gramEnd"/>
      <w:r w:rsidRPr="00075CA6">
        <w:rPr>
          <w:rFonts w:ascii="HelvLight" w:hAnsi="HelvLight"/>
        </w:rPr>
        <w:t xml:space="preserve">b1);add(b2);  </w:t>
      </w:r>
    </w:p>
    <w:p w14:paraId="59E5762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set(</w:t>
      </w:r>
      <w:proofErr w:type="gramEnd"/>
      <w:r w:rsidRPr="00075CA6">
        <w:rPr>
          <w:rFonts w:ascii="HelvLight" w:hAnsi="HelvLight"/>
        </w:rPr>
        <w:t xml:space="preserve">);  </w:t>
      </w:r>
    </w:p>
    <w:p w14:paraId="52F284B1" w14:textId="77777777" w:rsidR="00177637" w:rsidRPr="00075CA6" w:rsidRDefault="00177637" w:rsidP="00177637">
      <w:pPr>
        <w:spacing w:after="120" w:line="240" w:lineRule="auto"/>
        <w:rPr>
          <w:rFonts w:ascii="HelvLight" w:hAnsi="HelvLight"/>
        </w:rPr>
      </w:pPr>
    </w:p>
    <w:p w14:paraId="3CD961E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b1.setFont(</w:t>
      </w:r>
      <w:proofErr w:type="gramEnd"/>
      <w:r w:rsidRPr="00075CA6">
        <w:rPr>
          <w:rFonts w:ascii="HelvLight" w:hAnsi="HelvLight"/>
        </w:rPr>
        <w:t>caption);</w:t>
      </w:r>
    </w:p>
    <w:p w14:paraId="7A8EA2F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b2.setFont(</w:t>
      </w:r>
      <w:proofErr w:type="gramEnd"/>
      <w:r w:rsidRPr="00075CA6">
        <w:rPr>
          <w:rFonts w:ascii="HelvLight" w:hAnsi="HelvLight"/>
        </w:rPr>
        <w:t>caption);</w:t>
      </w:r>
    </w:p>
    <w:p w14:paraId="4D0E4D0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l.setFont</w:t>
      </w:r>
      <w:proofErr w:type="spellEnd"/>
      <w:r w:rsidRPr="00075CA6">
        <w:rPr>
          <w:rFonts w:ascii="HelvLight" w:hAnsi="HelvLight"/>
        </w:rPr>
        <w:t>(</w:t>
      </w:r>
      <w:proofErr w:type="gramEnd"/>
      <w:r w:rsidRPr="00075CA6">
        <w:rPr>
          <w:rFonts w:ascii="HelvLight" w:hAnsi="HelvLight"/>
        </w:rPr>
        <w:t>caption);</w:t>
      </w:r>
    </w:p>
    <w:p w14:paraId="38ADA5B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78BA27D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l.setBounds</w:t>
      </w:r>
      <w:proofErr w:type="spellEnd"/>
      <w:r w:rsidRPr="00075CA6">
        <w:rPr>
          <w:rFonts w:ascii="HelvLight" w:hAnsi="HelvLight"/>
        </w:rPr>
        <w:t>(</w:t>
      </w:r>
      <w:proofErr w:type="gramEnd"/>
      <w:r w:rsidRPr="00075CA6">
        <w:rPr>
          <w:rFonts w:ascii="HelvLight" w:hAnsi="HelvLight"/>
        </w:rPr>
        <w:t xml:space="preserve">30,40,750,50);  </w:t>
      </w:r>
    </w:p>
    <w:p w14:paraId="1897CB0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l2.setBounds(</w:t>
      </w:r>
      <w:proofErr w:type="gramEnd"/>
      <w:r w:rsidRPr="00075CA6">
        <w:rPr>
          <w:rFonts w:ascii="HelvLight" w:hAnsi="HelvLight"/>
        </w:rPr>
        <w:t>470, 0, 500, 300);</w:t>
      </w:r>
    </w:p>
    <w:p w14:paraId="1253EC7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0].</w:t>
      </w:r>
      <w:proofErr w:type="spellStart"/>
      <w:r w:rsidRPr="00075CA6">
        <w:rPr>
          <w:rFonts w:ascii="HelvLight" w:hAnsi="HelvLight"/>
        </w:rPr>
        <w:t>setBounds</w:t>
      </w:r>
      <w:proofErr w:type="spellEnd"/>
      <w:r w:rsidRPr="00075CA6">
        <w:rPr>
          <w:rFonts w:ascii="HelvLight" w:hAnsi="HelvLight"/>
        </w:rPr>
        <w:t xml:space="preserve">(50,80,400,30);  </w:t>
      </w:r>
    </w:p>
    <w:p w14:paraId="38A3317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1].</w:t>
      </w:r>
      <w:proofErr w:type="spellStart"/>
      <w:r w:rsidRPr="00075CA6">
        <w:rPr>
          <w:rFonts w:ascii="HelvLight" w:hAnsi="HelvLight"/>
        </w:rPr>
        <w:t>setBounds</w:t>
      </w:r>
      <w:proofErr w:type="spellEnd"/>
      <w:r w:rsidRPr="00075CA6">
        <w:rPr>
          <w:rFonts w:ascii="HelvLight" w:hAnsi="HelvLight"/>
        </w:rPr>
        <w:t xml:space="preserve">(50,110,400,30);  </w:t>
      </w:r>
    </w:p>
    <w:p w14:paraId="67ACE6A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2].</w:t>
      </w:r>
      <w:proofErr w:type="spellStart"/>
      <w:r w:rsidRPr="00075CA6">
        <w:rPr>
          <w:rFonts w:ascii="HelvLight" w:hAnsi="HelvLight"/>
        </w:rPr>
        <w:t>setBounds</w:t>
      </w:r>
      <w:proofErr w:type="spellEnd"/>
      <w:r w:rsidRPr="00075CA6">
        <w:rPr>
          <w:rFonts w:ascii="HelvLight" w:hAnsi="HelvLight"/>
        </w:rPr>
        <w:t xml:space="preserve">(50,140,400,30);  </w:t>
      </w:r>
    </w:p>
    <w:p w14:paraId="6F19D21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3].</w:t>
      </w:r>
      <w:proofErr w:type="spellStart"/>
      <w:r w:rsidRPr="00075CA6">
        <w:rPr>
          <w:rFonts w:ascii="HelvLight" w:hAnsi="HelvLight"/>
        </w:rPr>
        <w:t>setBounds</w:t>
      </w:r>
      <w:proofErr w:type="spellEnd"/>
      <w:r w:rsidRPr="00075CA6">
        <w:rPr>
          <w:rFonts w:ascii="HelvLight" w:hAnsi="HelvLight"/>
        </w:rPr>
        <w:t xml:space="preserve">(50,170,400,30);  </w:t>
      </w:r>
    </w:p>
    <w:p w14:paraId="4C9D770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b1.setBounds(</w:t>
      </w:r>
      <w:proofErr w:type="gramEnd"/>
      <w:r w:rsidRPr="00075CA6">
        <w:rPr>
          <w:rFonts w:ascii="HelvLight" w:hAnsi="HelvLight"/>
        </w:rPr>
        <w:t xml:space="preserve">35,240,200,40);  </w:t>
      </w:r>
    </w:p>
    <w:p w14:paraId="4FEC03B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b2.setBounds(</w:t>
      </w:r>
      <w:proofErr w:type="gramEnd"/>
      <w:r w:rsidRPr="00075CA6">
        <w:rPr>
          <w:rFonts w:ascii="HelvLight" w:hAnsi="HelvLight"/>
        </w:rPr>
        <w:t xml:space="preserve">245,240,200,40);  </w:t>
      </w:r>
    </w:p>
    <w:p w14:paraId="2C57317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2812501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setDefaultCloseOperation</w:t>
      </w:r>
      <w:proofErr w:type="spellEnd"/>
      <w:r w:rsidRPr="00075CA6">
        <w:rPr>
          <w:rFonts w:ascii="HelvLight" w:hAnsi="HelvLight"/>
        </w:rPr>
        <w:t>(</w:t>
      </w:r>
      <w:proofErr w:type="spellStart"/>
      <w:proofErr w:type="gramEnd"/>
      <w:r w:rsidRPr="00075CA6">
        <w:rPr>
          <w:rFonts w:ascii="HelvLight" w:hAnsi="HelvLight"/>
        </w:rPr>
        <w:t>JFrame.EXIT_ON_CLOSE</w:t>
      </w:r>
      <w:proofErr w:type="spellEnd"/>
      <w:r w:rsidRPr="00075CA6">
        <w:rPr>
          <w:rFonts w:ascii="HelvLight" w:hAnsi="HelvLight"/>
        </w:rPr>
        <w:t xml:space="preserve">);  </w:t>
      </w:r>
    </w:p>
    <w:p w14:paraId="6198623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setLayout</w:t>
      </w:r>
      <w:proofErr w:type="spellEnd"/>
      <w:r w:rsidRPr="00075CA6">
        <w:rPr>
          <w:rFonts w:ascii="HelvLight" w:hAnsi="HelvLight"/>
        </w:rPr>
        <w:t>(</w:t>
      </w:r>
      <w:proofErr w:type="gramEnd"/>
      <w:r w:rsidRPr="00075CA6">
        <w:rPr>
          <w:rFonts w:ascii="HelvLight" w:hAnsi="HelvLight"/>
        </w:rPr>
        <w:t xml:space="preserve">null);  </w:t>
      </w:r>
    </w:p>
    <w:p w14:paraId="2DFCD79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setLocation</w:t>
      </w:r>
      <w:proofErr w:type="spellEnd"/>
      <w:r w:rsidRPr="00075CA6">
        <w:rPr>
          <w:rFonts w:ascii="HelvLight" w:hAnsi="HelvLight"/>
        </w:rPr>
        <w:t>(</w:t>
      </w:r>
      <w:proofErr w:type="gramEnd"/>
      <w:r w:rsidRPr="00075CA6">
        <w:rPr>
          <w:rFonts w:ascii="HelvLight" w:hAnsi="HelvLight"/>
        </w:rPr>
        <w:t xml:space="preserve">460,280);  </w:t>
      </w:r>
    </w:p>
    <w:p w14:paraId="57E755C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setVisible</w:t>
      </w:r>
      <w:proofErr w:type="spellEnd"/>
      <w:r w:rsidRPr="00075CA6">
        <w:rPr>
          <w:rFonts w:ascii="HelvLight" w:hAnsi="HelvLight"/>
        </w:rPr>
        <w:t>(</w:t>
      </w:r>
      <w:proofErr w:type="gramEnd"/>
      <w:r w:rsidRPr="00075CA6">
        <w:rPr>
          <w:rFonts w:ascii="HelvLight" w:hAnsi="HelvLight"/>
        </w:rPr>
        <w:t xml:space="preserve">true);  </w:t>
      </w:r>
    </w:p>
    <w:p w14:paraId="60D2ADA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setSize</w:t>
      </w:r>
      <w:proofErr w:type="spellEnd"/>
      <w:r w:rsidRPr="00075CA6">
        <w:rPr>
          <w:rFonts w:ascii="HelvLight" w:hAnsi="HelvLight"/>
        </w:rPr>
        <w:t>(</w:t>
      </w:r>
      <w:proofErr w:type="gramEnd"/>
      <w:r w:rsidRPr="00075CA6">
        <w:rPr>
          <w:rFonts w:ascii="HelvLight" w:hAnsi="HelvLight"/>
        </w:rPr>
        <w:t xml:space="preserve">1000,400); </w:t>
      </w:r>
    </w:p>
    <w:p w14:paraId="0D5CAAE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3714FB1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public</w:t>
      </w:r>
      <w:proofErr w:type="gramEnd"/>
      <w:r w:rsidRPr="00075CA6">
        <w:rPr>
          <w:rFonts w:ascii="HelvLight" w:hAnsi="HelvLight"/>
        </w:rPr>
        <w:t xml:space="preserve"> void </w:t>
      </w:r>
      <w:proofErr w:type="spellStart"/>
      <w:r w:rsidRPr="00075CA6">
        <w:rPr>
          <w:rFonts w:ascii="HelvLight" w:hAnsi="HelvLight"/>
        </w:rPr>
        <w:t>actionPerformed</w:t>
      </w:r>
      <w:proofErr w:type="spellEnd"/>
      <w:r w:rsidRPr="00075CA6">
        <w:rPr>
          <w:rFonts w:ascii="HelvLight" w:hAnsi="HelvLight"/>
        </w:rPr>
        <w:t>(</w:t>
      </w:r>
      <w:proofErr w:type="spellStart"/>
      <w:r w:rsidRPr="00075CA6">
        <w:rPr>
          <w:rFonts w:ascii="HelvLight" w:hAnsi="HelvLight"/>
        </w:rPr>
        <w:t>ActionEvent</w:t>
      </w:r>
      <w:proofErr w:type="spellEnd"/>
      <w:r w:rsidRPr="00075CA6">
        <w:rPr>
          <w:rFonts w:ascii="HelvLight" w:hAnsi="HelvLight"/>
        </w:rPr>
        <w:t xml:space="preserve"> e)  </w:t>
      </w:r>
    </w:p>
    <w:p w14:paraId="3AF2854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04EF539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spellStart"/>
      <w:proofErr w:type="gramEnd"/>
      <w:r w:rsidRPr="00075CA6">
        <w:rPr>
          <w:rFonts w:ascii="HelvLight" w:hAnsi="HelvLight"/>
        </w:rPr>
        <w:t>e.getSource</w:t>
      </w:r>
      <w:proofErr w:type="spellEnd"/>
      <w:r w:rsidRPr="00075CA6">
        <w:rPr>
          <w:rFonts w:ascii="HelvLight" w:hAnsi="HelvLight"/>
        </w:rPr>
        <w:t xml:space="preserve">()==b1)  </w:t>
      </w:r>
    </w:p>
    <w:p w14:paraId="6C6702E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46E6339A" w14:textId="77777777" w:rsidR="00177637" w:rsidRPr="00075CA6" w:rsidRDefault="00177637" w:rsidP="00177637">
      <w:pPr>
        <w:spacing w:after="120" w:line="240" w:lineRule="auto"/>
        <w:rPr>
          <w:rFonts w:ascii="HelvLight" w:hAnsi="HelvLight"/>
        </w:rPr>
      </w:pPr>
      <w:r w:rsidRPr="00075CA6">
        <w:rPr>
          <w:rFonts w:ascii="HelvLight" w:hAnsi="HelvLight"/>
        </w:rPr>
        <w:lastRenderedPageBreak/>
        <w:t xml:space="preserve">            </w:t>
      </w:r>
      <w:proofErr w:type="gramStart"/>
      <w:r w:rsidRPr="00075CA6">
        <w:rPr>
          <w:rFonts w:ascii="HelvLight" w:hAnsi="HelvLight"/>
        </w:rPr>
        <w:t>if(</w:t>
      </w:r>
      <w:proofErr w:type="gramEnd"/>
      <w:r w:rsidRPr="00075CA6">
        <w:rPr>
          <w:rFonts w:ascii="HelvLight" w:hAnsi="HelvLight"/>
        </w:rPr>
        <w:t xml:space="preserve">check())  </w:t>
      </w:r>
    </w:p>
    <w:p w14:paraId="085667E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count=</w:t>
      </w:r>
      <w:proofErr w:type="gramEnd"/>
      <w:r w:rsidRPr="00075CA6">
        <w:rPr>
          <w:rFonts w:ascii="HelvLight" w:hAnsi="HelvLight"/>
        </w:rPr>
        <w:t xml:space="preserve">count+1;  </w:t>
      </w:r>
    </w:p>
    <w:p w14:paraId="75DCAAE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current</w:t>
      </w:r>
      <w:proofErr w:type="gramEnd"/>
      <w:r w:rsidRPr="00075CA6">
        <w:rPr>
          <w:rFonts w:ascii="HelvLight" w:hAnsi="HelvLight"/>
        </w:rPr>
        <w:t xml:space="preserve">++;  </w:t>
      </w:r>
    </w:p>
    <w:p w14:paraId="2D967E7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set(</w:t>
      </w:r>
      <w:proofErr w:type="gramEnd"/>
      <w:r w:rsidRPr="00075CA6">
        <w:rPr>
          <w:rFonts w:ascii="HelvLight" w:hAnsi="HelvLight"/>
        </w:rPr>
        <w:t xml:space="preserve">);    </w:t>
      </w:r>
    </w:p>
    <w:p w14:paraId="017FA8B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current==9)  </w:t>
      </w:r>
    </w:p>
    <w:p w14:paraId="1978B23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4659251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b1.setEnabled(</w:t>
      </w:r>
      <w:proofErr w:type="gramEnd"/>
      <w:r w:rsidRPr="00075CA6">
        <w:rPr>
          <w:rFonts w:ascii="HelvLight" w:hAnsi="HelvLight"/>
        </w:rPr>
        <w:t xml:space="preserve">false);  </w:t>
      </w:r>
    </w:p>
    <w:p w14:paraId="64F0010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b2.setText(</w:t>
      </w:r>
      <w:proofErr w:type="gramEnd"/>
      <w:r w:rsidRPr="00075CA6">
        <w:rPr>
          <w:rFonts w:ascii="HelvLight" w:hAnsi="HelvLight"/>
        </w:rPr>
        <w:t xml:space="preserve">"Result");  </w:t>
      </w:r>
    </w:p>
    <w:p w14:paraId="6663AD9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1907BAC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5895F36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spellStart"/>
      <w:proofErr w:type="gramEnd"/>
      <w:r w:rsidRPr="00075CA6">
        <w:rPr>
          <w:rFonts w:ascii="HelvLight" w:hAnsi="HelvLight"/>
        </w:rPr>
        <w:t>e.getActionCommand</w:t>
      </w:r>
      <w:proofErr w:type="spellEnd"/>
      <w:r w:rsidRPr="00075CA6">
        <w:rPr>
          <w:rFonts w:ascii="HelvLight" w:hAnsi="HelvLight"/>
        </w:rPr>
        <w:t xml:space="preserve">().equals("Bookmark"))  </w:t>
      </w:r>
    </w:p>
    <w:p w14:paraId="0BA6D73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1A9A051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JButton</w:t>
      </w:r>
      <w:proofErr w:type="spellEnd"/>
      <w:r w:rsidRPr="00075CA6">
        <w:rPr>
          <w:rFonts w:ascii="HelvLight" w:hAnsi="HelvLight"/>
        </w:rPr>
        <w:t xml:space="preserve"> </w:t>
      </w:r>
      <w:proofErr w:type="spellStart"/>
      <w:r w:rsidRPr="00075CA6">
        <w:rPr>
          <w:rFonts w:ascii="HelvLight" w:hAnsi="HelvLight"/>
        </w:rPr>
        <w:t>bk</w:t>
      </w:r>
      <w:proofErr w:type="spellEnd"/>
      <w:r w:rsidRPr="00075CA6">
        <w:rPr>
          <w:rFonts w:ascii="HelvLight" w:hAnsi="HelvLight"/>
        </w:rPr>
        <w:t xml:space="preserve">=new </w:t>
      </w:r>
      <w:proofErr w:type="spellStart"/>
      <w:proofErr w:type="gramStart"/>
      <w:r w:rsidRPr="00075CA6">
        <w:rPr>
          <w:rFonts w:ascii="HelvLight" w:hAnsi="HelvLight"/>
        </w:rPr>
        <w:t>JButton</w:t>
      </w:r>
      <w:proofErr w:type="spellEnd"/>
      <w:r w:rsidRPr="00075CA6">
        <w:rPr>
          <w:rFonts w:ascii="HelvLight" w:hAnsi="HelvLight"/>
        </w:rPr>
        <w:t>(</w:t>
      </w:r>
      <w:proofErr w:type="gramEnd"/>
      <w:r w:rsidRPr="00075CA6">
        <w:rPr>
          <w:rFonts w:ascii="HelvLight" w:hAnsi="HelvLight"/>
        </w:rPr>
        <w:t>"</w:t>
      </w:r>
      <w:proofErr w:type="spellStart"/>
      <w:r w:rsidRPr="00075CA6">
        <w:rPr>
          <w:rFonts w:ascii="HelvLight" w:hAnsi="HelvLight"/>
        </w:rPr>
        <w:t>Bookmark"+x</w:t>
      </w:r>
      <w:proofErr w:type="spellEnd"/>
      <w:r w:rsidRPr="00075CA6">
        <w:rPr>
          <w:rFonts w:ascii="HelvLight" w:hAnsi="HelvLight"/>
        </w:rPr>
        <w:t xml:space="preserve">);  </w:t>
      </w:r>
    </w:p>
    <w:p w14:paraId="21C1DCC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bk.setBounds</w:t>
      </w:r>
      <w:proofErr w:type="spellEnd"/>
      <w:r w:rsidRPr="00075CA6">
        <w:rPr>
          <w:rFonts w:ascii="HelvLight" w:hAnsi="HelvLight"/>
        </w:rPr>
        <w:t>(</w:t>
      </w:r>
      <w:proofErr w:type="gramEnd"/>
      <w:r w:rsidRPr="00075CA6">
        <w:rPr>
          <w:rFonts w:ascii="HelvLight" w:hAnsi="HelvLight"/>
        </w:rPr>
        <w:t xml:space="preserve">480,20+30*x,100,30);  </w:t>
      </w:r>
    </w:p>
    <w:p w14:paraId="253EC80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add(</w:t>
      </w:r>
      <w:proofErr w:type="spellStart"/>
      <w:proofErr w:type="gramEnd"/>
      <w:r w:rsidRPr="00075CA6">
        <w:rPr>
          <w:rFonts w:ascii="HelvLight" w:hAnsi="HelvLight"/>
        </w:rPr>
        <w:t>bk</w:t>
      </w:r>
      <w:proofErr w:type="spellEnd"/>
      <w:r w:rsidRPr="00075CA6">
        <w:rPr>
          <w:rFonts w:ascii="HelvLight" w:hAnsi="HelvLight"/>
        </w:rPr>
        <w:t xml:space="preserve">);  </w:t>
      </w:r>
    </w:p>
    <w:p w14:paraId="748DA92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bk.addActionListener</w:t>
      </w:r>
      <w:proofErr w:type="spellEnd"/>
      <w:r w:rsidRPr="00075CA6">
        <w:rPr>
          <w:rFonts w:ascii="HelvLight" w:hAnsi="HelvLight"/>
        </w:rPr>
        <w:t>(</w:t>
      </w:r>
      <w:proofErr w:type="gramEnd"/>
      <w:r w:rsidRPr="00075CA6">
        <w:rPr>
          <w:rFonts w:ascii="HelvLight" w:hAnsi="HelvLight"/>
        </w:rPr>
        <w:t xml:space="preserve">this);  </w:t>
      </w:r>
    </w:p>
    <w:p w14:paraId="799F6F3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m[</w:t>
      </w:r>
      <w:proofErr w:type="gramEnd"/>
      <w:r w:rsidRPr="00075CA6">
        <w:rPr>
          <w:rFonts w:ascii="HelvLight" w:hAnsi="HelvLight"/>
        </w:rPr>
        <w:t xml:space="preserve">x]=current;  </w:t>
      </w:r>
    </w:p>
    <w:p w14:paraId="7479C12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x</w:t>
      </w:r>
      <w:proofErr w:type="gramEnd"/>
      <w:r w:rsidRPr="00075CA6">
        <w:rPr>
          <w:rFonts w:ascii="HelvLight" w:hAnsi="HelvLight"/>
        </w:rPr>
        <w:t xml:space="preserve">++;  </w:t>
      </w:r>
    </w:p>
    <w:p w14:paraId="7DF4F0D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current</w:t>
      </w:r>
      <w:proofErr w:type="gramEnd"/>
      <w:r w:rsidRPr="00075CA6">
        <w:rPr>
          <w:rFonts w:ascii="HelvLight" w:hAnsi="HelvLight"/>
        </w:rPr>
        <w:t xml:space="preserve">++;  </w:t>
      </w:r>
    </w:p>
    <w:p w14:paraId="38C7DD3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set(</w:t>
      </w:r>
      <w:proofErr w:type="gramEnd"/>
      <w:r w:rsidRPr="00075CA6">
        <w:rPr>
          <w:rFonts w:ascii="HelvLight" w:hAnsi="HelvLight"/>
        </w:rPr>
        <w:t xml:space="preserve">);    </w:t>
      </w:r>
    </w:p>
    <w:p w14:paraId="667F607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current==9)  </w:t>
      </w:r>
    </w:p>
    <w:p w14:paraId="3FA4F0B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b2.setText(</w:t>
      </w:r>
      <w:proofErr w:type="gramEnd"/>
      <w:r w:rsidRPr="00075CA6">
        <w:rPr>
          <w:rFonts w:ascii="HelvLight" w:hAnsi="HelvLight"/>
        </w:rPr>
        <w:t xml:space="preserve">"Result");  </w:t>
      </w:r>
    </w:p>
    <w:p w14:paraId="35B2EEB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setVisible</w:t>
      </w:r>
      <w:proofErr w:type="spellEnd"/>
      <w:r w:rsidRPr="00075CA6">
        <w:rPr>
          <w:rFonts w:ascii="HelvLight" w:hAnsi="HelvLight"/>
        </w:rPr>
        <w:t>(</w:t>
      </w:r>
      <w:proofErr w:type="gramEnd"/>
      <w:r w:rsidRPr="00075CA6">
        <w:rPr>
          <w:rFonts w:ascii="HelvLight" w:hAnsi="HelvLight"/>
        </w:rPr>
        <w:t xml:space="preserve">false);  </w:t>
      </w:r>
    </w:p>
    <w:p w14:paraId="2C7C238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setVisible</w:t>
      </w:r>
      <w:proofErr w:type="spellEnd"/>
      <w:r w:rsidRPr="00075CA6">
        <w:rPr>
          <w:rFonts w:ascii="HelvLight" w:hAnsi="HelvLight"/>
        </w:rPr>
        <w:t>(</w:t>
      </w:r>
      <w:proofErr w:type="gramEnd"/>
      <w:r w:rsidRPr="00075CA6">
        <w:rPr>
          <w:rFonts w:ascii="HelvLight" w:hAnsi="HelvLight"/>
        </w:rPr>
        <w:t xml:space="preserve">true);  </w:t>
      </w:r>
    </w:p>
    <w:p w14:paraId="316C4F2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23258C3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for(</w:t>
      </w:r>
      <w:proofErr w:type="spellStart"/>
      <w:proofErr w:type="gramEnd"/>
      <w:r w:rsidRPr="00075CA6">
        <w:rPr>
          <w:rFonts w:ascii="HelvLight" w:hAnsi="HelvLight"/>
        </w:rPr>
        <w:t>int</w:t>
      </w:r>
      <w:proofErr w:type="spellEnd"/>
      <w:r w:rsidRPr="00075CA6">
        <w:rPr>
          <w:rFonts w:ascii="HelvLight" w:hAnsi="HelvLight"/>
        </w:rPr>
        <w:t xml:space="preserve"> </w:t>
      </w:r>
      <w:proofErr w:type="spellStart"/>
      <w:r w:rsidRPr="00075CA6">
        <w:rPr>
          <w:rFonts w:ascii="HelvLight" w:hAnsi="HelvLight"/>
        </w:rPr>
        <w:t>i</w:t>
      </w:r>
      <w:proofErr w:type="spellEnd"/>
      <w:r w:rsidRPr="00075CA6">
        <w:rPr>
          <w:rFonts w:ascii="HelvLight" w:hAnsi="HelvLight"/>
        </w:rPr>
        <w:t>=0,y=1;i&lt;</w:t>
      </w:r>
      <w:proofErr w:type="spellStart"/>
      <w:r w:rsidRPr="00075CA6">
        <w:rPr>
          <w:rFonts w:ascii="HelvLight" w:hAnsi="HelvLight"/>
        </w:rPr>
        <w:t>x;i</w:t>
      </w:r>
      <w:proofErr w:type="spellEnd"/>
      <w:r w:rsidRPr="00075CA6">
        <w:rPr>
          <w:rFonts w:ascii="HelvLight" w:hAnsi="HelvLight"/>
        </w:rPr>
        <w:t xml:space="preserve">++,y++)  </w:t>
      </w:r>
    </w:p>
    <w:p w14:paraId="72802BC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3A1BAA4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spellStart"/>
      <w:proofErr w:type="gramEnd"/>
      <w:r w:rsidRPr="00075CA6">
        <w:rPr>
          <w:rFonts w:ascii="HelvLight" w:hAnsi="HelvLight"/>
        </w:rPr>
        <w:t>e.getActionCommand</w:t>
      </w:r>
      <w:proofErr w:type="spellEnd"/>
      <w:r w:rsidRPr="00075CA6">
        <w:rPr>
          <w:rFonts w:ascii="HelvLight" w:hAnsi="HelvLight"/>
        </w:rPr>
        <w:t>().equals("</w:t>
      </w:r>
      <w:proofErr w:type="spellStart"/>
      <w:r w:rsidRPr="00075CA6">
        <w:rPr>
          <w:rFonts w:ascii="HelvLight" w:hAnsi="HelvLight"/>
        </w:rPr>
        <w:t>Bookmark"+y</w:t>
      </w:r>
      <w:proofErr w:type="spellEnd"/>
      <w:r w:rsidRPr="00075CA6">
        <w:rPr>
          <w:rFonts w:ascii="HelvLight" w:hAnsi="HelvLight"/>
        </w:rPr>
        <w:t xml:space="preserve">))  </w:t>
      </w:r>
    </w:p>
    <w:p w14:paraId="525F9EA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3957915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check())  </w:t>
      </w:r>
    </w:p>
    <w:p w14:paraId="6F6E9FE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count=</w:t>
      </w:r>
      <w:proofErr w:type="gramEnd"/>
      <w:r w:rsidRPr="00075CA6">
        <w:rPr>
          <w:rFonts w:ascii="HelvLight" w:hAnsi="HelvLight"/>
        </w:rPr>
        <w:t xml:space="preserve">count+1;  </w:t>
      </w:r>
    </w:p>
    <w:p w14:paraId="01FA163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now=</w:t>
      </w:r>
      <w:proofErr w:type="gramEnd"/>
      <w:r w:rsidRPr="00075CA6">
        <w:rPr>
          <w:rFonts w:ascii="HelvLight" w:hAnsi="HelvLight"/>
        </w:rPr>
        <w:t xml:space="preserve">current;  </w:t>
      </w:r>
    </w:p>
    <w:p w14:paraId="72335B5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current=</w:t>
      </w:r>
      <w:proofErr w:type="gramEnd"/>
      <w:r w:rsidRPr="00075CA6">
        <w:rPr>
          <w:rFonts w:ascii="HelvLight" w:hAnsi="HelvLight"/>
        </w:rPr>
        <w:t xml:space="preserve">m[y];  </w:t>
      </w:r>
    </w:p>
    <w:p w14:paraId="374472F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set(</w:t>
      </w:r>
      <w:proofErr w:type="gramEnd"/>
      <w:r w:rsidRPr="00075CA6">
        <w:rPr>
          <w:rFonts w:ascii="HelvLight" w:hAnsi="HelvLight"/>
        </w:rPr>
        <w:t xml:space="preserve">);  </w:t>
      </w:r>
    </w:p>
    <w:p w14:paraId="57FAAA5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JButton</w:t>
      </w:r>
      <w:proofErr w:type="spellEnd"/>
      <w:proofErr w:type="gramStart"/>
      <w:r w:rsidRPr="00075CA6">
        <w:rPr>
          <w:rFonts w:ascii="HelvLight" w:hAnsi="HelvLight"/>
        </w:rPr>
        <w:t>)</w:t>
      </w:r>
      <w:proofErr w:type="spellStart"/>
      <w:r w:rsidRPr="00075CA6">
        <w:rPr>
          <w:rFonts w:ascii="HelvLight" w:hAnsi="HelvLight"/>
        </w:rPr>
        <w:t>e.getSource</w:t>
      </w:r>
      <w:proofErr w:type="spellEnd"/>
      <w:proofErr w:type="gramEnd"/>
      <w:r w:rsidRPr="00075CA6">
        <w:rPr>
          <w:rFonts w:ascii="HelvLight" w:hAnsi="HelvLight"/>
        </w:rPr>
        <w:t>()).</w:t>
      </w:r>
      <w:proofErr w:type="spellStart"/>
      <w:r w:rsidRPr="00075CA6">
        <w:rPr>
          <w:rFonts w:ascii="HelvLight" w:hAnsi="HelvLight"/>
        </w:rPr>
        <w:t>setEnabled</w:t>
      </w:r>
      <w:proofErr w:type="spellEnd"/>
      <w:r w:rsidRPr="00075CA6">
        <w:rPr>
          <w:rFonts w:ascii="HelvLight" w:hAnsi="HelvLight"/>
        </w:rPr>
        <w:t xml:space="preserve">(false);  </w:t>
      </w:r>
    </w:p>
    <w:p w14:paraId="4666CD0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current=</w:t>
      </w:r>
      <w:proofErr w:type="gramEnd"/>
      <w:r w:rsidRPr="00075CA6">
        <w:rPr>
          <w:rFonts w:ascii="HelvLight" w:hAnsi="HelvLight"/>
        </w:rPr>
        <w:t xml:space="preserve">now;  </w:t>
      </w:r>
    </w:p>
    <w:p w14:paraId="70D4B9E5" w14:textId="77777777" w:rsidR="00177637" w:rsidRPr="00075CA6" w:rsidRDefault="00177637" w:rsidP="00177637">
      <w:pPr>
        <w:spacing w:after="120" w:line="240" w:lineRule="auto"/>
        <w:rPr>
          <w:rFonts w:ascii="HelvLight" w:hAnsi="HelvLight"/>
        </w:rPr>
      </w:pPr>
      <w:r w:rsidRPr="00075CA6">
        <w:rPr>
          <w:rFonts w:ascii="HelvLight" w:hAnsi="HelvLight"/>
        </w:rPr>
        <w:lastRenderedPageBreak/>
        <w:t xml:space="preserve">        }  </w:t>
      </w:r>
    </w:p>
    <w:p w14:paraId="2BEC680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276076E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3ABDDD3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spellStart"/>
      <w:proofErr w:type="gramEnd"/>
      <w:r w:rsidRPr="00075CA6">
        <w:rPr>
          <w:rFonts w:ascii="HelvLight" w:hAnsi="HelvLight"/>
        </w:rPr>
        <w:t>e.getActionCommand</w:t>
      </w:r>
      <w:proofErr w:type="spellEnd"/>
      <w:r w:rsidRPr="00075CA6">
        <w:rPr>
          <w:rFonts w:ascii="HelvLight" w:hAnsi="HelvLight"/>
        </w:rPr>
        <w:t xml:space="preserve">().equals("Result"))  </w:t>
      </w:r>
    </w:p>
    <w:p w14:paraId="20DBB53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27C4921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check())  </w:t>
      </w:r>
    </w:p>
    <w:p w14:paraId="3B26622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count=</w:t>
      </w:r>
      <w:proofErr w:type="gramEnd"/>
      <w:r w:rsidRPr="00075CA6">
        <w:rPr>
          <w:rFonts w:ascii="HelvLight" w:hAnsi="HelvLight"/>
        </w:rPr>
        <w:t xml:space="preserve">count+1;  </w:t>
      </w:r>
    </w:p>
    <w:p w14:paraId="4A8FBF5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current</w:t>
      </w:r>
      <w:proofErr w:type="gramEnd"/>
      <w:r w:rsidRPr="00075CA6">
        <w:rPr>
          <w:rFonts w:ascii="HelvLight" w:hAnsi="HelvLight"/>
        </w:rPr>
        <w:t xml:space="preserve">++;  </w:t>
      </w:r>
    </w:p>
    <w:p w14:paraId="07AD4D2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System.out.println</w:t>
      </w:r>
      <w:proofErr w:type="spellEnd"/>
      <w:r w:rsidRPr="00075CA6">
        <w:rPr>
          <w:rFonts w:ascii="HelvLight" w:hAnsi="HelvLight"/>
        </w:rPr>
        <w:t>(</w:t>
      </w:r>
      <w:proofErr w:type="gramEnd"/>
      <w:r w:rsidRPr="00075CA6">
        <w:rPr>
          <w:rFonts w:ascii="HelvLight" w:hAnsi="HelvLight"/>
        </w:rPr>
        <w:t xml:space="preserve">"correct </w:t>
      </w:r>
      <w:proofErr w:type="spellStart"/>
      <w:r w:rsidRPr="00075CA6">
        <w:rPr>
          <w:rFonts w:ascii="HelvLight" w:hAnsi="HelvLight"/>
        </w:rPr>
        <w:t>ans</w:t>
      </w:r>
      <w:proofErr w:type="spellEnd"/>
      <w:r w:rsidRPr="00075CA6">
        <w:rPr>
          <w:rFonts w:ascii="HelvLight" w:hAnsi="HelvLight"/>
        </w:rPr>
        <w:t xml:space="preserve">="+count);  </w:t>
      </w:r>
    </w:p>
    <w:p w14:paraId="1E754FA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JOptionPane.showMessageDialog</w:t>
      </w:r>
      <w:proofErr w:type="spellEnd"/>
      <w:r w:rsidRPr="00075CA6">
        <w:rPr>
          <w:rFonts w:ascii="HelvLight" w:hAnsi="HelvLight"/>
        </w:rPr>
        <w:t>(</w:t>
      </w:r>
      <w:proofErr w:type="gramEnd"/>
      <w:r w:rsidRPr="00075CA6">
        <w:rPr>
          <w:rFonts w:ascii="HelvLight" w:hAnsi="HelvLight"/>
        </w:rPr>
        <w:t xml:space="preserve">this," Total Score ="+count);  </w:t>
      </w:r>
    </w:p>
    <w:p w14:paraId="157E3B0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System.exit</w:t>
      </w:r>
      <w:proofErr w:type="spellEnd"/>
      <w:r w:rsidRPr="00075CA6">
        <w:rPr>
          <w:rFonts w:ascii="HelvLight" w:hAnsi="HelvLight"/>
        </w:rPr>
        <w:t>(</w:t>
      </w:r>
      <w:proofErr w:type="gramEnd"/>
      <w:r w:rsidRPr="00075CA6">
        <w:rPr>
          <w:rFonts w:ascii="HelvLight" w:hAnsi="HelvLight"/>
        </w:rPr>
        <w:t xml:space="preserve">0);  </w:t>
      </w:r>
    </w:p>
    <w:p w14:paraId="26AC12B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32573B7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5791328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void</w:t>
      </w:r>
      <w:proofErr w:type="gramEnd"/>
      <w:r w:rsidRPr="00075CA6">
        <w:rPr>
          <w:rFonts w:ascii="HelvLight" w:hAnsi="HelvLight"/>
        </w:rPr>
        <w:t xml:space="preserve"> set()  </w:t>
      </w:r>
    </w:p>
    <w:p w14:paraId="784C26E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1C7D5F2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4].</w:t>
      </w:r>
      <w:proofErr w:type="spellStart"/>
      <w:r w:rsidRPr="00075CA6">
        <w:rPr>
          <w:rFonts w:ascii="HelvLight" w:hAnsi="HelvLight"/>
        </w:rPr>
        <w:t>setSelected</w:t>
      </w:r>
      <w:proofErr w:type="spellEnd"/>
      <w:r w:rsidRPr="00075CA6">
        <w:rPr>
          <w:rFonts w:ascii="HelvLight" w:hAnsi="HelvLight"/>
        </w:rPr>
        <w:t xml:space="preserve">(true);  </w:t>
      </w:r>
    </w:p>
    <w:p w14:paraId="10B8697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current==0)  </w:t>
      </w:r>
    </w:p>
    <w:p w14:paraId="0DB284E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14A030E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"Que1: Which one among these is not a primitive </w:t>
      </w:r>
      <w:proofErr w:type="spellStart"/>
      <w:r w:rsidRPr="00075CA6">
        <w:rPr>
          <w:rFonts w:ascii="HelvLight" w:hAnsi="HelvLight"/>
        </w:rPr>
        <w:t>datatype</w:t>
      </w:r>
      <w:proofErr w:type="spellEnd"/>
      <w:r w:rsidRPr="00075CA6">
        <w:rPr>
          <w:rFonts w:ascii="HelvLight" w:hAnsi="HelvLight"/>
        </w:rPr>
        <w:t xml:space="preserve">?");  </w:t>
      </w:r>
    </w:p>
    <w:p w14:paraId="6081229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jb[0].setText("int");jb[1].setText("Float");jb[2].setText("boolean");jb[3].setText("char");   </w:t>
      </w:r>
    </w:p>
    <w:p w14:paraId="551849A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1FCD725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current==1)  </w:t>
      </w:r>
    </w:p>
    <w:p w14:paraId="27A9419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2344FAB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"Que2: Which class is available to all the class automatically?");  </w:t>
      </w:r>
    </w:p>
    <w:p w14:paraId="2854252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jb[0].setText("Swing");jb[1].setText("Applet");jb[2].setText("Object");jb[3].setText("ActionEvent");  </w:t>
      </w:r>
    </w:p>
    <w:p w14:paraId="3F22837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2A194EF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current==2)  </w:t>
      </w:r>
    </w:p>
    <w:p w14:paraId="27F6DCB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447EAF9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"Que3: Which package is directly available to our class without importing it?");  </w:t>
      </w:r>
    </w:p>
    <w:p w14:paraId="4B236D3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jb[0].setText("swing");jb[1].setText("applet");jb[2].setText("net");jb[3].setText("lang");  </w:t>
      </w:r>
    </w:p>
    <w:p w14:paraId="2922327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1FF61A3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current==3)  </w:t>
      </w:r>
    </w:p>
    <w:p w14:paraId="3F59029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54C5BE7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"Que4: String class is defined in which package?");  </w:t>
      </w:r>
    </w:p>
    <w:p w14:paraId="4129948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jb[0].setText("lang");jb[1].setText("Swing");jb[2].setText("Applet");jb[3].setText("awt");  </w:t>
      </w:r>
    </w:p>
    <w:p w14:paraId="7333038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071C77F8" w14:textId="77777777" w:rsidR="00177637" w:rsidRPr="00075CA6" w:rsidRDefault="00177637" w:rsidP="00177637">
      <w:pPr>
        <w:spacing w:after="120" w:line="240" w:lineRule="auto"/>
        <w:rPr>
          <w:rFonts w:ascii="HelvLight" w:hAnsi="HelvLight"/>
        </w:rPr>
      </w:pPr>
      <w:r w:rsidRPr="00075CA6">
        <w:rPr>
          <w:rFonts w:ascii="HelvLight" w:hAnsi="HelvLight"/>
        </w:rPr>
        <w:lastRenderedPageBreak/>
        <w:t xml:space="preserve">        </w:t>
      </w:r>
      <w:proofErr w:type="gramStart"/>
      <w:r w:rsidRPr="00075CA6">
        <w:rPr>
          <w:rFonts w:ascii="HelvLight" w:hAnsi="HelvLight"/>
        </w:rPr>
        <w:t>if(</w:t>
      </w:r>
      <w:proofErr w:type="gramEnd"/>
      <w:r w:rsidRPr="00075CA6">
        <w:rPr>
          <w:rFonts w:ascii="HelvLight" w:hAnsi="HelvLight"/>
        </w:rPr>
        <w:t xml:space="preserve">current==4)  </w:t>
      </w:r>
    </w:p>
    <w:p w14:paraId="6A3311A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4439F69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"Que5: Which institute is best for java coaching?");  </w:t>
      </w:r>
    </w:p>
    <w:p w14:paraId="7EB6939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jb[0].setText("ChitraSahu.com");jb[1].setText("Aptech");jb[2].setText("SSS IT");</w:t>
      </w:r>
      <w:proofErr w:type="spellStart"/>
      <w:r w:rsidRPr="00075CA6">
        <w:rPr>
          <w:rFonts w:ascii="HelvLight" w:hAnsi="HelvLight"/>
        </w:rPr>
        <w:t>jb</w:t>
      </w:r>
      <w:proofErr w:type="spellEnd"/>
      <w:r w:rsidRPr="00075CA6">
        <w:rPr>
          <w:rFonts w:ascii="HelvLight" w:hAnsi="HelvLight"/>
        </w:rPr>
        <w:t>[3].</w:t>
      </w:r>
      <w:proofErr w:type="spellStart"/>
      <w:r w:rsidRPr="00075CA6">
        <w:rPr>
          <w:rFonts w:ascii="HelvLight" w:hAnsi="HelvLight"/>
        </w:rPr>
        <w:t>setText</w:t>
      </w:r>
      <w:proofErr w:type="spellEnd"/>
      <w:r w:rsidRPr="00075CA6">
        <w:rPr>
          <w:rFonts w:ascii="HelvLight" w:hAnsi="HelvLight"/>
        </w:rPr>
        <w:t>("</w:t>
      </w:r>
      <w:proofErr w:type="spellStart"/>
      <w:r w:rsidRPr="00075CA6">
        <w:rPr>
          <w:rFonts w:ascii="HelvLight" w:hAnsi="HelvLight"/>
        </w:rPr>
        <w:t>jtek</w:t>
      </w:r>
      <w:proofErr w:type="spellEnd"/>
      <w:r w:rsidRPr="00075CA6">
        <w:rPr>
          <w:rFonts w:ascii="HelvLight" w:hAnsi="HelvLight"/>
        </w:rPr>
        <w:t xml:space="preserve">");  </w:t>
      </w:r>
    </w:p>
    <w:p w14:paraId="3D47F3C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0C60B5F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current==5)  </w:t>
      </w:r>
    </w:p>
    <w:p w14:paraId="7530E0C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6F2C004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"Que6: Which one among these is not a keyword?");  </w:t>
      </w:r>
    </w:p>
    <w:p w14:paraId="06141A8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jb[0].setText("class");jb[1].setText("int");jb[2].setText("get");jb[3].setText("if");  </w:t>
      </w:r>
    </w:p>
    <w:p w14:paraId="4C4AB2C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68B9D1F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current==6)  </w:t>
      </w:r>
    </w:p>
    <w:p w14:paraId="3BB9B24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5DF804D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"Que7: Which one among these is not a class? ");  </w:t>
      </w:r>
    </w:p>
    <w:p w14:paraId="0EDE597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jb[</w:t>
      </w:r>
      <w:proofErr w:type="gramEnd"/>
      <w:r w:rsidRPr="00075CA6">
        <w:rPr>
          <w:rFonts w:ascii="HelvLight" w:hAnsi="HelvLight"/>
        </w:rPr>
        <w:t xml:space="preserve">0].setText("Swing");jb[1].setText("Actionperformed");jb[2].setText("ActionEvent");  </w:t>
      </w:r>
    </w:p>
    <w:p w14:paraId="0319F36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3].</w:t>
      </w:r>
      <w:proofErr w:type="spellStart"/>
      <w:r w:rsidRPr="00075CA6">
        <w:rPr>
          <w:rFonts w:ascii="HelvLight" w:hAnsi="HelvLight"/>
        </w:rPr>
        <w:t>setText</w:t>
      </w:r>
      <w:proofErr w:type="spellEnd"/>
      <w:r w:rsidRPr="00075CA6">
        <w:rPr>
          <w:rFonts w:ascii="HelvLight" w:hAnsi="HelvLight"/>
        </w:rPr>
        <w:t xml:space="preserve">("Button");  </w:t>
      </w:r>
    </w:p>
    <w:p w14:paraId="159BAED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108ED0E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current==7)  </w:t>
      </w:r>
    </w:p>
    <w:p w14:paraId="51F0651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0E62E7E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"Que8: which one among these is not a function of Object class?");  </w:t>
      </w:r>
    </w:p>
    <w:p w14:paraId="0367DD9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jb[</w:t>
      </w:r>
      <w:proofErr w:type="gramEnd"/>
      <w:r w:rsidRPr="00075CA6">
        <w:rPr>
          <w:rFonts w:ascii="HelvLight" w:hAnsi="HelvLight"/>
        </w:rPr>
        <w:t xml:space="preserve">0].setText("toString");jb[1].setText("finalize");jb[2].setText("equals");  </w:t>
      </w:r>
    </w:p>
    <w:p w14:paraId="42ABCA2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3].</w:t>
      </w:r>
      <w:proofErr w:type="spellStart"/>
      <w:r w:rsidRPr="00075CA6">
        <w:rPr>
          <w:rFonts w:ascii="HelvLight" w:hAnsi="HelvLight"/>
        </w:rPr>
        <w:t>setText</w:t>
      </w:r>
      <w:proofErr w:type="spellEnd"/>
      <w:r w:rsidRPr="00075CA6">
        <w:rPr>
          <w:rFonts w:ascii="HelvLight" w:hAnsi="HelvLight"/>
        </w:rPr>
        <w:t>("</w:t>
      </w:r>
      <w:proofErr w:type="spellStart"/>
      <w:r w:rsidRPr="00075CA6">
        <w:rPr>
          <w:rFonts w:ascii="HelvLight" w:hAnsi="HelvLight"/>
        </w:rPr>
        <w:t>getDocumentBase</w:t>
      </w:r>
      <w:proofErr w:type="spellEnd"/>
      <w:r w:rsidRPr="00075CA6">
        <w:rPr>
          <w:rFonts w:ascii="HelvLight" w:hAnsi="HelvLight"/>
        </w:rPr>
        <w:t xml:space="preserve">");         </w:t>
      </w:r>
    </w:p>
    <w:p w14:paraId="537843F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47D535B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current==8)  </w:t>
      </w:r>
    </w:p>
    <w:p w14:paraId="597ADAD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592B364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"Que9: which function is not present in Applet class?");  </w:t>
      </w:r>
    </w:p>
    <w:p w14:paraId="69CD8A5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jb[0].setText("init");jb[1].setText("main");jb[2].setText("start");jb[3].setText("destroy");  </w:t>
      </w:r>
    </w:p>
    <w:p w14:paraId="0D41424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1B98CF1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current==9)  </w:t>
      </w:r>
    </w:p>
    <w:p w14:paraId="504CDC9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2FB7CB7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"Que10: Which one among these is not a valid component?");  </w:t>
      </w:r>
    </w:p>
    <w:p w14:paraId="3905BE6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jb[</w:t>
      </w:r>
      <w:proofErr w:type="gramEnd"/>
      <w:r w:rsidRPr="00075CA6">
        <w:rPr>
          <w:rFonts w:ascii="HelvLight" w:hAnsi="HelvLight"/>
        </w:rPr>
        <w:t xml:space="preserve">0].setText("JButton");jb[1].setText("JList");jb[2].setText("JButtonGroup");  </w:t>
      </w:r>
    </w:p>
    <w:p w14:paraId="2C65EF9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3].</w:t>
      </w:r>
      <w:proofErr w:type="spellStart"/>
      <w:r w:rsidRPr="00075CA6">
        <w:rPr>
          <w:rFonts w:ascii="HelvLight" w:hAnsi="HelvLight"/>
        </w:rPr>
        <w:t>setText</w:t>
      </w:r>
      <w:proofErr w:type="spellEnd"/>
      <w:r w:rsidRPr="00075CA6">
        <w:rPr>
          <w:rFonts w:ascii="HelvLight" w:hAnsi="HelvLight"/>
        </w:rPr>
        <w:t>("</w:t>
      </w:r>
      <w:proofErr w:type="spellStart"/>
      <w:r w:rsidRPr="00075CA6">
        <w:rPr>
          <w:rFonts w:ascii="HelvLight" w:hAnsi="HelvLight"/>
        </w:rPr>
        <w:t>JTextArea</w:t>
      </w:r>
      <w:proofErr w:type="spellEnd"/>
      <w:r w:rsidRPr="00075CA6">
        <w:rPr>
          <w:rFonts w:ascii="HelvLight" w:hAnsi="HelvLight"/>
        </w:rPr>
        <w:t xml:space="preserve">");  </w:t>
      </w:r>
    </w:p>
    <w:p w14:paraId="5DA4ADC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11AC4B5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l.setBounds</w:t>
      </w:r>
      <w:proofErr w:type="spellEnd"/>
      <w:r w:rsidRPr="00075CA6">
        <w:rPr>
          <w:rFonts w:ascii="HelvLight" w:hAnsi="HelvLight"/>
        </w:rPr>
        <w:t>(</w:t>
      </w:r>
      <w:proofErr w:type="gramEnd"/>
      <w:r w:rsidRPr="00075CA6">
        <w:rPr>
          <w:rFonts w:ascii="HelvLight" w:hAnsi="HelvLight"/>
        </w:rPr>
        <w:t xml:space="preserve">30,40,450,20);  </w:t>
      </w:r>
    </w:p>
    <w:p w14:paraId="19D244F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for(</w:t>
      </w:r>
      <w:proofErr w:type="spellStart"/>
      <w:proofErr w:type="gramEnd"/>
      <w:r w:rsidRPr="00075CA6">
        <w:rPr>
          <w:rFonts w:ascii="HelvLight" w:hAnsi="HelvLight"/>
        </w:rPr>
        <w:t>int</w:t>
      </w:r>
      <w:proofErr w:type="spellEnd"/>
      <w:r w:rsidRPr="00075CA6">
        <w:rPr>
          <w:rFonts w:ascii="HelvLight" w:hAnsi="HelvLight"/>
        </w:rPr>
        <w:t xml:space="preserve"> </w:t>
      </w:r>
      <w:proofErr w:type="spellStart"/>
      <w:r w:rsidRPr="00075CA6">
        <w:rPr>
          <w:rFonts w:ascii="HelvLight" w:hAnsi="HelvLight"/>
        </w:rPr>
        <w:t>i</w:t>
      </w:r>
      <w:proofErr w:type="spellEnd"/>
      <w:r w:rsidRPr="00075CA6">
        <w:rPr>
          <w:rFonts w:ascii="HelvLight" w:hAnsi="HelvLight"/>
        </w:rPr>
        <w:t xml:space="preserve">=0,j=0;i&lt;=90;i+=30,j++)  </w:t>
      </w:r>
    </w:p>
    <w:p w14:paraId="32AC3F6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j].</w:t>
      </w:r>
      <w:proofErr w:type="spellStart"/>
      <w:r w:rsidRPr="00075CA6">
        <w:rPr>
          <w:rFonts w:ascii="HelvLight" w:hAnsi="HelvLight"/>
        </w:rPr>
        <w:t>setBounds</w:t>
      </w:r>
      <w:proofErr w:type="spellEnd"/>
      <w:r w:rsidRPr="00075CA6">
        <w:rPr>
          <w:rFonts w:ascii="HelvLight" w:hAnsi="HelvLight"/>
        </w:rPr>
        <w:t xml:space="preserve">(50,80+i,200,20);  </w:t>
      </w:r>
    </w:p>
    <w:p w14:paraId="15080D96" w14:textId="77777777" w:rsidR="00177637" w:rsidRPr="00075CA6" w:rsidRDefault="00177637" w:rsidP="00177637">
      <w:pPr>
        <w:spacing w:after="120" w:line="240" w:lineRule="auto"/>
        <w:rPr>
          <w:rFonts w:ascii="HelvLight" w:hAnsi="HelvLight"/>
        </w:rPr>
      </w:pPr>
      <w:r w:rsidRPr="00075CA6">
        <w:rPr>
          <w:rFonts w:ascii="HelvLight" w:hAnsi="HelvLight"/>
        </w:rPr>
        <w:lastRenderedPageBreak/>
        <w:t xml:space="preserve">    }  </w:t>
      </w:r>
    </w:p>
    <w:p w14:paraId="70FDE07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boolean</w:t>
      </w:r>
      <w:proofErr w:type="spellEnd"/>
      <w:proofErr w:type="gramEnd"/>
      <w:r w:rsidRPr="00075CA6">
        <w:rPr>
          <w:rFonts w:ascii="HelvLight" w:hAnsi="HelvLight"/>
        </w:rPr>
        <w:t xml:space="preserve"> check()  </w:t>
      </w:r>
    </w:p>
    <w:p w14:paraId="5698750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31CE012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current==0)  </w:t>
      </w:r>
    </w:p>
    <w:p w14:paraId="47101CA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[1].</w:t>
      </w:r>
      <w:proofErr w:type="spellStart"/>
      <w:r w:rsidRPr="00075CA6">
        <w:rPr>
          <w:rFonts w:ascii="HelvLight" w:hAnsi="HelvLight"/>
        </w:rPr>
        <w:t>isSelected</w:t>
      </w:r>
      <w:proofErr w:type="spellEnd"/>
      <w:r w:rsidRPr="00075CA6">
        <w:rPr>
          <w:rFonts w:ascii="HelvLight" w:hAnsi="HelvLight"/>
        </w:rPr>
        <w:t xml:space="preserve">());  </w:t>
      </w:r>
    </w:p>
    <w:p w14:paraId="5028DFF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current==1)  </w:t>
      </w:r>
    </w:p>
    <w:p w14:paraId="4B247BF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[2].</w:t>
      </w:r>
      <w:proofErr w:type="spellStart"/>
      <w:r w:rsidRPr="00075CA6">
        <w:rPr>
          <w:rFonts w:ascii="HelvLight" w:hAnsi="HelvLight"/>
        </w:rPr>
        <w:t>isSelected</w:t>
      </w:r>
      <w:proofErr w:type="spellEnd"/>
      <w:r w:rsidRPr="00075CA6">
        <w:rPr>
          <w:rFonts w:ascii="HelvLight" w:hAnsi="HelvLight"/>
        </w:rPr>
        <w:t xml:space="preserve">());  </w:t>
      </w:r>
    </w:p>
    <w:p w14:paraId="51B3A06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current==2)  </w:t>
      </w:r>
    </w:p>
    <w:p w14:paraId="731D265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[3].</w:t>
      </w:r>
      <w:proofErr w:type="spellStart"/>
      <w:r w:rsidRPr="00075CA6">
        <w:rPr>
          <w:rFonts w:ascii="HelvLight" w:hAnsi="HelvLight"/>
        </w:rPr>
        <w:t>isSelected</w:t>
      </w:r>
      <w:proofErr w:type="spellEnd"/>
      <w:r w:rsidRPr="00075CA6">
        <w:rPr>
          <w:rFonts w:ascii="HelvLight" w:hAnsi="HelvLight"/>
        </w:rPr>
        <w:t xml:space="preserve">());  </w:t>
      </w:r>
    </w:p>
    <w:p w14:paraId="4054EE2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current==3)  </w:t>
      </w:r>
    </w:p>
    <w:p w14:paraId="15408B6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[0].</w:t>
      </w:r>
      <w:proofErr w:type="spellStart"/>
      <w:r w:rsidRPr="00075CA6">
        <w:rPr>
          <w:rFonts w:ascii="HelvLight" w:hAnsi="HelvLight"/>
        </w:rPr>
        <w:t>isSelected</w:t>
      </w:r>
      <w:proofErr w:type="spellEnd"/>
      <w:r w:rsidRPr="00075CA6">
        <w:rPr>
          <w:rFonts w:ascii="HelvLight" w:hAnsi="HelvLight"/>
        </w:rPr>
        <w:t xml:space="preserve">());  </w:t>
      </w:r>
    </w:p>
    <w:p w14:paraId="6830F4B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current==4)  </w:t>
      </w:r>
    </w:p>
    <w:p w14:paraId="3927F0F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[0].</w:t>
      </w:r>
      <w:proofErr w:type="spellStart"/>
      <w:r w:rsidRPr="00075CA6">
        <w:rPr>
          <w:rFonts w:ascii="HelvLight" w:hAnsi="HelvLight"/>
        </w:rPr>
        <w:t>isSelected</w:t>
      </w:r>
      <w:proofErr w:type="spellEnd"/>
      <w:r w:rsidRPr="00075CA6">
        <w:rPr>
          <w:rFonts w:ascii="HelvLight" w:hAnsi="HelvLight"/>
        </w:rPr>
        <w:t xml:space="preserve">());  </w:t>
      </w:r>
    </w:p>
    <w:p w14:paraId="4C53CBD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current==5)  </w:t>
      </w:r>
    </w:p>
    <w:p w14:paraId="45C07D2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[2].</w:t>
      </w:r>
      <w:proofErr w:type="spellStart"/>
      <w:r w:rsidRPr="00075CA6">
        <w:rPr>
          <w:rFonts w:ascii="HelvLight" w:hAnsi="HelvLight"/>
        </w:rPr>
        <w:t>isSelected</w:t>
      </w:r>
      <w:proofErr w:type="spellEnd"/>
      <w:r w:rsidRPr="00075CA6">
        <w:rPr>
          <w:rFonts w:ascii="HelvLight" w:hAnsi="HelvLight"/>
        </w:rPr>
        <w:t xml:space="preserve">());  </w:t>
      </w:r>
    </w:p>
    <w:p w14:paraId="048D3C6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current==6)  </w:t>
      </w:r>
    </w:p>
    <w:p w14:paraId="3952CDA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[1].</w:t>
      </w:r>
      <w:proofErr w:type="spellStart"/>
      <w:r w:rsidRPr="00075CA6">
        <w:rPr>
          <w:rFonts w:ascii="HelvLight" w:hAnsi="HelvLight"/>
        </w:rPr>
        <w:t>isSelected</w:t>
      </w:r>
      <w:proofErr w:type="spellEnd"/>
      <w:r w:rsidRPr="00075CA6">
        <w:rPr>
          <w:rFonts w:ascii="HelvLight" w:hAnsi="HelvLight"/>
        </w:rPr>
        <w:t xml:space="preserve">());  </w:t>
      </w:r>
    </w:p>
    <w:p w14:paraId="38A7524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current==7)  </w:t>
      </w:r>
    </w:p>
    <w:p w14:paraId="060C883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[3].</w:t>
      </w:r>
      <w:proofErr w:type="spellStart"/>
      <w:r w:rsidRPr="00075CA6">
        <w:rPr>
          <w:rFonts w:ascii="HelvLight" w:hAnsi="HelvLight"/>
        </w:rPr>
        <w:t>isSelected</w:t>
      </w:r>
      <w:proofErr w:type="spellEnd"/>
      <w:r w:rsidRPr="00075CA6">
        <w:rPr>
          <w:rFonts w:ascii="HelvLight" w:hAnsi="HelvLight"/>
        </w:rPr>
        <w:t xml:space="preserve">());  </w:t>
      </w:r>
    </w:p>
    <w:p w14:paraId="29D2B40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current==8)  </w:t>
      </w:r>
    </w:p>
    <w:p w14:paraId="1351F2D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[1].</w:t>
      </w:r>
      <w:proofErr w:type="spellStart"/>
      <w:r w:rsidRPr="00075CA6">
        <w:rPr>
          <w:rFonts w:ascii="HelvLight" w:hAnsi="HelvLight"/>
        </w:rPr>
        <w:t>isSelected</w:t>
      </w:r>
      <w:proofErr w:type="spellEnd"/>
      <w:r w:rsidRPr="00075CA6">
        <w:rPr>
          <w:rFonts w:ascii="HelvLight" w:hAnsi="HelvLight"/>
        </w:rPr>
        <w:t xml:space="preserve">());  </w:t>
      </w:r>
    </w:p>
    <w:p w14:paraId="49DD408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current==9)  </w:t>
      </w:r>
    </w:p>
    <w:p w14:paraId="4802280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[2].</w:t>
      </w:r>
      <w:proofErr w:type="spellStart"/>
      <w:r w:rsidRPr="00075CA6">
        <w:rPr>
          <w:rFonts w:ascii="HelvLight" w:hAnsi="HelvLight"/>
        </w:rPr>
        <w:t>isSelected</w:t>
      </w:r>
      <w:proofErr w:type="spellEnd"/>
      <w:r w:rsidRPr="00075CA6">
        <w:rPr>
          <w:rFonts w:ascii="HelvLight" w:hAnsi="HelvLight"/>
        </w:rPr>
        <w:t xml:space="preserve">());  </w:t>
      </w:r>
    </w:p>
    <w:p w14:paraId="15C6875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gramEnd"/>
      <w:r w:rsidRPr="00075CA6">
        <w:rPr>
          <w:rFonts w:ascii="HelvLight" w:hAnsi="HelvLight"/>
        </w:rPr>
        <w:t xml:space="preserve"> false;  </w:t>
      </w:r>
    </w:p>
    <w:p w14:paraId="7C42AC3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24D54F6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public</w:t>
      </w:r>
      <w:proofErr w:type="gramEnd"/>
      <w:r w:rsidRPr="00075CA6">
        <w:rPr>
          <w:rFonts w:ascii="HelvLight" w:hAnsi="HelvLight"/>
        </w:rPr>
        <w:t xml:space="preserve"> static void main(String s[])  </w:t>
      </w:r>
    </w:p>
    <w:p w14:paraId="2654473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0A3BC05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new</w:t>
      </w:r>
      <w:proofErr w:type="gramEnd"/>
      <w:r w:rsidRPr="00075CA6">
        <w:rPr>
          <w:rFonts w:ascii="HelvLight" w:hAnsi="HelvLight"/>
        </w:rPr>
        <w:t xml:space="preserve"> JAVA("Test your JAVA skills!");  </w:t>
      </w:r>
    </w:p>
    <w:p w14:paraId="314DF95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39774ECB" w14:textId="176403A9" w:rsidR="00177637" w:rsidRPr="00075CA6" w:rsidRDefault="00177637" w:rsidP="00177637">
      <w:pPr>
        <w:spacing w:after="120" w:line="240" w:lineRule="auto"/>
        <w:rPr>
          <w:rFonts w:ascii="HelvLight" w:hAnsi="HelvLight"/>
        </w:rPr>
      </w:pPr>
      <w:r w:rsidRPr="00075CA6">
        <w:rPr>
          <w:rFonts w:ascii="HelvLight" w:hAnsi="HelvLight"/>
        </w:rPr>
        <w:t>}</w:t>
      </w:r>
    </w:p>
    <w:p w14:paraId="72ED1793" w14:textId="77777777" w:rsidR="00177637" w:rsidRPr="00075CA6" w:rsidRDefault="00177637" w:rsidP="00177637">
      <w:pPr>
        <w:spacing w:after="120" w:line="240" w:lineRule="auto"/>
        <w:rPr>
          <w:rFonts w:ascii="HelvLight" w:hAnsi="HelvLight"/>
        </w:rPr>
      </w:pPr>
    </w:p>
    <w:p w14:paraId="1654E54D" w14:textId="77777777" w:rsidR="00177637" w:rsidRPr="00075CA6" w:rsidRDefault="00177637" w:rsidP="00177637">
      <w:pPr>
        <w:spacing w:after="120" w:line="240" w:lineRule="auto"/>
        <w:rPr>
          <w:rFonts w:ascii="HelvLight" w:hAnsi="HelvLight"/>
        </w:rPr>
      </w:pPr>
    </w:p>
    <w:p w14:paraId="7D4285D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/*Online DS Paper Test*/  </w:t>
      </w:r>
    </w:p>
    <w:p w14:paraId="7C1484C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3A36CF30"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java.awt</w:t>
      </w:r>
      <w:proofErr w:type="spellEnd"/>
      <w:r w:rsidRPr="00075CA6">
        <w:rPr>
          <w:rFonts w:ascii="HelvLight" w:hAnsi="HelvLight"/>
        </w:rPr>
        <w:t xml:space="preserve">.*;  </w:t>
      </w:r>
    </w:p>
    <w:p w14:paraId="63B738E1"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java.awt.event</w:t>
      </w:r>
      <w:proofErr w:type="spellEnd"/>
      <w:r w:rsidRPr="00075CA6">
        <w:rPr>
          <w:rFonts w:ascii="HelvLight" w:hAnsi="HelvLight"/>
        </w:rPr>
        <w:t xml:space="preserve">.*;  </w:t>
      </w:r>
    </w:p>
    <w:p w14:paraId="070E04C8"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lastRenderedPageBreak/>
        <w:t>import</w:t>
      </w:r>
      <w:proofErr w:type="gramEnd"/>
      <w:r w:rsidRPr="00075CA6">
        <w:rPr>
          <w:rFonts w:ascii="HelvLight" w:hAnsi="HelvLight"/>
        </w:rPr>
        <w:t xml:space="preserve"> </w:t>
      </w:r>
      <w:proofErr w:type="spellStart"/>
      <w:r w:rsidRPr="00075CA6">
        <w:rPr>
          <w:rFonts w:ascii="HelvLight" w:hAnsi="HelvLight"/>
        </w:rPr>
        <w:t>javax.swing</w:t>
      </w:r>
      <w:proofErr w:type="spellEnd"/>
      <w:r w:rsidRPr="00075CA6">
        <w:rPr>
          <w:rFonts w:ascii="HelvLight" w:hAnsi="HelvLight"/>
        </w:rPr>
        <w:t xml:space="preserve">.*;  </w:t>
      </w:r>
    </w:p>
    <w:p w14:paraId="3FDA157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2C775C64"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public</w:t>
      </w:r>
      <w:proofErr w:type="gramEnd"/>
      <w:r w:rsidRPr="00075CA6">
        <w:rPr>
          <w:rFonts w:ascii="HelvLight" w:hAnsi="HelvLight"/>
        </w:rPr>
        <w:t xml:space="preserve"> class DS extends </w:t>
      </w:r>
      <w:proofErr w:type="spellStart"/>
      <w:r w:rsidRPr="00075CA6">
        <w:rPr>
          <w:rFonts w:ascii="HelvLight" w:hAnsi="HelvLight"/>
        </w:rPr>
        <w:t>JFrame</w:t>
      </w:r>
      <w:proofErr w:type="spellEnd"/>
      <w:r w:rsidRPr="00075CA6">
        <w:rPr>
          <w:rFonts w:ascii="HelvLight" w:hAnsi="HelvLight"/>
        </w:rPr>
        <w:t xml:space="preserve"> implements </w:t>
      </w:r>
      <w:proofErr w:type="spellStart"/>
      <w:r w:rsidRPr="00075CA6">
        <w:rPr>
          <w:rFonts w:ascii="HelvLight" w:hAnsi="HelvLight"/>
        </w:rPr>
        <w:t>ActionListener</w:t>
      </w:r>
      <w:proofErr w:type="spellEnd"/>
      <w:r w:rsidRPr="00075CA6">
        <w:rPr>
          <w:rFonts w:ascii="HelvLight" w:hAnsi="HelvLight"/>
        </w:rPr>
        <w:t xml:space="preserve">  </w:t>
      </w:r>
    </w:p>
    <w:p w14:paraId="7A20251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3E3BEF79" w14:textId="77777777" w:rsidR="00177637" w:rsidRPr="00075CA6" w:rsidRDefault="00177637" w:rsidP="00177637">
      <w:pPr>
        <w:spacing w:after="120" w:line="240" w:lineRule="auto"/>
        <w:rPr>
          <w:rFonts w:ascii="HelvLight" w:hAnsi="HelvLight"/>
        </w:rPr>
      </w:pPr>
      <w:r w:rsidRPr="00075CA6">
        <w:rPr>
          <w:rFonts w:ascii="HelvLight" w:hAnsi="HelvLight"/>
        </w:rPr>
        <w:tab/>
      </w:r>
      <w:proofErr w:type="spellStart"/>
      <w:r w:rsidRPr="00075CA6">
        <w:rPr>
          <w:rFonts w:ascii="HelvLight" w:hAnsi="HelvLight"/>
        </w:rPr>
        <w:t>ImageIcon</w:t>
      </w:r>
      <w:proofErr w:type="spellEnd"/>
      <w:r w:rsidRPr="00075CA6">
        <w:rPr>
          <w:rFonts w:ascii="HelvLight" w:hAnsi="HelvLight"/>
        </w:rPr>
        <w:t xml:space="preserve"> image1;</w:t>
      </w:r>
    </w:p>
    <w:p w14:paraId="1C5EC23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JLabel</w:t>
      </w:r>
      <w:proofErr w:type="spellEnd"/>
      <w:r w:rsidRPr="00075CA6">
        <w:rPr>
          <w:rFonts w:ascii="HelvLight" w:hAnsi="HelvLight"/>
        </w:rPr>
        <w:t xml:space="preserve"> l</w:t>
      </w:r>
      <w:proofErr w:type="gramStart"/>
      <w:r w:rsidRPr="00075CA6">
        <w:rPr>
          <w:rFonts w:ascii="HelvLight" w:hAnsi="HelvLight"/>
        </w:rPr>
        <w:t>,l2</w:t>
      </w:r>
      <w:proofErr w:type="gramEnd"/>
      <w:r w:rsidRPr="00075CA6">
        <w:rPr>
          <w:rFonts w:ascii="HelvLight" w:hAnsi="HelvLight"/>
        </w:rPr>
        <w:t>;</w:t>
      </w:r>
    </w:p>
    <w:p w14:paraId="7A4D4F8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JRadioButton</w:t>
      </w:r>
      <w:proofErr w:type="spellEnd"/>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 xml:space="preserve">]=new </w:t>
      </w:r>
      <w:proofErr w:type="spellStart"/>
      <w:r w:rsidRPr="00075CA6">
        <w:rPr>
          <w:rFonts w:ascii="HelvLight" w:hAnsi="HelvLight"/>
        </w:rPr>
        <w:t>JRadioButton</w:t>
      </w:r>
      <w:proofErr w:type="spellEnd"/>
      <w:r w:rsidRPr="00075CA6">
        <w:rPr>
          <w:rFonts w:ascii="HelvLight" w:hAnsi="HelvLight"/>
        </w:rPr>
        <w:t xml:space="preserve">[5];  </w:t>
      </w:r>
    </w:p>
    <w:p w14:paraId="02F0096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JButton</w:t>
      </w:r>
      <w:proofErr w:type="spellEnd"/>
      <w:r w:rsidRPr="00075CA6">
        <w:rPr>
          <w:rFonts w:ascii="HelvLight" w:hAnsi="HelvLight"/>
        </w:rPr>
        <w:t xml:space="preserve"> b1</w:t>
      </w:r>
      <w:proofErr w:type="gramStart"/>
      <w:r w:rsidRPr="00075CA6">
        <w:rPr>
          <w:rFonts w:ascii="HelvLight" w:hAnsi="HelvLight"/>
        </w:rPr>
        <w:t>,b2</w:t>
      </w:r>
      <w:proofErr w:type="gramEnd"/>
      <w:r w:rsidRPr="00075CA6">
        <w:rPr>
          <w:rFonts w:ascii="HelvLight" w:hAnsi="HelvLight"/>
        </w:rPr>
        <w:t xml:space="preserve">;  </w:t>
      </w:r>
    </w:p>
    <w:p w14:paraId="4DA6039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ButtonGroup</w:t>
      </w:r>
      <w:proofErr w:type="spellEnd"/>
      <w:r w:rsidRPr="00075CA6">
        <w:rPr>
          <w:rFonts w:ascii="HelvLight" w:hAnsi="HelvLight"/>
        </w:rPr>
        <w:t xml:space="preserve"> </w:t>
      </w:r>
      <w:proofErr w:type="spellStart"/>
      <w:proofErr w:type="gramStart"/>
      <w:r w:rsidRPr="00075CA6">
        <w:rPr>
          <w:rFonts w:ascii="HelvLight" w:hAnsi="HelvLight"/>
        </w:rPr>
        <w:t>bg</w:t>
      </w:r>
      <w:proofErr w:type="spellEnd"/>
      <w:proofErr w:type="gramEnd"/>
      <w:r w:rsidRPr="00075CA6">
        <w:rPr>
          <w:rFonts w:ascii="HelvLight" w:hAnsi="HelvLight"/>
        </w:rPr>
        <w:t xml:space="preserve">;  </w:t>
      </w:r>
    </w:p>
    <w:p w14:paraId="74E4C12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int</w:t>
      </w:r>
      <w:proofErr w:type="spellEnd"/>
      <w:proofErr w:type="gramEnd"/>
      <w:r w:rsidRPr="00075CA6">
        <w:rPr>
          <w:rFonts w:ascii="HelvLight" w:hAnsi="HelvLight"/>
        </w:rPr>
        <w:t xml:space="preserve"> count=0,current=0,x=1,y=1,now=0;  </w:t>
      </w:r>
    </w:p>
    <w:p w14:paraId="06D1D07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int</w:t>
      </w:r>
      <w:proofErr w:type="spellEnd"/>
      <w:proofErr w:type="gramEnd"/>
      <w:r w:rsidRPr="00075CA6">
        <w:rPr>
          <w:rFonts w:ascii="HelvLight" w:hAnsi="HelvLight"/>
        </w:rPr>
        <w:t xml:space="preserve"> m[]=new </w:t>
      </w:r>
      <w:proofErr w:type="spellStart"/>
      <w:r w:rsidRPr="00075CA6">
        <w:rPr>
          <w:rFonts w:ascii="HelvLight" w:hAnsi="HelvLight"/>
        </w:rPr>
        <w:t>int</w:t>
      </w:r>
      <w:proofErr w:type="spellEnd"/>
      <w:r w:rsidRPr="00075CA6">
        <w:rPr>
          <w:rFonts w:ascii="HelvLight" w:hAnsi="HelvLight"/>
        </w:rPr>
        <w:t xml:space="preserve">[10];      </w:t>
      </w:r>
    </w:p>
    <w:p w14:paraId="3A37A8D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Font caption = new </w:t>
      </w:r>
      <w:proofErr w:type="gramStart"/>
      <w:r w:rsidRPr="00075CA6">
        <w:rPr>
          <w:rFonts w:ascii="HelvLight" w:hAnsi="HelvLight"/>
        </w:rPr>
        <w:t>Font(</w:t>
      </w:r>
      <w:proofErr w:type="gramEnd"/>
      <w:r w:rsidRPr="00075CA6">
        <w:rPr>
          <w:rFonts w:ascii="HelvLight" w:hAnsi="HelvLight"/>
        </w:rPr>
        <w:t>"</w:t>
      </w:r>
      <w:proofErr w:type="spellStart"/>
      <w:r w:rsidRPr="00075CA6">
        <w:rPr>
          <w:rFonts w:ascii="HelvLight" w:hAnsi="HelvLight"/>
        </w:rPr>
        <w:t>Helvlight</w:t>
      </w:r>
      <w:proofErr w:type="spellEnd"/>
      <w:r w:rsidRPr="00075CA6">
        <w:rPr>
          <w:rFonts w:ascii="HelvLight" w:hAnsi="HelvLight"/>
        </w:rPr>
        <w:t>", Font.BOLD,14);</w:t>
      </w:r>
    </w:p>
    <w:p w14:paraId="0456309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7993699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DS(</w:t>
      </w:r>
      <w:proofErr w:type="gramEnd"/>
      <w:r w:rsidRPr="00075CA6">
        <w:rPr>
          <w:rFonts w:ascii="HelvLight" w:hAnsi="HelvLight"/>
        </w:rPr>
        <w:t xml:space="preserve">String s)  </w:t>
      </w:r>
    </w:p>
    <w:p w14:paraId="2747E54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0C32EF6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super(s)</w:t>
      </w:r>
      <w:proofErr w:type="gramEnd"/>
      <w:r w:rsidRPr="00075CA6">
        <w:rPr>
          <w:rFonts w:ascii="HelvLight" w:hAnsi="HelvLight"/>
        </w:rPr>
        <w:t xml:space="preserve">; </w:t>
      </w:r>
    </w:p>
    <w:p w14:paraId="1917989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image1 = new </w:t>
      </w:r>
      <w:proofErr w:type="spellStart"/>
      <w:proofErr w:type="gramStart"/>
      <w:r w:rsidRPr="00075CA6">
        <w:rPr>
          <w:rFonts w:ascii="HelvLight" w:hAnsi="HelvLight"/>
        </w:rPr>
        <w:t>ImageIcon</w:t>
      </w:r>
      <w:proofErr w:type="spellEnd"/>
      <w:r w:rsidRPr="00075CA6">
        <w:rPr>
          <w:rFonts w:ascii="HelvLight" w:hAnsi="HelvLight"/>
        </w:rPr>
        <w:t>(</w:t>
      </w:r>
      <w:proofErr w:type="spellStart"/>
      <w:proofErr w:type="gramEnd"/>
      <w:r w:rsidRPr="00075CA6">
        <w:rPr>
          <w:rFonts w:ascii="HelvLight" w:hAnsi="HelvLight"/>
        </w:rPr>
        <w:t>getClass</w:t>
      </w:r>
      <w:proofErr w:type="spellEnd"/>
      <w:r w:rsidRPr="00075CA6">
        <w:rPr>
          <w:rFonts w:ascii="HelvLight" w:hAnsi="HelvLight"/>
        </w:rPr>
        <w:t>().</w:t>
      </w:r>
      <w:proofErr w:type="spellStart"/>
      <w:r w:rsidRPr="00075CA6">
        <w:rPr>
          <w:rFonts w:ascii="HelvLight" w:hAnsi="HelvLight"/>
        </w:rPr>
        <w:t>getResource</w:t>
      </w:r>
      <w:proofErr w:type="spellEnd"/>
      <w:r w:rsidRPr="00075CA6">
        <w:rPr>
          <w:rFonts w:ascii="HelvLight" w:hAnsi="HelvLight"/>
        </w:rPr>
        <w:t>("quiz3.png"));</w:t>
      </w:r>
    </w:p>
    <w:p w14:paraId="3944AB1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l=new </w:t>
      </w:r>
      <w:proofErr w:type="spellStart"/>
      <w:proofErr w:type="gramStart"/>
      <w:r w:rsidRPr="00075CA6">
        <w:rPr>
          <w:rFonts w:ascii="HelvLight" w:hAnsi="HelvLight"/>
        </w:rPr>
        <w:t>JLabel</w:t>
      </w:r>
      <w:proofErr w:type="spellEnd"/>
      <w:r w:rsidRPr="00075CA6">
        <w:rPr>
          <w:rFonts w:ascii="HelvLight" w:hAnsi="HelvLight"/>
        </w:rPr>
        <w:t>(</w:t>
      </w:r>
      <w:proofErr w:type="gramEnd"/>
      <w:r w:rsidRPr="00075CA6">
        <w:rPr>
          <w:rFonts w:ascii="HelvLight" w:hAnsi="HelvLight"/>
        </w:rPr>
        <w:t xml:space="preserve">); </w:t>
      </w:r>
    </w:p>
    <w:p w14:paraId="1A64AF4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l2=new </w:t>
      </w:r>
      <w:proofErr w:type="spellStart"/>
      <w:proofErr w:type="gramStart"/>
      <w:r w:rsidRPr="00075CA6">
        <w:rPr>
          <w:rFonts w:ascii="HelvLight" w:hAnsi="HelvLight"/>
        </w:rPr>
        <w:t>JLabel</w:t>
      </w:r>
      <w:proofErr w:type="spellEnd"/>
      <w:r w:rsidRPr="00075CA6">
        <w:rPr>
          <w:rFonts w:ascii="HelvLight" w:hAnsi="HelvLight"/>
        </w:rPr>
        <w:t>(</w:t>
      </w:r>
      <w:proofErr w:type="gramEnd"/>
      <w:r w:rsidRPr="00075CA6">
        <w:rPr>
          <w:rFonts w:ascii="HelvLight" w:hAnsi="HelvLight"/>
        </w:rPr>
        <w:t xml:space="preserve">image1);  </w:t>
      </w:r>
    </w:p>
    <w:p w14:paraId="23A6194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add(</w:t>
      </w:r>
      <w:proofErr w:type="gramEnd"/>
      <w:r w:rsidRPr="00075CA6">
        <w:rPr>
          <w:rFonts w:ascii="HelvLight" w:hAnsi="HelvLight"/>
        </w:rPr>
        <w:t xml:space="preserve">l2);  </w:t>
      </w:r>
    </w:p>
    <w:p w14:paraId="36249FB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add(</w:t>
      </w:r>
      <w:proofErr w:type="gramEnd"/>
      <w:r w:rsidRPr="00075CA6">
        <w:rPr>
          <w:rFonts w:ascii="HelvLight" w:hAnsi="HelvLight"/>
        </w:rPr>
        <w:t>l);</w:t>
      </w:r>
    </w:p>
    <w:p w14:paraId="36112BE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bg</w:t>
      </w:r>
      <w:proofErr w:type="spellEnd"/>
      <w:r w:rsidRPr="00075CA6">
        <w:rPr>
          <w:rFonts w:ascii="HelvLight" w:hAnsi="HelvLight"/>
        </w:rPr>
        <w:t>=</w:t>
      </w:r>
      <w:proofErr w:type="gramEnd"/>
      <w:r w:rsidRPr="00075CA6">
        <w:rPr>
          <w:rFonts w:ascii="HelvLight" w:hAnsi="HelvLight"/>
        </w:rPr>
        <w:t xml:space="preserve">new </w:t>
      </w:r>
      <w:proofErr w:type="spellStart"/>
      <w:r w:rsidRPr="00075CA6">
        <w:rPr>
          <w:rFonts w:ascii="HelvLight" w:hAnsi="HelvLight"/>
        </w:rPr>
        <w:t>ButtonGroup</w:t>
      </w:r>
      <w:proofErr w:type="spellEnd"/>
      <w:r w:rsidRPr="00075CA6">
        <w:rPr>
          <w:rFonts w:ascii="HelvLight" w:hAnsi="HelvLight"/>
        </w:rPr>
        <w:t xml:space="preserve">();  </w:t>
      </w:r>
    </w:p>
    <w:p w14:paraId="4BCDAAE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for(</w:t>
      </w:r>
      <w:proofErr w:type="spellStart"/>
      <w:proofErr w:type="gramEnd"/>
      <w:r w:rsidRPr="00075CA6">
        <w:rPr>
          <w:rFonts w:ascii="HelvLight" w:hAnsi="HelvLight"/>
        </w:rPr>
        <w:t>int</w:t>
      </w:r>
      <w:proofErr w:type="spellEnd"/>
      <w:r w:rsidRPr="00075CA6">
        <w:rPr>
          <w:rFonts w:ascii="HelvLight" w:hAnsi="HelvLight"/>
        </w:rPr>
        <w:t xml:space="preserve"> </w:t>
      </w:r>
      <w:proofErr w:type="spellStart"/>
      <w:r w:rsidRPr="00075CA6">
        <w:rPr>
          <w:rFonts w:ascii="HelvLight" w:hAnsi="HelvLight"/>
        </w:rPr>
        <w:t>i</w:t>
      </w:r>
      <w:proofErr w:type="spellEnd"/>
      <w:r w:rsidRPr="00075CA6">
        <w:rPr>
          <w:rFonts w:ascii="HelvLight" w:hAnsi="HelvLight"/>
        </w:rPr>
        <w:t xml:space="preserve">=0;i&lt;5;i++)  </w:t>
      </w:r>
    </w:p>
    <w:p w14:paraId="2C237C4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68626C8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spellStart"/>
      <w:proofErr w:type="gramEnd"/>
      <w:r w:rsidRPr="00075CA6">
        <w:rPr>
          <w:rFonts w:ascii="HelvLight" w:hAnsi="HelvLight"/>
        </w:rPr>
        <w:t>i</w:t>
      </w:r>
      <w:proofErr w:type="spellEnd"/>
      <w:r w:rsidRPr="00075CA6">
        <w:rPr>
          <w:rFonts w:ascii="HelvLight" w:hAnsi="HelvLight"/>
        </w:rPr>
        <w:t xml:space="preserve">]=new </w:t>
      </w:r>
      <w:proofErr w:type="spellStart"/>
      <w:r w:rsidRPr="00075CA6">
        <w:rPr>
          <w:rFonts w:ascii="HelvLight" w:hAnsi="HelvLight"/>
        </w:rPr>
        <w:t>JRadioButton</w:t>
      </w:r>
      <w:proofErr w:type="spellEnd"/>
      <w:r w:rsidRPr="00075CA6">
        <w:rPr>
          <w:rFonts w:ascii="HelvLight" w:hAnsi="HelvLight"/>
        </w:rPr>
        <w:t xml:space="preserve">();     </w:t>
      </w:r>
    </w:p>
    <w:p w14:paraId="22EA699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add(</w:t>
      </w:r>
      <w:proofErr w:type="spellStart"/>
      <w:proofErr w:type="gramEnd"/>
      <w:r w:rsidRPr="00075CA6">
        <w:rPr>
          <w:rFonts w:ascii="HelvLight" w:hAnsi="HelvLight"/>
        </w:rPr>
        <w:t>jb</w:t>
      </w:r>
      <w:proofErr w:type="spellEnd"/>
      <w:r w:rsidRPr="00075CA6">
        <w:rPr>
          <w:rFonts w:ascii="HelvLight" w:hAnsi="HelvLight"/>
        </w:rPr>
        <w:t>[</w:t>
      </w:r>
      <w:proofErr w:type="spellStart"/>
      <w:r w:rsidRPr="00075CA6">
        <w:rPr>
          <w:rFonts w:ascii="HelvLight" w:hAnsi="HelvLight"/>
        </w:rPr>
        <w:t>i</w:t>
      </w:r>
      <w:proofErr w:type="spellEnd"/>
      <w:r w:rsidRPr="00075CA6">
        <w:rPr>
          <w:rFonts w:ascii="HelvLight" w:hAnsi="HelvLight"/>
        </w:rPr>
        <w:t xml:space="preserve">]);  </w:t>
      </w:r>
    </w:p>
    <w:p w14:paraId="15E2551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bg.add</w:t>
      </w:r>
      <w:proofErr w:type="spellEnd"/>
      <w:r w:rsidRPr="00075CA6">
        <w:rPr>
          <w:rFonts w:ascii="HelvLight" w:hAnsi="HelvLight"/>
        </w:rPr>
        <w:t>(</w:t>
      </w:r>
      <w:proofErr w:type="spellStart"/>
      <w:proofErr w:type="gramEnd"/>
      <w:r w:rsidRPr="00075CA6">
        <w:rPr>
          <w:rFonts w:ascii="HelvLight" w:hAnsi="HelvLight"/>
        </w:rPr>
        <w:t>jb</w:t>
      </w:r>
      <w:proofErr w:type="spellEnd"/>
      <w:r w:rsidRPr="00075CA6">
        <w:rPr>
          <w:rFonts w:ascii="HelvLight" w:hAnsi="HelvLight"/>
        </w:rPr>
        <w:t>[</w:t>
      </w:r>
      <w:proofErr w:type="spellStart"/>
      <w:r w:rsidRPr="00075CA6">
        <w:rPr>
          <w:rFonts w:ascii="HelvLight" w:hAnsi="HelvLight"/>
        </w:rPr>
        <w:t>i</w:t>
      </w:r>
      <w:proofErr w:type="spellEnd"/>
      <w:r w:rsidRPr="00075CA6">
        <w:rPr>
          <w:rFonts w:ascii="HelvLight" w:hAnsi="HelvLight"/>
        </w:rPr>
        <w:t xml:space="preserve">]);  </w:t>
      </w:r>
    </w:p>
    <w:p w14:paraId="26E7683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1696C2E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b1=new </w:t>
      </w:r>
      <w:proofErr w:type="spellStart"/>
      <w:proofErr w:type="gramStart"/>
      <w:r w:rsidRPr="00075CA6">
        <w:rPr>
          <w:rFonts w:ascii="HelvLight" w:hAnsi="HelvLight"/>
        </w:rPr>
        <w:t>JButton</w:t>
      </w:r>
      <w:proofErr w:type="spellEnd"/>
      <w:r w:rsidRPr="00075CA6">
        <w:rPr>
          <w:rFonts w:ascii="HelvLight" w:hAnsi="HelvLight"/>
        </w:rPr>
        <w:t>(</w:t>
      </w:r>
      <w:proofErr w:type="gramEnd"/>
      <w:r w:rsidRPr="00075CA6">
        <w:rPr>
          <w:rFonts w:ascii="HelvLight" w:hAnsi="HelvLight"/>
        </w:rPr>
        <w:t xml:space="preserve">"Next");  </w:t>
      </w:r>
    </w:p>
    <w:p w14:paraId="30C0E4F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b2=new </w:t>
      </w:r>
      <w:proofErr w:type="spellStart"/>
      <w:proofErr w:type="gramStart"/>
      <w:r w:rsidRPr="00075CA6">
        <w:rPr>
          <w:rFonts w:ascii="HelvLight" w:hAnsi="HelvLight"/>
        </w:rPr>
        <w:t>JButton</w:t>
      </w:r>
      <w:proofErr w:type="spellEnd"/>
      <w:r w:rsidRPr="00075CA6">
        <w:rPr>
          <w:rFonts w:ascii="HelvLight" w:hAnsi="HelvLight"/>
        </w:rPr>
        <w:t>(</w:t>
      </w:r>
      <w:proofErr w:type="gramEnd"/>
      <w:r w:rsidRPr="00075CA6">
        <w:rPr>
          <w:rFonts w:ascii="HelvLight" w:hAnsi="HelvLight"/>
        </w:rPr>
        <w:t xml:space="preserve">"Bookmark");  </w:t>
      </w:r>
    </w:p>
    <w:p w14:paraId="731D0D5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b1.addActionListener(</w:t>
      </w:r>
      <w:proofErr w:type="gramEnd"/>
      <w:r w:rsidRPr="00075CA6">
        <w:rPr>
          <w:rFonts w:ascii="HelvLight" w:hAnsi="HelvLight"/>
        </w:rPr>
        <w:t xml:space="preserve">this);  </w:t>
      </w:r>
    </w:p>
    <w:p w14:paraId="3C96414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b2.addActionListener(</w:t>
      </w:r>
      <w:proofErr w:type="gramEnd"/>
      <w:r w:rsidRPr="00075CA6">
        <w:rPr>
          <w:rFonts w:ascii="HelvLight" w:hAnsi="HelvLight"/>
        </w:rPr>
        <w:t xml:space="preserve">this);  </w:t>
      </w:r>
    </w:p>
    <w:p w14:paraId="6B5376A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add(</w:t>
      </w:r>
      <w:proofErr w:type="gramEnd"/>
      <w:r w:rsidRPr="00075CA6">
        <w:rPr>
          <w:rFonts w:ascii="HelvLight" w:hAnsi="HelvLight"/>
        </w:rPr>
        <w:t xml:space="preserve">b1);add(b2);  </w:t>
      </w:r>
    </w:p>
    <w:p w14:paraId="7BFB6BB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set(</w:t>
      </w:r>
      <w:proofErr w:type="gramEnd"/>
      <w:r w:rsidRPr="00075CA6">
        <w:rPr>
          <w:rFonts w:ascii="HelvLight" w:hAnsi="HelvLight"/>
        </w:rPr>
        <w:t xml:space="preserve">);  </w:t>
      </w:r>
    </w:p>
    <w:p w14:paraId="776001F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3937C99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b1.setFont(</w:t>
      </w:r>
      <w:proofErr w:type="gramEnd"/>
      <w:r w:rsidRPr="00075CA6">
        <w:rPr>
          <w:rFonts w:ascii="HelvLight" w:hAnsi="HelvLight"/>
        </w:rPr>
        <w:t>caption);</w:t>
      </w:r>
    </w:p>
    <w:p w14:paraId="2C3D07D0" w14:textId="77777777" w:rsidR="00177637" w:rsidRPr="00075CA6" w:rsidRDefault="00177637" w:rsidP="00177637">
      <w:pPr>
        <w:spacing w:after="120" w:line="240" w:lineRule="auto"/>
        <w:rPr>
          <w:rFonts w:ascii="HelvLight" w:hAnsi="HelvLight"/>
        </w:rPr>
      </w:pPr>
      <w:r w:rsidRPr="00075CA6">
        <w:rPr>
          <w:rFonts w:ascii="HelvLight" w:hAnsi="HelvLight"/>
        </w:rPr>
        <w:lastRenderedPageBreak/>
        <w:t xml:space="preserve">        </w:t>
      </w:r>
      <w:proofErr w:type="gramStart"/>
      <w:r w:rsidRPr="00075CA6">
        <w:rPr>
          <w:rFonts w:ascii="HelvLight" w:hAnsi="HelvLight"/>
        </w:rPr>
        <w:t>b2.setFont(</w:t>
      </w:r>
      <w:proofErr w:type="gramEnd"/>
      <w:r w:rsidRPr="00075CA6">
        <w:rPr>
          <w:rFonts w:ascii="HelvLight" w:hAnsi="HelvLight"/>
        </w:rPr>
        <w:t>caption);</w:t>
      </w:r>
    </w:p>
    <w:p w14:paraId="3C61704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l.setFont</w:t>
      </w:r>
      <w:proofErr w:type="spellEnd"/>
      <w:r w:rsidRPr="00075CA6">
        <w:rPr>
          <w:rFonts w:ascii="HelvLight" w:hAnsi="HelvLight"/>
        </w:rPr>
        <w:t>(</w:t>
      </w:r>
      <w:proofErr w:type="gramEnd"/>
      <w:r w:rsidRPr="00075CA6">
        <w:rPr>
          <w:rFonts w:ascii="HelvLight" w:hAnsi="HelvLight"/>
        </w:rPr>
        <w:t>caption);</w:t>
      </w:r>
    </w:p>
    <w:p w14:paraId="011C689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39E485A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l.setBounds</w:t>
      </w:r>
      <w:proofErr w:type="spellEnd"/>
      <w:r w:rsidRPr="00075CA6">
        <w:rPr>
          <w:rFonts w:ascii="HelvLight" w:hAnsi="HelvLight"/>
        </w:rPr>
        <w:t>(</w:t>
      </w:r>
      <w:proofErr w:type="gramEnd"/>
      <w:r w:rsidRPr="00075CA6">
        <w:rPr>
          <w:rFonts w:ascii="HelvLight" w:hAnsi="HelvLight"/>
        </w:rPr>
        <w:t xml:space="preserve">30,40,750,50);  </w:t>
      </w:r>
    </w:p>
    <w:p w14:paraId="0EE81EA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l2.setBounds(</w:t>
      </w:r>
      <w:proofErr w:type="gramEnd"/>
      <w:r w:rsidRPr="00075CA6">
        <w:rPr>
          <w:rFonts w:ascii="HelvLight" w:hAnsi="HelvLight"/>
        </w:rPr>
        <w:t>540, 0, 500, 350);</w:t>
      </w:r>
    </w:p>
    <w:p w14:paraId="79EBC5F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0].</w:t>
      </w:r>
      <w:proofErr w:type="spellStart"/>
      <w:r w:rsidRPr="00075CA6">
        <w:rPr>
          <w:rFonts w:ascii="HelvLight" w:hAnsi="HelvLight"/>
        </w:rPr>
        <w:t>setBounds</w:t>
      </w:r>
      <w:proofErr w:type="spellEnd"/>
      <w:r w:rsidRPr="00075CA6">
        <w:rPr>
          <w:rFonts w:ascii="HelvLight" w:hAnsi="HelvLight"/>
        </w:rPr>
        <w:t xml:space="preserve">(50,80,400,30);  </w:t>
      </w:r>
    </w:p>
    <w:p w14:paraId="6515F5B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1].</w:t>
      </w:r>
      <w:proofErr w:type="spellStart"/>
      <w:r w:rsidRPr="00075CA6">
        <w:rPr>
          <w:rFonts w:ascii="HelvLight" w:hAnsi="HelvLight"/>
        </w:rPr>
        <w:t>setBounds</w:t>
      </w:r>
      <w:proofErr w:type="spellEnd"/>
      <w:r w:rsidRPr="00075CA6">
        <w:rPr>
          <w:rFonts w:ascii="HelvLight" w:hAnsi="HelvLight"/>
        </w:rPr>
        <w:t xml:space="preserve">(50,110,400,30);  </w:t>
      </w:r>
    </w:p>
    <w:p w14:paraId="1680197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2].</w:t>
      </w:r>
      <w:proofErr w:type="spellStart"/>
      <w:r w:rsidRPr="00075CA6">
        <w:rPr>
          <w:rFonts w:ascii="HelvLight" w:hAnsi="HelvLight"/>
        </w:rPr>
        <w:t>setBounds</w:t>
      </w:r>
      <w:proofErr w:type="spellEnd"/>
      <w:r w:rsidRPr="00075CA6">
        <w:rPr>
          <w:rFonts w:ascii="HelvLight" w:hAnsi="HelvLight"/>
        </w:rPr>
        <w:t xml:space="preserve">(50,140,400,30);  </w:t>
      </w:r>
    </w:p>
    <w:p w14:paraId="4B5DB59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3].</w:t>
      </w:r>
      <w:proofErr w:type="spellStart"/>
      <w:r w:rsidRPr="00075CA6">
        <w:rPr>
          <w:rFonts w:ascii="HelvLight" w:hAnsi="HelvLight"/>
        </w:rPr>
        <w:t>setBounds</w:t>
      </w:r>
      <w:proofErr w:type="spellEnd"/>
      <w:r w:rsidRPr="00075CA6">
        <w:rPr>
          <w:rFonts w:ascii="HelvLight" w:hAnsi="HelvLight"/>
        </w:rPr>
        <w:t xml:space="preserve">(50,170,400,30);  </w:t>
      </w:r>
    </w:p>
    <w:p w14:paraId="650CF12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b1.setBounds(</w:t>
      </w:r>
      <w:proofErr w:type="gramEnd"/>
      <w:r w:rsidRPr="00075CA6">
        <w:rPr>
          <w:rFonts w:ascii="HelvLight" w:hAnsi="HelvLight"/>
        </w:rPr>
        <w:t xml:space="preserve">35,240,200,40);  </w:t>
      </w:r>
    </w:p>
    <w:p w14:paraId="3C8CF41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b2.setBounds(</w:t>
      </w:r>
      <w:proofErr w:type="gramEnd"/>
      <w:r w:rsidRPr="00075CA6">
        <w:rPr>
          <w:rFonts w:ascii="HelvLight" w:hAnsi="HelvLight"/>
        </w:rPr>
        <w:t xml:space="preserve">245,240,200,40);  </w:t>
      </w:r>
    </w:p>
    <w:p w14:paraId="067DA8D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1DC2412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setDefaultCloseOperation</w:t>
      </w:r>
      <w:proofErr w:type="spellEnd"/>
      <w:r w:rsidRPr="00075CA6">
        <w:rPr>
          <w:rFonts w:ascii="HelvLight" w:hAnsi="HelvLight"/>
        </w:rPr>
        <w:t>(</w:t>
      </w:r>
      <w:proofErr w:type="spellStart"/>
      <w:proofErr w:type="gramEnd"/>
      <w:r w:rsidRPr="00075CA6">
        <w:rPr>
          <w:rFonts w:ascii="HelvLight" w:hAnsi="HelvLight"/>
        </w:rPr>
        <w:t>JFrame.EXIT_ON_CLOSE</w:t>
      </w:r>
      <w:proofErr w:type="spellEnd"/>
      <w:r w:rsidRPr="00075CA6">
        <w:rPr>
          <w:rFonts w:ascii="HelvLight" w:hAnsi="HelvLight"/>
        </w:rPr>
        <w:t xml:space="preserve">);  </w:t>
      </w:r>
    </w:p>
    <w:p w14:paraId="404B40B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setLayout</w:t>
      </w:r>
      <w:proofErr w:type="spellEnd"/>
      <w:r w:rsidRPr="00075CA6">
        <w:rPr>
          <w:rFonts w:ascii="HelvLight" w:hAnsi="HelvLight"/>
        </w:rPr>
        <w:t>(</w:t>
      </w:r>
      <w:proofErr w:type="gramEnd"/>
      <w:r w:rsidRPr="00075CA6">
        <w:rPr>
          <w:rFonts w:ascii="HelvLight" w:hAnsi="HelvLight"/>
        </w:rPr>
        <w:t xml:space="preserve">null);  </w:t>
      </w:r>
    </w:p>
    <w:p w14:paraId="21FEF03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setLocation</w:t>
      </w:r>
      <w:proofErr w:type="spellEnd"/>
      <w:r w:rsidRPr="00075CA6">
        <w:rPr>
          <w:rFonts w:ascii="HelvLight" w:hAnsi="HelvLight"/>
        </w:rPr>
        <w:t>(</w:t>
      </w:r>
      <w:proofErr w:type="gramEnd"/>
      <w:r w:rsidRPr="00075CA6">
        <w:rPr>
          <w:rFonts w:ascii="HelvLight" w:hAnsi="HelvLight"/>
        </w:rPr>
        <w:t xml:space="preserve">460,280);  </w:t>
      </w:r>
    </w:p>
    <w:p w14:paraId="4C5172B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setVisible</w:t>
      </w:r>
      <w:proofErr w:type="spellEnd"/>
      <w:r w:rsidRPr="00075CA6">
        <w:rPr>
          <w:rFonts w:ascii="HelvLight" w:hAnsi="HelvLight"/>
        </w:rPr>
        <w:t>(</w:t>
      </w:r>
      <w:proofErr w:type="gramEnd"/>
      <w:r w:rsidRPr="00075CA6">
        <w:rPr>
          <w:rFonts w:ascii="HelvLight" w:hAnsi="HelvLight"/>
        </w:rPr>
        <w:t xml:space="preserve">true);  </w:t>
      </w:r>
    </w:p>
    <w:p w14:paraId="6BAB04C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setSize</w:t>
      </w:r>
      <w:proofErr w:type="spellEnd"/>
      <w:r w:rsidRPr="00075CA6">
        <w:rPr>
          <w:rFonts w:ascii="HelvLight" w:hAnsi="HelvLight"/>
        </w:rPr>
        <w:t>(</w:t>
      </w:r>
      <w:proofErr w:type="gramEnd"/>
      <w:r w:rsidRPr="00075CA6">
        <w:rPr>
          <w:rFonts w:ascii="HelvLight" w:hAnsi="HelvLight"/>
        </w:rPr>
        <w:t>985,400);</w:t>
      </w:r>
    </w:p>
    <w:p w14:paraId="1AE299B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022FB21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public</w:t>
      </w:r>
      <w:proofErr w:type="gramEnd"/>
      <w:r w:rsidRPr="00075CA6">
        <w:rPr>
          <w:rFonts w:ascii="HelvLight" w:hAnsi="HelvLight"/>
        </w:rPr>
        <w:t xml:space="preserve"> void </w:t>
      </w:r>
      <w:proofErr w:type="spellStart"/>
      <w:r w:rsidRPr="00075CA6">
        <w:rPr>
          <w:rFonts w:ascii="HelvLight" w:hAnsi="HelvLight"/>
        </w:rPr>
        <w:t>actionPerformed</w:t>
      </w:r>
      <w:proofErr w:type="spellEnd"/>
      <w:r w:rsidRPr="00075CA6">
        <w:rPr>
          <w:rFonts w:ascii="HelvLight" w:hAnsi="HelvLight"/>
        </w:rPr>
        <w:t>(</w:t>
      </w:r>
      <w:proofErr w:type="spellStart"/>
      <w:r w:rsidRPr="00075CA6">
        <w:rPr>
          <w:rFonts w:ascii="HelvLight" w:hAnsi="HelvLight"/>
        </w:rPr>
        <w:t>ActionEvent</w:t>
      </w:r>
      <w:proofErr w:type="spellEnd"/>
      <w:r w:rsidRPr="00075CA6">
        <w:rPr>
          <w:rFonts w:ascii="HelvLight" w:hAnsi="HelvLight"/>
        </w:rPr>
        <w:t xml:space="preserve"> e)  </w:t>
      </w:r>
    </w:p>
    <w:p w14:paraId="7AD0B19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3339CA6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spellStart"/>
      <w:proofErr w:type="gramEnd"/>
      <w:r w:rsidRPr="00075CA6">
        <w:rPr>
          <w:rFonts w:ascii="HelvLight" w:hAnsi="HelvLight"/>
        </w:rPr>
        <w:t>e.getSource</w:t>
      </w:r>
      <w:proofErr w:type="spellEnd"/>
      <w:r w:rsidRPr="00075CA6">
        <w:rPr>
          <w:rFonts w:ascii="HelvLight" w:hAnsi="HelvLight"/>
        </w:rPr>
        <w:t xml:space="preserve">()==b1)  </w:t>
      </w:r>
    </w:p>
    <w:p w14:paraId="4B165BA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33C81DF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check())  </w:t>
      </w:r>
    </w:p>
    <w:p w14:paraId="1F3375D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count=</w:t>
      </w:r>
      <w:proofErr w:type="gramEnd"/>
      <w:r w:rsidRPr="00075CA6">
        <w:rPr>
          <w:rFonts w:ascii="HelvLight" w:hAnsi="HelvLight"/>
        </w:rPr>
        <w:t xml:space="preserve">count+1;  </w:t>
      </w:r>
    </w:p>
    <w:p w14:paraId="143B6C8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current</w:t>
      </w:r>
      <w:proofErr w:type="gramEnd"/>
      <w:r w:rsidRPr="00075CA6">
        <w:rPr>
          <w:rFonts w:ascii="HelvLight" w:hAnsi="HelvLight"/>
        </w:rPr>
        <w:t xml:space="preserve">++;  </w:t>
      </w:r>
    </w:p>
    <w:p w14:paraId="46C03BB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set(</w:t>
      </w:r>
      <w:proofErr w:type="gramEnd"/>
      <w:r w:rsidRPr="00075CA6">
        <w:rPr>
          <w:rFonts w:ascii="HelvLight" w:hAnsi="HelvLight"/>
        </w:rPr>
        <w:t xml:space="preserve">);    </w:t>
      </w:r>
    </w:p>
    <w:p w14:paraId="57BF6A7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current==4)  </w:t>
      </w:r>
    </w:p>
    <w:p w14:paraId="65643DA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519E3B7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b1.setEnabled(</w:t>
      </w:r>
      <w:proofErr w:type="gramEnd"/>
      <w:r w:rsidRPr="00075CA6">
        <w:rPr>
          <w:rFonts w:ascii="HelvLight" w:hAnsi="HelvLight"/>
        </w:rPr>
        <w:t xml:space="preserve">false);  </w:t>
      </w:r>
    </w:p>
    <w:p w14:paraId="3E5CDBA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b2.setText(</w:t>
      </w:r>
      <w:proofErr w:type="gramEnd"/>
      <w:r w:rsidRPr="00075CA6">
        <w:rPr>
          <w:rFonts w:ascii="HelvLight" w:hAnsi="HelvLight"/>
        </w:rPr>
        <w:t xml:space="preserve">"Result");  </w:t>
      </w:r>
    </w:p>
    <w:p w14:paraId="0B62E30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6BABF26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3E7E82F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spellStart"/>
      <w:proofErr w:type="gramEnd"/>
      <w:r w:rsidRPr="00075CA6">
        <w:rPr>
          <w:rFonts w:ascii="HelvLight" w:hAnsi="HelvLight"/>
        </w:rPr>
        <w:t>e.getActionCommand</w:t>
      </w:r>
      <w:proofErr w:type="spellEnd"/>
      <w:r w:rsidRPr="00075CA6">
        <w:rPr>
          <w:rFonts w:ascii="HelvLight" w:hAnsi="HelvLight"/>
        </w:rPr>
        <w:t xml:space="preserve">().equals("Bookmark"))  </w:t>
      </w:r>
    </w:p>
    <w:p w14:paraId="16728D1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439BFCB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JButton</w:t>
      </w:r>
      <w:proofErr w:type="spellEnd"/>
      <w:r w:rsidRPr="00075CA6">
        <w:rPr>
          <w:rFonts w:ascii="HelvLight" w:hAnsi="HelvLight"/>
        </w:rPr>
        <w:t xml:space="preserve"> </w:t>
      </w:r>
      <w:proofErr w:type="spellStart"/>
      <w:r w:rsidRPr="00075CA6">
        <w:rPr>
          <w:rFonts w:ascii="HelvLight" w:hAnsi="HelvLight"/>
        </w:rPr>
        <w:t>bk</w:t>
      </w:r>
      <w:proofErr w:type="spellEnd"/>
      <w:r w:rsidRPr="00075CA6">
        <w:rPr>
          <w:rFonts w:ascii="HelvLight" w:hAnsi="HelvLight"/>
        </w:rPr>
        <w:t xml:space="preserve">=new </w:t>
      </w:r>
      <w:proofErr w:type="spellStart"/>
      <w:proofErr w:type="gramStart"/>
      <w:r w:rsidRPr="00075CA6">
        <w:rPr>
          <w:rFonts w:ascii="HelvLight" w:hAnsi="HelvLight"/>
        </w:rPr>
        <w:t>JButton</w:t>
      </w:r>
      <w:proofErr w:type="spellEnd"/>
      <w:r w:rsidRPr="00075CA6">
        <w:rPr>
          <w:rFonts w:ascii="HelvLight" w:hAnsi="HelvLight"/>
        </w:rPr>
        <w:t>(</w:t>
      </w:r>
      <w:proofErr w:type="gramEnd"/>
      <w:r w:rsidRPr="00075CA6">
        <w:rPr>
          <w:rFonts w:ascii="HelvLight" w:hAnsi="HelvLight"/>
        </w:rPr>
        <w:t>"</w:t>
      </w:r>
      <w:proofErr w:type="spellStart"/>
      <w:r w:rsidRPr="00075CA6">
        <w:rPr>
          <w:rFonts w:ascii="HelvLight" w:hAnsi="HelvLight"/>
        </w:rPr>
        <w:t>Bookmark"+x</w:t>
      </w:r>
      <w:proofErr w:type="spellEnd"/>
      <w:r w:rsidRPr="00075CA6">
        <w:rPr>
          <w:rFonts w:ascii="HelvLight" w:hAnsi="HelvLight"/>
        </w:rPr>
        <w:t xml:space="preserve">);  </w:t>
      </w:r>
    </w:p>
    <w:p w14:paraId="523A728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bk.setBounds</w:t>
      </w:r>
      <w:proofErr w:type="spellEnd"/>
      <w:r w:rsidRPr="00075CA6">
        <w:rPr>
          <w:rFonts w:ascii="HelvLight" w:hAnsi="HelvLight"/>
        </w:rPr>
        <w:t>(</w:t>
      </w:r>
      <w:proofErr w:type="gramEnd"/>
      <w:r w:rsidRPr="00075CA6">
        <w:rPr>
          <w:rFonts w:ascii="HelvLight" w:hAnsi="HelvLight"/>
        </w:rPr>
        <w:t xml:space="preserve">480,20+30*x,100,30);  </w:t>
      </w:r>
    </w:p>
    <w:p w14:paraId="2749CABE" w14:textId="77777777" w:rsidR="00177637" w:rsidRPr="00075CA6" w:rsidRDefault="00177637" w:rsidP="00177637">
      <w:pPr>
        <w:spacing w:after="120" w:line="240" w:lineRule="auto"/>
        <w:rPr>
          <w:rFonts w:ascii="HelvLight" w:hAnsi="HelvLight"/>
        </w:rPr>
      </w:pPr>
      <w:r w:rsidRPr="00075CA6">
        <w:rPr>
          <w:rFonts w:ascii="HelvLight" w:hAnsi="HelvLight"/>
        </w:rPr>
        <w:lastRenderedPageBreak/>
        <w:t xml:space="preserve">            </w:t>
      </w:r>
      <w:proofErr w:type="gramStart"/>
      <w:r w:rsidRPr="00075CA6">
        <w:rPr>
          <w:rFonts w:ascii="HelvLight" w:hAnsi="HelvLight"/>
        </w:rPr>
        <w:t>add(</w:t>
      </w:r>
      <w:proofErr w:type="spellStart"/>
      <w:proofErr w:type="gramEnd"/>
      <w:r w:rsidRPr="00075CA6">
        <w:rPr>
          <w:rFonts w:ascii="HelvLight" w:hAnsi="HelvLight"/>
        </w:rPr>
        <w:t>bk</w:t>
      </w:r>
      <w:proofErr w:type="spellEnd"/>
      <w:r w:rsidRPr="00075CA6">
        <w:rPr>
          <w:rFonts w:ascii="HelvLight" w:hAnsi="HelvLight"/>
        </w:rPr>
        <w:t xml:space="preserve">);  </w:t>
      </w:r>
    </w:p>
    <w:p w14:paraId="54F398F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bk.addActionListener</w:t>
      </w:r>
      <w:proofErr w:type="spellEnd"/>
      <w:r w:rsidRPr="00075CA6">
        <w:rPr>
          <w:rFonts w:ascii="HelvLight" w:hAnsi="HelvLight"/>
        </w:rPr>
        <w:t>(</w:t>
      </w:r>
      <w:proofErr w:type="gramEnd"/>
      <w:r w:rsidRPr="00075CA6">
        <w:rPr>
          <w:rFonts w:ascii="HelvLight" w:hAnsi="HelvLight"/>
        </w:rPr>
        <w:t xml:space="preserve">this);  </w:t>
      </w:r>
    </w:p>
    <w:p w14:paraId="2041041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m[</w:t>
      </w:r>
      <w:proofErr w:type="gramEnd"/>
      <w:r w:rsidRPr="00075CA6">
        <w:rPr>
          <w:rFonts w:ascii="HelvLight" w:hAnsi="HelvLight"/>
        </w:rPr>
        <w:t xml:space="preserve">x]=current;  </w:t>
      </w:r>
    </w:p>
    <w:p w14:paraId="7945D81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x</w:t>
      </w:r>
      <w:proofErr w:type="gramEnd"/>
      <w:r w:rsidRPr="00075CA6">
        <w:rPr>
          <w:rFonts w:ascii="HelvLight" w:hAnsi="HelvLight"/>
        </w:rPr>
        <w:t xml:space="preserve">++;  </w:t>
      </w:r>
    </w:p>
    <w:p w14:paraId="077EE07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current</w:t>
      </w:r>
      <w:proofErr w:type="gramEnd"/>
      <w:r w:rsidRPr="00075CA6">
        <w:rPr>
          <w:rFonts w:ascii="HelvLight" w:hAnsi="HelvLight"/>
        </w:rPr>
        <w:t xml:space="preserve">++;  </w:t>
      </w:r>
    </w:p>
    <w:p w14:paraId="2976ECD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set(</w:t>
      </w:r>
      <w:proofErr w:type="gramEnd"/>
      <w:r w:rsidRPr="00075CA6">
        <w:rPr>
          <w:rFonts w:ascii="HelvLight" w:hAnsi="HelvLight"/>
        </w:rPr>
        <w:t xml:space="preserve">);    </w:t>
      </w:r>
    </w:p>
    <w:p w14:paraId="5269786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current==4)  </w:t>
      </w:r>
    </w:p>
    <w:p w14:paraId="333D085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b2.setText(</w:t>
      </w:r>
      <w:proofErr w:type="gramEnd"/>
      <w:r w:rsidRPr="00075CA6">
        <w:rPr>
          <w:rFonts w:ascii="HelvLight" w:hAnsi="HelvLight"/>
        </w:rPr>
        <w:t xml:space="preserve">"Result");  </w:t>
      </w:r>
    </w:p>
    <w:p w14:paraId="4776EF2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setVisible</w:t>
      </w:r>
      <w:proofErr w:type="spellEnd"/>
      <w:r w:rsidRPr="00075CA6">
        <w:rPr>
          <w:rFonts w:ascii="HelvLight" w:hAnsi="HelvLight"/>
        </w:rPr>
        <w:t>(</w:t>
      </w:r>
      <w:proofErr w:type="gramEnd"/>
      <w:r w:rsidRPr="00075CA6">
        <w:rPr>
          <w:rFonts w:ascii="HelvLight" w:hAnsi="HelvLight"/>
        </w:rPr>
        <w:t xml:space="preserve">false);  </w:t>
      </w:r>
    </w:p>
    <w:p w14:paraId="38C10E9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setVisible</w:t>
      </w:r>
      <w:proofErr w:type="spellEnd"/>
      <w:r w:rsidRPr="00075CA6">
        <w:rPr>
          <w:rFonts w:ascii="HelvLight" w:hAnsi="HelvLight"/>
        </w:rPr>
        <w:t>(</w:t>
      </w:r>
      <w:proofErr w:type="gramEnd"/>
      <w:r w:rsidRPr="00075CA6">
        <w:rPr>
          <w:rFonts w:ascii="HelvLight" w:hAnsi="HelvLight"/>
        </w:rPr>
        <w:t xml:space="preserve">true);  </w:t>
      </w:r>
    </w:p>
    <w:p w14:paraId="615ABBB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70E0EA3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for(</w:t>
      </w:r>
      <w:proofErr w:type="spellStart"/>
      <w:proofErr w:type="gramEnd"/>
      <w:r w:rsidRPr="00075CA6">
        <w:rPr>
          <w:rFonts w:ascii="HelvLight" w:hAnsi="HelvLight"/>
        </w:rPr>
        <w:t>int</w:t>
      </w:r>
      <w:proofErr w:type="spellEnd"/>
      <w:r w:rsidRPr="00075CA6">
        <w:rPr>
          <w:rFonts w:ascii="HelvLight" w:hAnsi="HelvLight"/>
        </w:rPr>
        <w:t xml:space="preserve"> </w:t>
      </w:r>
      <w:proofErr w:type="spellStart"/>
      <w:r w:rsidRPr="00075CA6">
        <w:rPr>
          <w:rFonts w:ascii="HelvLight" w:hAnsi="HelvLight"/>
        </w:rPr>
        <w:t>i</w:t>
      </w:r>
      <w:proofErr w:type="spellEnd"/>
      <w:r w:rsidRPr="00075CA6">
        <w:rPr>
          <w:rFonts w:ascii="HelvLight" w:hAnsi="HelvLight"/>
        </w:rPr>
        <w:t>=0,y=1;i&lt;</w:t>
      </w:r>
      <w:proofErr w:type="spellStart"/>
      <w:r w:rsidRPr="00075CA6">
        <w:rPr>
          <w:rFonts w:ascii="HelvLight" w:hAnsi="HelvLight"/>
        </w:rPr>
        <w:t>x;i</w:t>
      </w:r>
      <w:proofErr w:type="spellEnd"/>
      <w:r w:rsidRPr="00075CA6">
        <w:rPr>
          <w:rFonts w:ascii="HelvLight" w:hAnsi="HelvLight"/>
        </w:rPr>
        <w:t xml:space="preserve">++,y++)  </w:t>
      </w:r>
    </w:p>
    <w:p w14:paraId="7F85644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3B64785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spellStart"/>
      <w:proofErr w:type="gramEnd"/>
      <w:r w:rsidRPr="00075CA6">
        <w:rPr>
          <w:rFonts w:ascii="HelvLight" w:hAnsi="HelvLight"/>
        </w:rPr>
        <w:t>e.getActionCommand</w:t>
      </w:r>
      <w:proofErr w:type="spellEnd"/>
      <w:r w:rsidRPr="00075CA6">
        <w:rPr>
          <w:rFonts w:ascii="HelvLight" w:hAnsi="HelvLight"/>
        </w:rPr>
        <w:t>().equals("</w:t>
      </w:r>
      <w:proofErr w:type="spellStart"/>
      <w:r w:rsidRPr="00075CA6">
        <w:rPr>
          <w:rFonts w:ascii="HelvLight" w:hAnsi="HelvLight"/>
        </w:rPr>
        <w:t>Bookmark"+y</w:t>
      </w:r>
      <w:proofErr w:type="spellEnd"/>
      <w:r w:rsidRPr="00075CA6">
        <w:rPr>
          <w:rFonts w:ascii="HelvLight" w:hAnsi="HelvLight"/>
        </w:rPr>
        <w:t xml:space="preserve">))  </w:t>
      </w:r>
    </w:p>
    <w:p w14:paraId="18689FC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00C5914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check())  </w:t>
      </w:r>
    </w:p>
    <w:p w14:paraId="3662DBF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count=</w:t>
      </w:r>
      <w:proofErr w:type="gramEnd"/>
      <w:r w:rsidRPr="00075CA6">
        <w:rPr>
          <w:rFonts w:ascii="HelvLight" w:hAnsi="HelvLight"/>
        </w:rPr>
        <w:t xml:space="preserve">count+1;  </w:t>
      </w:r>
    </w:p>
    <w:p w14:paraId="099D225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now=</w:t>
      </w:r>
      <w:proofErr w:type="gramEnd"/>
      <w:r w:rsidRPr="00075CA6">
        <w:rPr>
          <w:rFonts w:ascii="HelvLight" w:hAnsi="HelvLight"/>
        </w:rPr>
        <w:t xml:space="preserve">current;  </w:t>
      </w:r>
    </w:p>
    <w:p w14:paraId="6C3A5A5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current=</w:t>
      </w:r>
      <w:proofErr w:type="gramEnd"/>
      <w:r w:rsidRPr="00075CA6">
        <w:rPr>
          <w:rFonts w:ascii="HelvLight" w:hAnsi="HelvLight"/>
        </w:rPr>
        <w:t xml:space="preserve">m[y];  </w:t>
      </w:r>
    </w:p>
    <w:p w14:paraId="15A8781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set(</w:t>
      </w:r>
      <w:proofErr w:type="gramEnd"/>
      <w:r w:rsidRPr="00075CA6">
        <w:rPr>
          <w:rFonts w:ascii="HelvLight" w:hAnsi="HelvLight"/>
        </w:rPr>
        <w:t xml:space="preserve">);  </w:t>
      </w:r>
    </w:p>
    <w:p w14:paraId="7B133AD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JButton</w:t>
      </w:r>
      <w:proofErr w:type="spellEnd"/>
      <w:proofErr w:type="gramStart"/>
      <w:r w:rsidRPr="00075CA6">
        <w:rPr>
          <w:rFonts w:ascii="HelvLight" w:hAnsi="HelvLight"/>
        </w:rPr>
        <w:t>)</w:t>
      </w:r>
      <w:proofErr w:type="spellStart"/>
      <w:r w:rsidRPr="00075CA6">
        <w:rPr>
          <w:rFonts w:ascii="HelvLight" w:hAnsi="HelvLight"/>
        </w:rPr>
        <w:t>e.getSource</w:t>
      </w:r>
      <w:proofErr w:type="spellEnd"/>
      <w:proofErr w:type="gramEnd"/>
      <w:r w:rsidRPr="00075CA6">
        <w:rPr>
          <w:rFonts w:ascii="HelvLight" w:hAnsi="HelvLight"/>
        </w:rPr>
        <w:t>()).</w:t>
      </w:r>
      <w:proofErr w:type="spellStart"/>
      <w:r w:rsidRPr="00075CA6">
        <w:rPr>
          <w:rFonts w:ascii="HelvLight" w:hAnsi="HelvLight"/>
        </w:rPr>
        <w:t>setEnabled</w:t>
      </w:r>
      <w:proofErr w:type="spellEnd"/>
      <w:r w:rsidRPr="00075CA6">
        <w:rPr>
          <w:rFonts w:ascii="HelvLight" w:hAnsi="HelvLight"/>
        </w:rPr>
        <w:t xml:space="preserve">(false);  </w:t>
      </w:r>
    </w:p>
    <w:p w14:paraId="2BC5C81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current=</w:t>
      </w:r>
      <w:proofErr w:type="gramEnd"/>
      <w:r w:rsidRPr="00075CA6">
        <w:rPr>
          <w:rFonts w:ascii="HelvLight" w:hAnsi="HelvLight"/>
        </w:rPr>
        <w:t xml:space="preserve">now;  </w:t>
      </w:r>
    </w:p>
    <w:p w14:paraId="5D9AD16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175F761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44413F5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1628E72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spellStart"/>
      <w:proofErr w:type="gramEnd"/>
      <w:r w:rsidRPr="00075CA6">
        <w:rPr>
          <w:rFonts w:ascii="HelvLight" w:hAnsi="HelvLight"/>
        </w:rPr>
        <w:t>e.getActionCommand</w:t>
      </w:r>
      <w:proofErr w:type="spellEnd"/>
      <w:r w:rsidRPr="00075CA6">
        <w:rPr>
          <w:rFonts w:ascii="HelvLight" w:hAnsi="HelvLight"/>
        </w:rPr>
        <w:t xml:space="preserve">().equals("Result"))  </w:t>
      </w:r>
    </w:p>
    <w:p w14:paraId="3A3842C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1B67431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check())  </w:t>
      </w:r>
    </w:p>
    <w:p w14:paraId="6386491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count=</w:t>
      </w:r>
      <w:proofErr w:type="gramEnd"/>
      <w:r w:rsidRPr="00075CA6">
        <w:rPr>
          <w:rFonts w:ascii="HelvLight" w:hAnsi="HelvLight"/>
        </w:rPr>
        <w:t xml:space="preserve">count+1;  </w:t>
      </w:r>
    </w:p>
    <w:p w14:paraId="31AEA88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current</w:t>
      </w:r>
      <w:proofErr w:type="gramEnd"/>
      <w:r w:rsidRPr="00075CA6">
        <w:rPr>
          <w:rFonts w:ascii="HelvLight" w:hAnsi="HelvLight"/>
        </w:rPr>
        <w:t xml:space="preserve">++;  </w:t>
      </w:r>
    </w:p>
    <w:p w14:paraId="1483631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System.out.println</w:t>
      </w:r>
      <w:proofErr w:type="spellEnd"/>
      <w:r w:rsidRPr="00075CA6">
        <w:rPr>
          <w:rFonts w:ascii="HelvLight" w:hAnsi="HelvLight"/>
        </w:rPr>
        <w:t>(</w:t>
      </w:r>
      <w:proofErr w:type="gramEnd"/>
      <w:r w:rsidRPr="00075CA6">
        <w:rPr>
          <w:rFonts w:ascii="HelvLight" w:hAnsi="HelvLight"/>
        </w:rPr>
        <w:t xml:space="preserve">"correct </w:t>
      </w:r>
      <w:proofErr w:type="spellStart"/>
      <w:r w:rsidRPr="00075CA6">
        <w:rPr>
          <w:rFonts w:ascii="HelvLight" w:hAnsi="HelvLight"/>
        </w:rPr>
        <w:t>ans</w:t>
      </w:r>
      <w:proofErr w:type="spellEnd"/>
      <w:r w:rsidRPr="00075CA6">
        <w:rPr>
          <w:rFonts w:ascii="HelvLight" w:hAnsi="HelvLight"/>
        </w:rPr>
        <w:t xml:space="preserve">="+count);  </w:t>
      </w:r>
    </w:p>
    <w:p w14:paraId="0F7C1C8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JOptionPane.showMessageDialog</w:t>
      </w:r>
      <w:proofErr w:type="spellEnd"/>
      <w:r w:rsidRPr="00075CA6">
        <w:rPr>
          <w:rFonts w:ascii="HelvLight" w:hAnsi="HelvLight"/>
        </w:rPr>
        <w:t>(</w:t>
      </w:r>
      <w:proofErr w:type="gramEnd"/>
      <w:r w:rsidRPr="00075CA6">
        <w:rPr>
          <w:rFonts w:ascii="HelvLight" w:hAnsi="HelvLight"/>
        </w:rPr>
        <w:t xml:space="preserve">this," Total Score ="+count);  </w:t>
      </w:r>
    </w:p>
    <w:p w14:paraId="275E437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System.exit</w:t>
      </w:r>
      <w:proofErr w:type="spellEnd"/>
      <w:r w:rsidRPr="00075CA6">
        <w:rPr>
          <w:rFonts w:ascii="HelvLight" w:hAnsi="HelvLight"/>
        </w:rPr>
        <w:t>(</w:t>
      </w:r>
      <w:proofErr w:type="gramEnd"/>
      <w:r w:rsidRPr="00075CA6">
        <w:rPr>
          <w:rFonts w:ascii="HelvLight" w:hAnsi="HelvLight"/>
        </w:rPr>
        <w:t xml:space="preserve">0);  </w:t>
      </w:r>
    </w:p>
    <w:p w14:paraId="664F652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0EE86E1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05D4824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void</w:t>
      </w:r>
      <w:proofErr w:type="gramEnd"/>
      <w:r w:rsidRPr="00075CA6">
        <w:rPr>
          <w:rFonts w:ascii="HelvLight" w:hAnsi="HelvLight"/>
        </w:rPr>
        <w:t xml:space="preserve"> set()  </w:t>
      </w:r>
    </w:p>
    <w:p w14:paraId="4495FB43" w14:textId="77777777" w:rsidR="00177637" w:rsidRPr="00075CA6" w:rsidRDefault="00177637" w:rsidP="00177637">
      <w:pPr>
        <w:spacing w:after="120" w:line="240" w:lineRule="auto"/>
        <w:rPr>
          <w:rFonts w:ascii="HelvLight" w:hAnsi="HelvLight"/>
        </w:rPr>
      </w:pPr>
      <w:r w:rsidRPr="00075CA6">
        <w:rPr>
          <w:rFonts w:ascii="HelvLight" w:hAnsi="HelvLight"/>
        </w:rPr>
        <w:lastRenderedPageBreak/>
        <w:t xml:space="preserve">    {  </w:t>
      </w:r>
    </w:p>
    <w:p w14:paraId="48D518A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4].</w:t>
      </w:r>
      <w:proofErr w:type="spellStart"/>
      <w:r w:rsidRPr="00075CA6">
        <w:rPr>
          <w:rFonts w:ascii="HelvLight" w:hAnsi="HelvLight"/>
        </w:rPr>
        <w:t>setSelected</w:t>
      </w:r>
      <w:proofErr w:type="spellEnd"/>
      <w:r w:rsidRPr="00075CA6">
        <w:rPr>
          <w:rFonts w:ascii="HelvLight" w:hAnsi="HelvLight"/>
        </w:rPr>
        <w:t xml:space="preserve">(true);  </w:t>
      </w:r>
    </w:p>
    <w:p w14:paraId="321F73F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current==0)  </w:t>
      </w:r>
    </w:p>
    <w:p w14:paraId="7BAFC40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20FF6A4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"Que1: What is the time complexity of bubble sort?");  </w:t>
      </w:r>
    </w:p>
    <w:p w14:paraId="019DE34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jb[0].setText("n");jb[1].setText("n^2");jb[2].setText("nlgn");jb[3].setText("None ");   </w:t>
      </w:r>
    </w:p>
    <w:p w14:paraId="212472A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0E4E7CE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current==1)  </w:t>
      </w:r>
    </w:p>
    <w:p w14:paraId="741A9D4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3C103F1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"Que2: What is the space complexity of bubble sort?");  </w:t>
      </w:r>
    </w:p>
    <w:p w14:paraId="5652121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jb[0].setText("n");jb[1].setText("n^2");jb[2].setText("1");jb[3].setText("None ");  </w:t>
      </w:r>
    </w:p>
    <w:p w14:paraId="258C5B3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1495021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current==2)  </w:t>
      </w:r>
    </w:p>
    <w:p w14:paraId="337CDD8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584C5DD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"Que3: Which data structure works on the basis of FIFO?");  </w:t>
      </w:r>
    </w:p>
    <w:p w14:paraId="04B8BF0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jb[0].setText("queue");jb[1].setText("stack");jb[2].setText("binary tree");</w:t>
      </w:r>
      <w:proofErr w:type="spellStart"/>
      <w:r w:rsidRPr="00075CA6">
        <w:rPr>
          <w:rFonts w:ascii="HelvLight" w:hAnsi="HelvLight"/>
        </w:rPr>
        <w:t>jb</w:t>
      </w:r>
      <w:proofErr w:type="spellEnd"/>
      <w:r w:rsidRPr="00075CA6">
        <w:rPr>
          <w:rFonts w:ascii="HelvLight" w:hAnsi="HelvLight"/>
        </w:rPr>
        <w:t>[3].</w:t>
      </w:r>
      <w:proofErr w:type="spellStart"/>
      <w:r w:rsidRPr="00075CA6">
        <w:rPr>
          <w:rFonts w:ascii="HelvLight" w:hAnsi="HelvLight"/>
        </w:rPr>
        <w:t>setText</w:t>
      </w:r>
      <w:proofErr w:type="spellEnd"/>
      <w:r w:rsidRPr="00075CA6">
        <w:rPr>
          <w:rFonts w:ascii="HelvLight" w:hAnsi="HelvLight"/>
        </w:rPr>
        <w:t xml:space="preserve">("None ");  </w:t>
      </w:r>
    </w:p>
    <w:p w14:paraId="3E8417D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6C92D5A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current==3)  </w:t>
      </w:r>
    </w:p>
    <w:p w14:paraId="581BB6B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3A3C9FB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"Que4: Which data structure works on the basis of LIFO?");  </w:t>
      </w:r>
    </w:p>
    <w:p w14:paraId="42C7C2D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jb[0].setText("queue");jb[1].setText("stack");jb[2].setText("binary tree");</w:t>
      </w:r>
      <w:proofErr w:type="spellStart"/>
      <w:r w:rsidRPr="00075CA6">
        <w:rPr>
          <w:rFonts w:ascii="HelvLight" w:hAnsi="HelvLight"/>
        </w:rPr>
        <w:t>jb</w:t>
      </w:r>
      <w:proofErr w:type="spellEnd"/>
      <w:r w:rsidRPr="00075CA6">
        <w:rPr>
          <w:rFonts w:ascii="HelvLight" w:hAnsi="HelvLight"/>
        </w:rPr>
        <w:t>[3].</w:t>
      </w:r>
      <w:proofErr w:type="spellStart"/>
      <w:r w:rsidRPr="00075CA6">
        <w:rPr>
          <w:rFonts w:ascii="HelvLight" w:hAnsi="HelvLight"/>
        </w:rPr>
        <w:t>setText</w:t>
      </w:r>
      <w:proofErr w:type="spellEnd"/>
      <w:r w:rsidRPr="00075CA6">
        <w:rPr>
          <w:rFonts w:ascii="HelvLight" w:hAnsi="HelvLight"/>
        </w:rPr>
        <w:t xml:space="preserve">("None "); </w:t>
      </w:r>
    </w:p>
    <w:p w14:paraId="04897A2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29202D2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current==4)  </w:t>
      </w:r>
    </w:p>
    <w:p w14:paraId="5270AB6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476C426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"Que5: What is the best case time complexity of insertion sort?");  </w:t>
      </w:r>
    </w:p>
    <w:p w14:paraId="1F3CDEF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jb[0].setText("lgn");jb[1].setText("1");jb[2].setText("n");jb[3].setText("n^2");  </w:t>
      </w:r>
    </w:p>
    <w:p w14:paraId="7D423FE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719A9E7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53BF215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l.setBounds</w:t>
      </w:r>
      <w:proofErr w:type="spellEnd"/>
      <w:r w:rsidRPr="00075CA6">
        <w:rPr>
          <w:rFonts w:ascii="HelvLight" w:hAnsi="HelvLight"/>
        </w:rPr>
        <w:t>(</w:t>
      </w:r>
      <w:proofErr w:type="gramEnd"/>
      <w:r w:rsidRPr="00075CA6">
        <w:rPr>
          <w:rFonts w:ascii="HelvLight" w:hAnsi="HelvLight"/>
        </w:rPr>
        <w:t xml:space="preserve">30,40,450,20);  </w:t>
      </w:r>
    </w:p>
    <w:p w14:paraId="666DD64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for(</w:t>
      </w:r>
      <w:proofErr w:type="spellStart"/>
      <w:proofErr w:type="gramEnd"/>
      <w:r w:rsidRPr="00075CA6">
        <w:rPr>
          <w:rFonts w:ascii="HelvLight" w:hAnsi="HelvLight"/>
        </w:rPr>
        <w:t>int</w:t>
      </w:r>
      <w:proofErr w:type="spellEnd"/>
      <w:r w:rsidRPr="00075CA6">
        <w:rPr>
          <w:rFonts w:ascii="HelvLight" w:hAnsi="HelvLight"/>
        </w:rPr>
        <w:t xml:space="preserve"> </w:t>
      </w:r>
      <w:proofErr w:type="spellStart"/>
      <w:r w:rsidRPr="00075CA6">
        <w:rPr>
          <w:rFonts w:ascii="HelvLight" w:hAnsi="HelvLight"/>
        </w:rPr>
        <w:t>i</w:t>
      </w:r>
      <w:proofErr w:type="spellEnd"/>
      <w:r w:rsidRPr="00075CA6">
        <w:rPr>
          <w:rFonts w:ascii="HelvLight" w:hAnsi="HelvLight"/>
        </w:rPr>
        <w:t xml:space="preserve">=0,j=0;i&lt;=90;i+=30,j++)  </w:t>
      </w:r>
    </w:p>
    <w:p w14:paraId="1EC3127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j].</w:t>
      </w:r>
      <w:proofErr w:type="spellStart"/>
      <w:r w:rsidRPr="00075CA6">
        <w:rPr>
          <w:rFonts w:ascii="HelvLight" w:hAnsi="HelvLight"/>
        </w:rPr>
        <w:t>setBounds</w:t>
      </w:r>
      <w:proofErr w:type="spellEnd"/>
      <w:r w:rsidRPr="00075CA6">
        <w:rPr>
          <w:rFonts w:ascii="HelvLight" w:hAnsi="HelvLight"/>
        </w:rPr>
        <w:t xml:space="preserve">(50,80+i,200,20);  </w:t>
      </w:r>
    </w:p>
    <w:p w14:paraId="3CA7B4B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08CDDD9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boolean</w:t>
      </w:r>
      <w:proofErr w:type="spellEnd"/>
      <w:proofErr w:type="gramEnd"/>
      <w:r w:rsidRPr="00075CA6">
        <w:rPr>
          <w:rFonts w:ascii="HelvLight" w:hAnsi="HelvLight"/>
        </w:rPr>
        <w:t xml:space="preserve"> check()  </w:t>
      </w:r>
    </w:p>
    <w:p w14:paraId="5CBB2B1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137122D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current==0)  </w:t>
      </w:r>
    </w:p>
    <w:p w14:paraId="76536EB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[1].</w:t>
      </w:r>
      <w:proofErr w:type="spellStart"/>
      <w:r w:rsidRPr="00075CA6">
        <w:rPr>
          <w:rFonts w:ascii="HelvLight" w:hAnsi="HelvLight"/>
        </w:rPr>
        <w:t>isSelected</w:t>
      </w:r>
      <w:proofErr w:type="spellEnd"/>
      <w:r w:rsidRPr="00075CA6">
        <w:rPr>
          <w:rFonts w:ascii="HelvLight" w:hAnsi="HelvLight"/>
        </w:rPr>
        <w:t xml:space="preserve">());  </w:t>
      </w:r>
    </w:p>
    <w:p w14:paraId="79CC75E4" w14:textId="77777777" w:rsidR="00177637" w:rsidRPr="00075CA6" w:rsidRDefault="00177637" w:rsidP="00177637">
      <w:pPr>
        <w:spacing w:after="120" w:line="240" w:lineRule="auto"/>
        <w:rPr>
          <w:rFonts w:ascii="HelvLight" w:hAnsi="HelvLight"/>
        </w:rPr>
      </w:pPr>
      <w:r w:rsidRPr="00075CA6">
        <w:rPr>
          <w:rFonts w:ascii="HelvLight" w:hAnsi="HelvLight"/>
        </w:rPr>
        <w:lastRenderedPageBreak/>
        <w:t xml:space="preserve">        </w:t>
      </w:r>
      <w:proofErr w:type="gramStart"/>
      <w:r w:rsidRPr="00075CA6">
        <w:rPr>
          <w:rFonts w:ascii="HelvLight" w:hAnsi="HelvLight"/>
        </w:rPr>
        <w:t>if(</w:t>
      </w:r>
      <w:proofErr w:type="gramEnd"/>
      <w:r w:rsidRPr="00075CA6">
        <w:rPr>
          <w:rFonts w:ascii="HelvLight" w:hAnsi="HelvLight"/>
        </w:rPr>
        <w:t xml:space="preserve">current==1)  </w:t>
      </w:r>
    </w:p>
    <w:p w14:paraId="33D3AA3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[2].</w:t>
      </w:r>
      <w:proofErr w:type="spellStart"/>
      <w:r w:rsidRPr="00075CA6">
        <w:rPr>
          <w:rFonts w:ascii="HelvLight" w:hAnsi="HelvLight"/>
        </w:rPr>
        <w:t>isSelected</w:t>
      </w:r>
      <w:proofErr w:type="spellEnd"/>
      <w:r w:rsidRPr="00075CA6">
        <w:rPr>
          <w:rFonts w:ascii="HelvLight" w:hAnsi="HelvLight"/>
        </w:rPr>
        <w:t xml:space="preserve">());  </w:t>
      </w:r>
    </w:p>
    <w:p w14:paraId="5A3683C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current==2)  </w:t>
      </w:r>
    </w:p>
    <w:p w14:paraId="786979A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[0].</w:t>
      </w:r>
      <w:proofErr w:type="spellStart"/>
      <w:r w:rsidRPr="00075CA6">
        <w:rPr>
          <w:rFonts w:ascii="HelvLight" w:hAnsi="HelvLight"/>
        </w:rPr>
        <w:t>isSelected</w:t>
      </w:r>
      <w:proofErr w:type="spellEnd"/>
      <w:r w:rsidRPr="00075CA6">
        <w:rPr>
          <w:rFonts w:ascii="HelvLight" w:hAnsi="HelvLight"/>
        </w:rPr>
        <w:t xml:space="preserve">());  </w:t>
      </w:r>
    </w:p>
    <w:p w14:paraId="016CBCC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current==3)  </w:t>
      </w:r>
    </w:p>
    <w:p w14:paraId="439318A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[1].</w:t>
      </w:r>
      <w:proofErr w:type="spellStart"/>
      <w:r w:rsidRPr="00075CA6">
        <w:rPr>
          <w:rFonts w:ascii="HelvLight" w:hAnsi="HelvLight"/>
        </w:rPr>
        <w:t>isSelected</w:t>
      </w:r>
      <w:proofErr w:type="spellEnd"/>
      <w:r w:rsidRPr="00075CA6">
        <w:rPr>
          <w:rFonts w:ascii="HelvLight" w:hAnsi="HelvLight"/>
        </w:rPr>
        <w:t xml:space="preserve">());  </w:t>
      </w:r>
    </w:p>
    <w:p w14:paraId="7D2589E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current==4)  </w:t>
      </w:r>
    </w:p>
    <w:p w14:paraId="2428099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[2].</w:t>
      </w:r>
      <w:proofErr w:type="spellStart"/>
      <w:r w:rsidRPr="00075CA6">
        <w:rPr>
          <w:rFonts w:ascii="HelvLight" w:hAnsi="HelvLight"/>
        </w:rPr>
        <w:t>isSelected</w:t>
      </w:r>
      <w:proofErr w:type="spellEnd"/>
      <w:r w:rsidRPr="00075CA6">
        <w:rPr>
          <w:rFonts w:ascii="HelvLight" w:hAnsi="HelvLight"/>
        </w:rPr>
        <w:t xml:space="preserve">());  </w:t>
      </w:r>
    </w:p>
    <w:p w14:paraId="2F04687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5728F7D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gramEnd"/>
      <w:r w:rsidRPr="00075CA6">
        <w:rPr>
          <w:rFonts w:ascii="HelvLight" w:hAnsi="HelvLight"/>
        </w:rPr>
        <w:t xml:space="preserve"> false;  </w:t>
      </w:r>
    </w:p>
    <w:p w14:paraId="59BA00E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4FC15E0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public</w:t>
      </w:r>
      <w:proofErr w:type="gramEnd"/>
      <w:r w:rsidRPr="00075CA6">
        <w:rPr>
          <w:rFonts w:ascii="HelvLight" w:hAnsi="HelvLight"/>
        </w:rPr>
        <w:t xml:space="preserve"> static void main(String s[])  </w:t>
      </w:r>
    </w:p>
    <w:p w14:paraId="48422B8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2D8BEDB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new</w:t>
      </w:r>
      <w:proofErr w:type="gramEnd"/>
      <w:r w:rsidRPr="00075CA6">
        <w:rPr>
          <w:rFonts w:ascii="HelvLight" w:hAnsi="HelvLight"/>
        </w:rPr>
        <w:t xml:space="preserve"> DS("Test your Data Structure skills");  </w:t>
      </w:r>
    </w:p>
    <w:p w14:paraId="6C2AACD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51ED77AA" w14:textId="3C359284"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6E42A6B2" w14:textId="77777777" w:rsidR="00177637" w:rsidRPr="00075CA6" w:rsidRDefault="00177637" w:rsidP="00177637">
      <w:pPr>
        <w:spacing w:after="120" w:line="240" w:lineRule="auto"/>
        <w:rPr>
          <w:rFonts w:ascii="HelvLight" w:hAnsi="HelvLight"/>
        </w:rPr>
      </w:pPr>
    </w:p>
    <w:p w14:paraId="0E01E537" w14:textId="77777777" w:rsidR="00177637" w:rsidRPr="00075CA6" w:rsidRDefault="00177637" w:rsidP="00177637">
      <w:pPr>
        <w:spacing w:after="120" w:line="240" w:lineRule="auto"/>
        <w:rPr>
          <w:rFonts w:ascii="HelvLight" w:hAnsi="HelvLight"/>
        </w:rPr>
      </w:pPr>
    </w:p>
    <w:p w14:paraId="7ABA48A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/*Online EVS Paper Test*/  </w:t>
      </w:r>
    </w:p>
    <w:p w14:paraId="5782B5A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4C802A2D"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java.awt</w:t>
      </w:r>
      <w:proofErr w:type="spellEnd"/>
      <w:r w:rsidRPr="00075CA6">
        <w:rPr>
          <w:rFonts w:ascii="HelvLight" w:hAnsi="HelvLight"/>
        </w:rPr>
        <w:t xml:space="preserve">.*;  </w:t>
      </w:r>
    </w:p>
    <w:p w14:paraId="6BDEDE01"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java.awt.event</w:t>
      </w:r>
      <w:proofErr w:type="spellEnd"/>
      <w:r w:rsidRPr="00075CA6">
        <w:rPr>
          <w:rFonts w:ascii="HelvLight" w:hAnsi="HelvLight"/>
        </w:rPr>
        <w:t xml:space="preserve">.*;  </w:t>
      </w:r>
    </w:p>
    <w:p w14:paraId="5FF7CE83"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javax.swing</w:t>
      </w:r>
      <w:proofErr w:type="spellEnd"/>
      <w:r w:rsidRPr="00075CA6">
        <w:rPr>
          <w:rFonts w:ascii="HelvLight" w:hAnsi="HelvLight"/>
        </w:rPr>
        <w:t xml:space="preserve">.*;  </w:t>
      </w:r>
    </w:p>
    <w:p w14:paraId="40BA650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49C3D8C0"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public</w:t>
      </w:r>
      <w:proofErr w:type="gramEnd"/>
      <w:r w:rsidRPr="00075CA6">
        <w:rPr>
          <w:rFonts w:ascii="HelvLight" w:hAnsi="HelvLight"/>
        </w:rPr>
        <w:t xml:space="preserve"> class EVS extends </w:t>
      </w:r>
      <w:proofErr w:type="spellStart"/>
      <w:r w:rsidRPr="00075CA6">
        <w:rPr>
          <w:rFonts w:ascii="HelvLight" w:hAnsi="HelvLight"/>
        </w:rPr>
        <w:t>JFrame</w:t>
      </w:r>
      <w:proofErr w:type="spellEnd"/>
      <w:r w:rsidRPr="00075CA6">
        <w:rPr>
          <w:rFonts w:ascii="HelvLight" w:hAnsi="HelvLight"/>
        </w:rPr>
        <w:t xml:space="preserve"> implements </w:t>
      </w:r>
      <w:proofErr w:type="spellStart"/>
      <w:r w:rsidRPr="00075CA6">
        <w:rPr>
          <w:rFonts w:ascii="HelvLight" w:hAnsi="HelvLight"/>
        </w:rPr>
        <w:t>ActionListener</w:t>
      </w:r>
      <w:proofErr w:type="spellEnd"/>
      <w:r w:rsidRPr="00075CA6">
        <w:rPr>
          <w:rFonts w:ascii="HelvLight" w:hAnsi="HelvLight"/>
        </w:rPr>
        <w:t xml:space="preserve">  </w:t>
      </w:r>
    </w:p>
    <w:p w14:paraId="795F119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4F32D7DF" w14:textId="77777777" w:rsidR="00177637" w:rsidRPr="00075CA6" w:rsidRDefault="00177637" w:rsidP="00177637">
      <w:pPr>
        <w:spacing w:after="120" w:line="240" w:lineRule="auto"/>
        <w:rPr>
          <w:rFonts w:ascii="HelvLight" w:hAnsi="HelvLight"/>
        </w:rPr>
      </w:pPr>
      <w:r w:rsidRPr="00075CA6">
        <w:rPr>
          <w:rFonts w:ascii="HelvLight" w:hAnsi="HelvLight"/>
        </w:rPr>
        <w:tab/>
      </w:r>
      <w:proofErr w:type="spellStart"/>
      <w:r w:rsidRPr="00075CA6">
        <w:rPr>
          <w:rFonts w:ascii="HelvLight" w:hAnsi="HelvLight"/>
        </w:rPr>
        <w:t>ImageIcon</w:t>
      </w:r>
      <w:proofErr w:type="spellEnd"/>
      <w:r w:rsidRPr="00075CA6">
        <w:rPr>
          <w:rFonts w:ascii="HelvLight" w:hAnsi="HelvLight"/>
        </w:rPr>
        <w:t xml:space="preserve"> image1;</w:t>
      </w:r>
    </w:p>
    <w:p w14:paraId="6C90765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JLabel</w:t>
      </w:r>
      <w:proofErr w:type="spellEnd"/>
      <w:r w:rsidRPr="00075CA6">
        <w:rPr>
          <w:rFonts w:ascii="HelvLight" w:hAnsi="HelvLight"/>
        </w:rPr>
        <w:t xml:space="preserve"> l</w:t>
      </w:r>
      <w:proofErr w:type="gramStart"/>
      <w:r w:rsidRPr="00075CA6">
        <w:rPr>
          <w:rFonts w:ascii="HelvLight" w:hAnsi="HelvLight"/>
        </w:rPr>
        <w:t>,l2</w:t>
      </w:r>
      <w:proofErr w:type="gramEnd"/>
      <w:r w:rsidRPr="00075CA6">
        <w:rPr>
          <w:rFonts w:ascii="HelvLight" w:hAnsi="HelvLight"/>
        </w:rPr>
        <w:t>;</w:t>
      </w:r>
    </w:p>
    <w:p w14:paraId="7D18591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JRadioButton</w:t>
      </w:r>
      <w:proofErr w:type="spellEnd"/>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 xml:space="preserve">]=new </w:t>
      </w:r>
      <w:proofErr w:type="spellStart"/>
      <w:r w:rsidRPr="00075CA6">
        <w:rPr>
          <w:rFonts w:ascii="HelvLight" w:hAnsi="HelvLight"/>
        </w:rPr>
        <w:t>JRadioButton</w:t>
      </w:r>
      <w:proofErr w:type="spellEnd"/>
      <w:r w:rsidRPr="00075CA6">
        <w:rPr>
          <w:rFonts w:ascii="HelvLight" w:hAnsi="HelvLight"/>
        </w:rPr>
        <w:t xml:space="preserve">[5];  </w:t>
      </w:r>
    </w:p>
    <w:p w14:paraId="2A1DD86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JButton</w:t>
      </w:r>
      <w:proofErr w:type="spellEnd"/>
      <w:r w:rsidRPr="00075CA6">
        <w:rPr>
          <w:rFonts w:ascii="HelvLight" w:hAnsi="HelvLight"/>
        </w:rPr>
        <w:t xml:space="preserve"> b1</w:t>
      </w:r>
      <w:proofErr w:type="gramStart"/>
      <w:r w:rsidRPr="00075CA6">
        <w:rPr>
          <w:rFonts w:ascii="HelvLight" w:hAnsi="HelvLight"/>
        </w:rPr>
        <w:t>,b2</w:t>
      </w:r>
      <w:proofErr w:type="gramEnd"/>
      <w:r w:rsidRPr="00075CA6">
        <w:rPr>
          <w:rFonts w:ascii="HelvLight" w:hAnsi="HelvLight"/>
        </w:rPr>
        <w:t xml:space="preserve">;  </w:t>
      </w:r>
    </w:p>
    <w:p w14:paraId="5603278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ButtonGroup</w:t>
      </w:r>
      <w:proofErr w:type="spellEnd"/>
      <w:r w:rsidRPr="00075CA6">
        <w:rPr>
          <w:rFonts w:ascii="HelvLight" w:hAnsi="HelvLight"/>
        </w:rPr>
        <w:t xml:space="preserve"> </w:t>
      </w:r>
      <w:proofErr w:type="spellStart"/>
      <w:proofErr w:type="gramStart"/>
      <w:r w:rsidRPr="00075CA6">
        <w:rPr>
          <w:rFonts w:ascii="HelvLight" w:hAnsi="HelvLight"/>
        </w:rPr>
        <w:t>bg</w:t>
      </w:r>
      <w:proofErr w:type="spellEnd"/>
      <w:proofErr w:type="gramEnd"/>
      <w:r w:rsidRPr="00075CA6">
        <w:rPr>
          <w:rFonts w:ascii="HelvLight" w:hAnsi="HelvLight"/>
        </w:rPr>
        <w:t xml:space="preserve">;  </w:t>
      </w:r>
    </w:p>
    <w:p w14:paraId="520F5C0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int</w:t>
      </w:r>
      <w:proofErr w:type="spellEnd"/>
      <w:proofErr w:type="gramEnd"/>
      <w:r w:rsidRPr="00075CA6">
        <w:rPr>
          <w:rFonts w:ascii="HelvLight" w:hAnsi="HelvLight"/>
        </w:rPr>
        <w:t xml:space="preserve"> count=0,current=0,x=1,y=1,now=0;  </w:t>
      </w:r>
    </w:p>
    <w:p w14:paraId="324A3C0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int</w:t>
      </w:r>
      <w:proofErr w:type="spellEnd"/>
      <w:proofErr w:type="gramEnd"/>
      <w:r w:rsidRPr="00075CA6">
        <w:rPr>
          <w:rFonts w:ascii="HelvLight" w:hAnsi="HelvLight"/>
        </w:rPr>
        <w:t xml:space="preserve"> m[]=new </w:t>
      </w:r>
      <w:proofErr w:type="spellStart"/>
      <w:r w:rsidRPr="00075CA6">
        <w:rPr>
          <w:rFonts w:ascii="HelvLight" w:hAnsi="HelvLight"/>
        </w:rPr>
        <w:t>int</w:t>
      </w:r>
      <w:proofErr w:type="spellEnd"/>
      <w:r w:rsidRPr="00075CA6">
        <w:rPr>
          <w:rFonts w:ascii="HelvLight" w:hAnsi="HelvLight"/>
        </w:rPr>
        <w:t xml:space="preserve">[10]; </w:t>
      </w:r>
    </w:p>
    <w:p w14:paraId="64EEB1D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Font caption = new </w:t>
      </w:r>
      <w:proofErr w:type="gramStart"/>
      <w:r w:rsidRPr="00075CA6">
        <w:rPr>
          <w:rFonts w:ascii="HelvLight" w:hAnsi="HelvLight"/>
        </w:rPr>
        <w:t>Font(</w:t>
      </w:r>
      <w:proofErr w:type="gramEnd"/>
      <w:r w:rsidRPr="00075CA6">
        <w:rPr>
          <w:rFonts w:ascii="HelvLight" w:hAnsi="HelvLight"/>
        </w:rPr>
        <w:t>"</w:t>
      </w:r>
      <w:proofErr w:type="spellStart"/>
      <w:r w:rsidRPr="00075CA6">
        <w:rPr>
          <w:rFonts w:ascii="HelvLight" w:hAnsi="HelvLight"/>
        </w:rPr>
        <w:t>Helvlight</w:t>
      </w:r>
      <w:proofErr w:type="spellEnd"/>
      <w:r w:rsidRPr="00075CA6">
        <w:rPr>
          <w:rFonts w:ascii="HelvLight" w:hAnsi="HelvLight"/>
        </w:rPr>
        <w:t>", Font.BOLD,14);</w:t>
      </w:r>
    </w:p>
    <w:p w14:paraId="3428526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09EE0B1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EVS(</w:t>
      </w:r>
      <w:proofErr w:type="gramEnd"/>
      <w:r w:rsidRPr="00075CA6">
        <w:rPr>
          <w:rFonts w:ascii="HelvLight" w:hAnsi="HelvLight"/>
        </w:rPr>
        <w:t xml:space="preserve">String s)  </w:t>
      </w:r>
    </w:p>
    <w:p w14:paraId="0C2C4AC0" w14:textId="77777777" w:rsidR="00177637" w:rsidRPr="00075CA6" w:rsidRDefault="00177637" w:rsidP="00177637">
      <w:pPr>
        <w:spacing w:after="120" w:line="240" w:lineRule="auto"/>
        <w:rPr>
          <w:rFonts w:ascii="HelvLight" w:hAnsi="HelvLight"/>
        </w:rPr>
      </w:pPr>
      <w:r w:rsidRPr="00075CA6">
        <w:rPr>
          <w:rFonts w:ascii="HelvLight" w:hAnsi="HelvLight"/>
        </w:rPr>
        <w:lastRenderedPageBreak/>
        <w:t xml:space="preserve">    {  </w:t>
      </w:r>
    </w:p>
    <w:p w14:paraId="1A3C4F9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super(s)</w:t>
      </w:r>
      <w:proofErr w:type="gramEnd"/>
      <w:r w:rsidRPr="00075CA6">
        <w:rPr>
          <w:rFonts w:ascii="HelvLight" w:hAnsi="HelvLight"/>
        </w:rPr>
        <w:t xml:space="preserve">; </w:t>
      </w:r>
    </w:p>
    <w:p w14:paraId="16C705C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image1 = new </w:t>
      </w:r>
      <w:proofErr w:type="spellStart"/>
      <w:proofErr w:type="gramStart"/>
      <w:r w:rsidRPr="00075CA6">
        <w:rPr>
          <w:rFonts w:ascii="HelvLight" w:hAnsi="HelvLight"/>
        </w:rPr>
        <w:t>ImageIcon</w:t>
      </w:r>
      <w:proofErr w:type="spellEnd"/>
      <w:r w:rsidRPr="00075CA6">
        <w:rPr>
          <w:rFonts w:ascii="HelvLight" w:hAnsi="HelvLight"/>
        </w:rPr>
        <w:t>(</w:t>
      </w:r>
      <w:proofErr w:type="spellStart"/>
      <w:proofErr w:type="gramEnd"/>
      <w:r w:rsidRPr="00075CA6">
        <w:rPr>
          <w:rFonts w:ascii="HelvLight" w:hAnsi="HelvLight"/>
        </w:rPr>
        <w:t>getClass</w:t>
      </w:r>
      <w:proofErr w:type="spellEnd"/>
      <w:r w:rsidRPr="00075CA6">
        <w:rPr>
          <w:rFonts w:ascii="HelvLight" w:hAnsi="HelvLight"/>
        </w:rPr>
        <w:t>().</w:t>
      </w:r>
      <w:proofErr w:type="spellStart"/>
      <w:r w:rsidRPr="00075CA6">
        <w:rPr>
          <w:rFonts w:ascii="HelvLight" w:hAnsi="HelvLight"/>
        </w:rPr>
        <w:t>getResource</w:t>
      </w:r>
      <w:proofErr w:type="spellEnd"/>
      <w:r w:rsidRPr="00075CA6">
        <w:rPr>
          <w:rFonts w:ascii="HelvLight" w:hAnsi="HelvLight"/>
        </w:rPr>
        <w:t>("leaves.jpg"));</w:t>
      </w:r>
    </w:p>
    <w:p w14:paraId="6C35E25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l=new </w:t>
      </w:r>
      <w:proofErr w:type="spellStart"/>
      <w:proofErr w:type="gramStart"/>
      <w:r w:rsidRPr="00075CA6">
        <w:rPr>
          <w:rFonts w:ascii="HelvLight" w:hAnsi="HelvLight"/>
        </w:rPr>
        <w:t>JLabel</w:t>
      </w:r>
      <w:proofErr w:type="spellEnd"/>
      <w:r w:rsidRPr="00075CA6">
        <w:rPr>
          <w:rFonts w:ascii="HelvLight" w:hAnsi="HelvLight"/>
        </w:rPr>
        <w:t>(</w:t>
      </w:r>
      <w:proofErr w:type="gramEnd"/>
      <w:r w:rsidRPr="00075CA6">
        <w:rPr>
          <w:rFonts w:ascii="HelvLight" w:hAnsi="HelvLight"/>
        </w:rPr>
        <w:t xml:space="preserve">); </w:t>
      </w:r>
    </w:p>
    <w:p w14:paraId="6A39C44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l2=new </w:t>
      </w:r>
      <w:proofErr w:type="spellStart"/>
      <w:proofErr w:type="gramStart"/>
      <w:r w:rsidRPr="00075CA6">
        <w:rPr>
          <w:rFonts w:ascii="HelvLight" w:hAnsi="HelvLight"/>
        </w:rPr>
        <w:t>JLabel</w:t>
      </w:r>
      <w:proofErr w:type="spellEnd"/>
      <w:r w:rsidRPr="00075CA6">
        <w:rPr>
          <w:rFonts w:ascii="HelvLight" w:hAnsi="HelvLight"/>
        </w:rPr>
        <w:t>(</w:t>
      </w:r>
      <w:proofErr w:type="gramEnd"/>
      <w:r w:rsidRPr="00075CA6">
        <w:rPr>
          <w:rFonts w:ascii="HelvLight" w:hAnsi="HelvLight"/>
        </w:rPr>
        <w:t xml:space="preserve">image1);  </w:t>
      </w:r>
    </w:p>
    <w:p w14:paraId="452CB8E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add(</w:t>
      </w:r>
      <w:proofErr w:type="gramEnd"/>
      <w:r w:rsidRPr="00075CA6">
        <w:rPr>
          <w:rFonts w:ascii="HelvLight" w:hAnsi="HelvLight"/>
        </w:rPr>
        <w:t xml:space="preserve">l2);  </w:t>
      </w:r>
    </w:p>
    <w:p w14:paraId="5FBF5F1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add(</w:t>
      </w:r>
      <w:proofErr w:type="gramEnd"/>
      <w:r w:rsidRPr="00075CA6">
        <w:rPr>
          <w:rFonts w:ascii="HelvLight" w:hAnsi="HelvLight"/>
        </w:rPr>
        <w:t>l);</w:t>
      </w:r>
    </w:p>
    <w:p w14:paraId="4BAF22D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bg</w:t>
      </w:r>
      <w:proofErr w:type="spellEnd"/>
      <w:r w:rsidRPr="00075CA6">
        <w:rPr>
          <w:rFonts w:ascii="HelvLight" w:hAnsi="HelvLight"/>
        </w:rPr>
        <w:t>=</w:t>
      </w:r>
      <w:proofErr w:type="gramEnd"/>
      <w:r w:rsidRPr="00075CA6">
        <w:rPr>
          <w:rFonts w:ascii="HelvLight" w:hAnsi="HelvLight"/>
        </w:rPr>
        <w:t xml:space="preserve">new </w:t>
      </w:r>
      <w:proofErr w:type="spellStart"/>
      <w:r w:rsidRPr="00075CA6">
        <w:rPr>
          <w:rFonts w:ascii="HelvLight" w:hAnsi="HelvLight"/>
        </w:rPr>
        <w:t>ButtonGroup</w:t>
      </w:r>
      <w:proofErr w:type="spellEnd"/>
      <w:r w:rsidRPr="00075CA6">
        <w:rPr>
          <w:rFonts w:ascii="HelvLight" w:hAnsi="HelvLight"/>
        </w:rPr>
        <w:t xml:space="preserve">();  </w:t>
      </w:r>
    </w:p>
    <w:p w14:paraId="18D92C4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for(</w:t>
      </w:r>
      <w:proofErr w:type="spellStart"/>
      <w:proofErr w:type="gramEnd"/>
      <w:r w:rsidRPr="00075CA6">
        <w:rPr>
          <w:rFonts w:ascii="HelvLight" w:hAnsi="HelvLight"/>
        </w:rPr>
        <w:t>int</w:t>
      </w:r>
      <w:proofErr w:type="spellEnd"/>
      <w:r w:rsidRPr="00075CA6">
        <w:rPr>
          <w:rFonts w:ascii="HelvLight" w:hAnsi="HelvLight"/>
        </w:rPr>
        <w:t xml:space="preserve"> </w:t>
      </w:r>
      <w:proofErr w:type="spellStart"/>
      <w:r w:rsidRPr="00075CA6">
        <w:rPr>
          <w:rFonts w:ascii="HelvLight" w:hAnsi="HelvLight"/>
        </w:rPr>
        <w:t>i</w:t>
      </w:r>
      <w:proofErr w:type="spellEnd"/>
      <w:r w:rsidRPr="00075CA6">
        <w:rPr>
          <w:rFonts w:ascii="HelvLight" w:hAnsi="HelvLight"/>
        </w:rPr>
        <w:t xml:space="preserve">=0;i&lt;5;i++)  </w:t>
      </w:r>
    </w:p>
    <w:p w14:paraId="5E84C89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2710C53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spellStart"/>
      <w:proofErr w:type="gramEnd"/>
      <w:r w:rsidRPr="00075CA6">
        <w:rPr>
          <w:rFonts w:ascii="HelvLight" w:hAnsi="HelvLight"/>
        </w:rPr>
        <w:t>i</w:t>
      </w:r>
      <w:proofErr w:type="spellEnd"/>
      <w:r w:rsidRPr="00075CA6">
        <w:rPr>
          <w:rFonts w:ascii="HelvLight" w:hAnsi="HelvLight"/>
        </w:rPr>
        <w:t xml:space="preserve">]=new </w:t>
      </w:r>
      <w:proofErr w:type="spellStart"/>
      <w:r w:rsidRPr="00075CA6">
        <w:rPr>
          <w:rFonts w:ascii="HelvLight" w:hAnsi="HelvLight"/>
        </w:rPr>
        <w:t>JRadioButton</w:t>
      </w:r>
      <w:proofErr w:type="spellEnd"/>
      <w:r w:rsidRPr="00075CA6">
        <w:rPr>
          <w:rFonts w:ascii="HelvLight" w:hAnsi="HelvLight"/>
        </w:rPr>
        <w:t xml:space="preserve">();     </w:t>
      </w:r>
    </w:p>
    <w:p w14:paraId="496A9FD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add(</w:t>
      </w:r>
      <w:proofErr w:type="spellStart"/>
      <w:proofErr w:type="gramEnd"/>
      <w:r w:rsidRPr="00075CA6">
        <w:rPr>
          <w:rFonts w:ascii="HelvLight" w:hAnsi="HelvLight"/>
        </w:rPr>
        <w:t>jb</w:t>
      </w:r>
      <w:proofErr w:type="spellEnd"/>
      <w:r w:rsidRPr="00075CA6">
        <w:rPr>
          <w:rFonts w:ascii="HelvLight" w:hAnsi="HelvLight"/>
        </w:rPr>
        <w:t>[</w:t>
      </w:r>
      <w:proofErr w:type="spellStart"/>
      <w:r w:rsidRPr="00075CA6">
        <w:rPr>
          <w:rFonts w:ascii="HelvLight" w:hAnsi="HelvLight"/>
        </w:rPr>
        <w:t>i</w:t>
      </w:r>
      <w:proofErr w:type="spellEnd"/>
      <w:r w:rsidRPr="00075CA6">
        <w:rPr>
          <w:rFonts w:ascii="HelvLight" w:hAnsi="HelvLight"/>
        </w:rPr>
        <w:t xml:space="preserve">]);  </w:t>
      </w:r>
    </w:p>
    <w:p w14:paraId="1A82617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bg.add</w:t>
      </w:r>
      <w:proofErr w:type="spellEnd"/>
      <w:r w:rsidRPr="00075CA6">
        <w:rPr>
          <w:rFonts w:ascii="HelvLight" w:hAnsi="HelvLight"/>
        </w:rPr>
        <w:t>(</w:t>
      </w:r>
      <w:proofErr w:type="spellStart"/>
      <w:proofErr w:type="gramEnd"/>
      <w:r w:rsidRPr="00075CA6">
        <w:rPr>
          <w:rFonts w:ascii="HelvLight" w:hAnsi="HelvLight"/>
        </w:rPr>
        <w:t>jb</w:t>
      </w:r>
      <w:proofErr w:type="spellEnd"/>
      <w:r w:rsidRPr="00075CA6">
        <w:rPr>
          <w:rFonts w:ascii="HelvLight" w:hAnsi="HelvLight"/>
        </w:rPr>
        <w:t>[</w:t>
      </w:r>
      <w:proofErr w:type="spellStart"/>
      <w:r w:rsidRPr="00075CA6">
        <w:rPr>
          <w:rFonts w:ascii="HelvLight" w:hAnsi="HelvLight"/>
        </w:rPr>
        <w:t>i</w:t>
      </w:r>
      <w:proofErr w:type="spellEnd"/>
      <w:r w:rsidRPr="00075CA6">
        <w:rPr>
          <w:rFonts w:ascii="HelvLight" w:hAnsi="HelvLight"/>
        </w:rPr>
        <w:t xml:space="preserve">]);  </w:t>
      </w:r>
    </w:p>
    <w:p w14:paraId="16E280E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0A76FF6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b1=new </w:t>
      </w:r>
      <w:proofErr w:type="spellStart"/>
      <w:proofErr w:type="gramStart"/>
      <w:r w:rsidRPr="00075CA6">
        <w:rPr>
          <w:rFonts w:ascii="HelvLight" w:hAnsi="HelvLight"/>
        </w:rPr>
        <w:t>JButton</w:t>
      </w:r>
      <w:proofErr w:type="spellEnd"/>
      <w:r w:rsidRPr="00075CA6">
        <w:rPr>
          <w:rFonts w:ascii="HelvLight" w:hAnsi="HelvLight"/>
        </w:rPr>
        <w:t>(</w:t>
      </w:r>
      <w:proofErr w:type="gramEnd"/>
      <w:r w:rsidRPr="00075CA6">
        <w:rPr>
          <w:rFonts w:ascii="HelvLight" w:hAnsi="HelvLight"/>
        </w:rPr>
        <w:t xml:space="preserve">"Next");  </w:t>
      </w:r>
    </w:p>
    <w:p w14:paraId="122FABD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b2=new </w:t>
      </w:r>
      <w:proofErr w:type="spellStart"/>
      <w:proofErr w:type="gramStart"/>
      <w:r w:rsidRPr="00075CA6">
        <w:rPr>
          <w:rFonts w:ascii="HelvLight" w:hAnsi="HelvLight"/>
        </w:rPr>
        <w:t>JButton</w:t>
      </w:r>
      <w:proofErr w:type="spellEnd"/>
      <w:r w:rsidRPr="00075CA6">
        <w:rPr>
          <w:rFonts w:ascii="HelvLight" w:hAnsi="HelvLight"/>
        </w:rPr>
        <w:t>(</w:t>
      </w:r>
      <w:proofErr w:type="gramEnd"/>
      <w:r w:rsidRPr="00075CA6">
        <w:rPr>
          <w:rFonts w:ascii="HelvLight" w:hAnsi="HelvLight"/>
        </w:rPr>
        <w:t xml:space="preserve">"Bookmark");  </w:t>
      </w:r>
    </w:p>
    <w:p w14:paraId="49E11AA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b1.addActionListener(</w:t>
      </w:r>
      <w:proofErr w:type="gramEnd"/>
      <w:r w:rsidRPr="00075CA6">
        <w:rPr>
          <w:rFonts w:ascii="HelvLight" w:hAnsi="HelvLight"/>
        </w:rPr>
        <w:t xml:space="preserve">this);  </w:t>
      </w:r>
    </w:p>
    <w:p w14:paraId="5BC8123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b2.addActionListener(</w:t>
      </w:r>
      <w:proofErr w:type="gramEnd"/>
      <w:r w:rsidRPr="00075CA6">
        <w:rPr>
          <w:rFonts w:ascii="HelvLight" w:hAnsi="HelvLight"/>
        </w:rPr>
        <w:t xml:space="preserve">this);  </w:t>
      </w:r>
    </w:p>
    <w:p w14:paraId="256FC5D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add(</w:t>
      </w:r>
      <w:proofErr w:type="gramEnd"/>
      <w:r w:rsidRPr="00075CA6">
        <w:rPr>
          <w:rFonts w:ascii="HelvLight" w:hAnsi="HelvLight"/>
        </w:rPr>
        <w:t xml:space="preserve">b1);add(b2);  </w:t>
      </w:r>
    </w:p>
    <w:p w14:paraId="4C0668C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set(</w:t>
      </w:r>
      <w:proofErr w:type="gramEnd"/>
      <w:r w:rsidRPr="00075CA6">
        <w:rPr>
          <w:rFonts w:ascii="HelvLight" w:hAnsi="HelvLight"/>
        </w:rPr>
        <w:t xml:space="preserve">);  </w:t>
      </w:r>
    </w:p>
    <w:p w14:paraId="2CED9A2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3240263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b1.setFont(</w:t>
      </w:r>
      <w:proofErr w:type="gramEnd"/>
      <w:r w:rsidRPr="00075CA6">
        <w:rPr>
          <w:rFonts w:ascii="HelvLight" w:hAnsi="HelvLight"/>
        </w:rPr>
        <w:t>caption);</w:t>
      </w:r>
    </w:p>
    <w:p w14:paraId="620791A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b2.setFont(</w:t>
      </w:r>
      <w:proofErr w:type="gramEnd"/>
      <w:r w:rsidRPr="00075CA6">
        <w:rPr>
          <w:rFonts w:ascii="HelvLight" w:hAnsi="HelvLight"/>
        </w:rPr>
        <w:t>caption);</w:t>
      </w:r>
    </w:p>
    <w:p w14:paraId="576AB26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l.setFont</w:t>
      </w:r>
      <w:proofErr w:type="spellEnd"/>
      <w:r w:rsidRPr="00075CA6">
        <w:rPr>
          <w:rFonts w:ascii="HelvLight" w:hAnsi="HelvLight"/>
        </w:rPr>
        <w:t>(</w:t>
      </w:r>
      <w:proofErr w:type="gramEnd"/>
      <w:r w:rsidRPr="00075CA6">
        <w:rPr>
          <w:rFonts w:ascii="HelvLight" w:hAnsi="HelvLight"/>
        </w:rPr>
        <w:t>caption);</w:t>
      </w:r>
    </w:p>
    <w:p w14:paraId="334B800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727C29A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l.setBounds</w:t>
      </w:r>
      <w:proofErr w:type="spellEnd"/>
      <w:r w:rsidRPr="00075CA6">
        <w:rPr>
          <w:rFonts w:ascii="HelvLight" w:hAnsi="HelvLight"/>
        </w:rPr>
        <w:t>(</w:t>
      </w:r>
      <w:proofErr w:type="gramEnd"/>
      <w:r w:rsidRPr="00075CA6">
        <w:rPr>
          <w:rFonts w:ascii="HelvLight" w:hAnsi="HelvLight"/>
        </w:rPr>
        <w:t xml:space="preserve">30,40,750,50);  </w:t>
      </w:r>
    </w:p>
    <w:p w14:paraId="20567E4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l2.setBounds(</w:t>
      </w:r>
      <w:proofErr w:type="gramEnd"/>
      <w:r w:rsidRPr="00075CA6">
        <w:rPr>
          <w:rFonts w:ascii="HelvLight" w:hAnsi="HelvLight"/>
        </w:rPr>
        <w:t>470, 0, 500, 300);</w:t>
      </w:r>
    </w:p>
    <w:p w14:paraId="313638E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0].</w:t>
      </w:r>
      <w:proofErr w:type="spellStart"/>
      <w:r w:rsidRPr="00075CA6">
        <w:rPr>
          <w:rFonts w:ascii="HelvLight" w:hAnsi="HelvLight"/>
        </w:rPr>
        <w:t>setBounds</w:t>
      </w:r>
      <w:proofErr w:type="spellEnd"/>
      <w:r w:rsidRPr="00075CA6">
        <w:rPr>
          <w:rFonts w:ascii="HelvLight" w:hAnsi="HelvLight"/>
        </w:rPr>
        <w:t xml:space="preserve">(50,80,400,30);  </w:t>
      </w:r>
    </w:p>
    <w:p w14:paraId="08313BE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1].</w:t>
      </w:r>
      <w:proofErr w:type="spellStart"/>
      <w:r w:rsidRPr="00075CA6">
        <w:rPr>
          <w:rFonts w:ascii="HelvLight" w:hAnsi="HelvLight"/>
        </w:rPr>
        <w:t>setBounds</w:t>
      </w:r>
      <w:proofErr w:type="spellEnd"/>
      <w:r w:rsidRPr="00075CA6">
        <w:rPr>
          <w:rFonts w:ascii="HelvLight" w:hAnsi="HelvLight"/>
        </w:rPr>
        <w:t xml:space="preserve">(50,110,400,30);  </w:t>
      </w:r>
    </w:p>
    <w:p w14:paraId="63D4B64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2].</w:t>
      </w:r>
      <w:proofErr w:type="spellStart"/>
      <w:r w:rsidRPr="00075CA6">
        <w:rPr>
          <w:rFonts w:ascii="HelvLight" w:hAnsi="HelvLight"/>
        </w:rPr>
        <w:t>setBounds</w:t>
      </w:r>
      <w:proofErr w:type="spellEnd"/>
      <w:r w:rsidRPr="00075CA6">
        <w:rPr>
          <w:rFonts w:ascii="HelvLight" w:hAnsi="HelvLight"/>
        </w:rPr>
        <w:t xml:space="preserve">(50,140,400,30);  </w:t>
      </w:r>
    </w:p>
    <w:p w14:paraId="7262CBE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3].</w:t>
      </w:r>
      <w:proofErr w:type="spellStart"/>
      <w:r w:rsidRPr="00075CA6">
        <w:rPr>
          <w:rFonts w:ascii="HelvLight" w:hAnsi="HelvLight"/>
        </w:rPr>
        <w:t>setBounds</w:t>
      </w:r>
      <w:proofErr w:type="spellEnd"/>
      <w:r w:rsidRPr="00075CA6">
        <w:rPr>
          <w:rFonts w:ascii="HelvLight" w:hAnsi="HelvLight"/>
        </w:rPr>
        <w:t xml:space="preserve">(50,170,400,30);  </w:t>
      </w:r>
    </w:p>
    <w:p w14:paraId="5335BA5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b1.setBounds(</w:t>
      </w:r>
      <w:proofErr w:type="gramEnd"/>
      <w:r w:rsidRPr="00075CA6">
        <w:rPr>
          <w:rFonts w:ascii="HelvLight" w:hAnsi="HelvLight"/>
        </w:rPr>
        <w:t xml:space="preserve">35,240,200,40);  </w:t>
      </w:r>
    </w:p>
    <w:p w14:paraId="4F3A1F2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b2.setBounds(</w:t>
      </w:r>
      <w:proofErr w:type="gramEnd"/>
      <w:r w:rsidRPr="00075CA6">
        <w:rPr>
          <w:rFonts w:ascii="HelvLight" w:hAnsi="HelvLight"/>
        </w:rPr>
        <w:t xml:space="preserve">245,240,200,40);  </w:t>
      </w:r>
    </w:p>
    <w:p w14:paraId="03C8FD1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50A16B5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setDefaultCloseOperation</w:t>
      </w:r>
      <w:proofErr w:type="spellEnd"/>
      <w:r w:rsidRPr="00075CA6">
        <w:rPr>
          <w:rFonts w:ascii="HelvLight" w:hAnsi="HelvLight"/>
        </w:rPr>
        <w:t>(</w:t>
      </w:r>
      <w:proofErr w:type="spellStart"/>
      <w:proofErr w:type="gramEnd"/>
      <w:r w:rsidRPr="00075CA6">
        <w:rPr>
          <w:rFonts w:ascii="HelvLight" w:hAnsi="HelvLight"/>
        </w:rPr>
        <w:t>JFrame.EXIT_ON_CLOSE</w:t>
      </w:r>
      <w:proofErr w:type="spellEnd"/>
      <w:r w:rsidRPr="00075CA6">
        <w:rPr>
          <w:rFonts w:ascii="HelvLight" w:hAnsi="HelvLight"/>
        </w:rPr>
        <w:t xml:space="preserve">);  </w:t>
      </w:r>
    </w:p>
    <w:p w14:paraId="5B9FAD3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setLayout</w:t>
      </w:r>
      <w:proofErr w:type="spellEnd"/>
      <w:r w:rsidRPr="00075CA6">
        <w:rPr>
          <w:rFonts w:ascii="HelvLight" w:hAnsi="HelvLight"/>
        </w:rPr>
        <w:t>(</w:t>
      </w:r>
      <w:proofErr w:type="gramEnd"/>
      <w:r w:rsidRPr="00075CA6">
        <w:rPr>
          <w:rFonts w:ascii="HelvLight" w:hAnsi="HelvLight"/>
        </w:rPr>
        <w:t xml:space="preserve">null);  </w:t>
      </w:r>
    </w:p>
    <w:p w14:paraId="17C5E5B0" w14:textId="77777777" w:rsidR="00177637" w:rsidRPr="00075CA6" w:rsidRDefault="00177637" w:rsidP="00177637">
      <w:pPr>
        <w:spacing w:after="120" w:line="240" w:lineRule="auto"/>
        <w:rPr>
          <w:rFonts w:ascii="HelvLight" w:hAnsi="HelvLight"/>
        </w:rPr>
      </w:pPr>
      <w:r w:rsidRPr="00075CA6">
        <w:rPr>
          <w:rFonts w:ascii="HelvLight" w:hAnsi="HelvLight"/>
        </w:rPr>
        <w:lastRenderedPageBreak/>
        <w:t xml:space="preserve">        </w:t>
      </w:r>
      <w:proofErr w:type="spellStart"/>
      <w:proofErr w:type="gramStart"/>
      <w:r w:rsidRPr="00075CA6">
        <w:rPr>
          <w:rFonts w:ascii="HelvLight" w:hAnsi="HelvLight"/>
        </w:rPr>
        <w:t>setLocation</w:t>
      </w:r>
      <w:proofErr w:type="spellEnd"/>
      <w:r w:rsidRPr="00075CA6">
        <w:rPr>
          <w:rFonts w:ascii="HelvLight" w:hAnsi="HelvLight"/>
        </w:rPr>
        <w:t>(</w:t>
      </w:r>
      <w:proofErr w:type="gramEnd"/>
      <w:r w:rsidRPr="00075CA6">
        <w:rPr>
          <w:rFonts w:ascii="HelvLight" w:hAnsi="HelvLight"/>
        </w:rPr>
        <w:t xml:space="preserve">460,280);  </w:t>
      </w:r>
    </w:p>
    <w:p w14:paraId="1E09535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setVisible</w:t>
      </w:r>
      <w:proofErr w:type="spellEnd"/>
      <w:r w:rsidRPr="00075CA6">
        <w:rPr>
          <w:rFonts w:ascii="HelvLight" w:hAnsi="HelvLight"/>
        </w:rPr>
        <w:t>(</w:t>
      </w:r>
      <w:proofErr w:type="gramEnd"/>
      <w:r w:rsidRPr="00075CA6">
        <w:rPr>
          <w:rFonts w:ascii="HelvLight" w:hAnsi="HelvLight"/>
        </w:rPr>
        <w:t xml:space="preserve">true);  </w:t>
      </w:r>
    </w:p>
    <w:p w14:paraId="66CE6E7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setSize</w:t>
      </w:r>
      <w:proofErr w:type="spellEnd"/>
      <w:r w:rsidRPr="00075CA6">
        <w:rPr>
          <w:rFonts w:ascii="HelvLight" w:hAnsi="HelvLight"/>
        </w:rPr>
        <w:t>(</w:t>
      </w:r>
      <w:proofErr w:type="gramEnd"/>
      <w:r w:rsidRPr="00075CA6">
        <w:rPr>
          <w:rFonts w:ascii="HelvLight" w:hAnsi="HelvLight"/>
        </w:rPr>
        <w:t xml:space="preserve">1000,400); </w:t>
      </w:r>
    </w:p>
    <w:p w14:paraId="186FD65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157EBA0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public</w:t>
      </w:r>
      <w:proofErr w:type="gramEnd"/>
      <w:r w:rsidRPr="00075CA6">
        <w:rPr>
          <w:rFonts w:ascii="HelvLight" w:hAnsi="HelvLight"/>
        </w:rPr>
        <w:t xml:space="preserve"> void </w:t>
      </w:r>
      <w:proofErr w:type="spellStart"/>
      <w:r w:rsidRPr="00075CA6">
        <w:rPr>
          <w:rFonts w:ascii="HelvLight" w:hAnsi="HelvLight"/>
        </w:rPr>
        <w:t>actionPerformed</w:t>
      </w:r>
      <w:proofErr w:type="spellEnd"/>
      <w:r w:rsidRPr="00075CA6">
        <w:rPr>
          <w:rFonts w:ascii="HelvLight" w:hAnsi="HelvLight"/>
        </w:rPr>
        <w:t>(</w:t>
      </w:r>
      <w:proofErr w:type="spellStart"/>
      <w:r w:rsidRPr="00075CA6">
        <w:rPr>
          <w:rFonts w:ascii="HelvLight" w:hAnsi="HelvLight"/>
        </w:rPr>
        <w:t>ActionEvent</w:t>
      </w:r>
      <w:proofErr w:type="spellEnd"/>
      <w:r w:rsidRPr="00075CA6">
        <w:rPr>
          <w:rFonts w:ascii="HelvLight" w:hAnsi="HelvLight"/>
        </w:rPr>
        <w:t xml:space="preserve"> e)  </w:t>
      </w:r>
    </w:p>
    <w:p w14:paraId="39B339A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2BB8258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spellStart"/>
      <w:proofErr w:type="gramEnd"/>
      <w:r w:rsidRPr="00075CA6">
        <w:rPr>
          <w:rFonts w:ascii="HelvLight" w:hAnsi="HelvLight"/>
        </w:rPr>
        <w:t>e.getSource</w:t>
      </w:r>
      <w:proofErr w:type="spellEnd"/>
      <w:r w:rsidRPr="00075CA6">
        <w:rPr>
          <w:rFonts w:ascii="HelvLight" w:hAnsi="HelvLight"/>
        </w:rPr>
        <w:t xml:space="preserve">()==b1)  </w:t>
      </w:r>
    </w:p>
    <w:p w14:paraId="5284355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34FEEBC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check())  </w:t>
      </w:r>
    </w:p>
    <w:p w14:paraId="32A8DCD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count=</w:t>
      </w:r>
      <w:proofErr w:type="gramEnd"/>
      <w:r w:rsidRPr="00075CA6">
        <w:rPr>
          <w:rFonts w:ascii="HelvLight" w:hAnsi="HelvLight"/>
        </w:rPr>
        <w:t xml:space="preserve">count+1;  </w:t>
      </w:r>
    </w:p>
    <w:p w14:paraId="132D9F0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current</w:t>
      </w:r>
      <w:proofErr w:type="gramEnd"/>
      <w:r w:rsidRPr="00075CA6">
        <w:rPr>
          <w:rFonts w:ascii="HelvLight" w:hAnsi="HelvLight"/>
        </w:rPr>
        <w:t xml:space="preserve">++;  </w:t>
      </w:r>
    </w:p>
    <w:p w14:paraId="583B288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set(</w:t>
      </w:r>
      <w:proofErr w:type="gramEnd"/>
      <w:r w:rsidRPr="00075CA6">
        <w:rPr>
          <w:rFonts w:ascii="HelvLight" w:hAnsi="HelvLight"/>
        </w:rPr>
        <w:t xml:space="preserve">);    </w:t>
      </w:r>
    </w:p>
    <w:p w14:paraId="708EEAC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current==4)  </w:t>
      </w:r>
    </w:p>
    <w:p w14:paraId="35D2D54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744CC2C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b1.setEnabled(</w:t>
      </w:r>
      <w:proofErr w:type="gramEnd"/>
      <w:r w:rsidRPr="00075CA6">
        <w:rPr>
          <w:rFonts w:ascii="HelvLight" w:hAnsi="HelvLight"/>
        </w:rPr>
        <w:t xml:space="preserve">false);  </w:t>
      </w:r>
    </w:p>
    <w:p w14:paraId="3FD86EA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b2.setText(</w:t>
      </w:r>
      <w:proofErr w:type="gramEnd"/>
      <w:r w:rsidRPr="00075CA6">
        <w:rPr>
          <w:rFonts w:ascii="HelvLight" w:hAnsi="HelvLight"/>
        </w:rPr>
        <w:t xml:space="preserve">"Result");  </w:t>
      </w:r>
    </w:p>
    <w:p w14:paraId="6D1914E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7643591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10BD1DA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spellStart"/>
      <w:proofErr w:type="gramEnd"/>
      <w:r w:rsidRPr="00075CA6">
        <w:rPr>
          <w:rFonts w:ascii="HelvLight" w:hAnsi="HelvLight"/>
        </w:rPr>
        <w:t>e.getActionCommand</w:t>
      </w:r>
      <w:proofErr w:type="spellEnd"/>
      <w:r w:rsidRPr="00075CA6">
        <w:rPr>
          <w:rFonts w:ascii="HelvLight" w:hAnsi="HelvLight"/>
        </w:rPr>
        <w:t xml:space="preserve">().equals("Bookmark"))  </w:t>
      </w:r>
    </w:p>
    <w:p w14:paraId="4226300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4E0C8EF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JButton</w:t>
      </w:r>
      <w:proofErr w:type="spellEnd"/>
      <w:r w:rsidRPr="00075CA6">
        <w:rPr>
          <w:rFonts w:ascii="HelvLight" w:hAnsi="HelvLight"/>
        </w:rPr>
        <w:t xml:space="preserve"> </w:t>
      </w:r>
      <w:proofErr w:type="spellStart"/>
      <w:r w:rsidRPr="00075CA6">
        <w:rPr>
          <w:rFonts w:ascii="HelvLight" w:hAnsi="HelvLight"/>
        </w:rPr>
        <w:t>bk</w:t>
      </w:r>
      <w:proofErr w:type="spellEnd"/>
      <w:r w:rsidRPr="00075CA6">
        <w:rPr>
          <w:rFonts w:ascii="HelvLight" w:hAnsi="HelvLight"/>
        </w:rPr>
        <w:t xml:space="preserve">=new </w:t>
      </w:r>
      <w:proofErr w:type="spellStart"/>
      <w:proofErr w:type="gramStart"/>
      <w:r w:rsidRPr="00075CA6">
        <w:rPr>
          <w:rFonts w:ascii="HelvLight" w:hAnsi="HelvLight"/>
        </w:rPr>
        <w:t>JButton</w:t>
      </w:r>
      <w:proofErr w:type="spellEnd"/>
      <w:r w:rsidRPr="00075CA6">
        <w:rPr>
          <w:rFonts w:ascii="HelvLight" w:hAnsi="HelvLight"/>
        </w:rPr>
        <w:t>(</w:t>
      </w:r>
      <w:proofErr w:type="gramEnd"/>
      <w:r w:rsidRPr="00075CA6">
        <w:rPr>
          <w:rFonts w:ascii="HelvLight" w:hAnsi="HelvLight"/>
        </w:rPr>
        <w:t>"</w:t>
      </w:r>
      <w:proofErr w:type="spellStart"/>
      <w:r w:rsidRPr="00075CA6">
        <w:rPr>
          <w:rFonts w:ascii="HelvLight" w:hAnsi="HelvLight"/>
        </w:rPr>
        <w:t>Bookmark"+x</w:t>
      </w:r>
      <w:proofErr w:type="spellEnd"/>
      <w:r w:rsidRPr="00075CA6">
        <w:rPr>
          <w:rFonts w:ascii="HelvLight" w:hAnsi="HelvLight"/>
        </w:rPr>
        <w:t xml:space="preserve">);  </w:t>
      </w:r>
    </w:p>
    <w:p w14:paraId="52D6B76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bk.setBounds</w:t>
      </w:r>
      <w:proofErr w:type="spellEnd"/>
      <w:r w:rsidRPr="00075CA6">
        <w:rPr>
          <w:rFonts w:ascii="HelvLight" w:hAnsi="HelvLight"/>
        </w:rPr>
        <w:t>(</w:t>
      </w:r>
      <w:proofErr w:type="gramEnd"/>
      <w:r w:rsidRPr="00075CA6">
        <w:rPr>
          <w:rFonts w:ascii="HelvLight" w:hAnsi="HelvLight"/>
        </w:rPr>
        <w:t xml:space="preserve">480,20+30*x,100,30);  </w:t>
      </w:r>
    </w:p>
    <w:p w14:paraId="12470AC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add(</w:t>
      </w:r>
      <w:proofErr w:type="spellStart"/>
      <w:proofErr w:type="gramEnd"/>
      <w:r w:rsidRPr="00075CA6">
        <w:rPr>
          <w:rFonts w:ascii="HelvLight" w:hAnsi="HelvLight"/>
        </w:rPr>
        <w:t>bk</w:t>
      </w:r>
      <w:proofErr w:type="spellEnd"/>
      <w:r w:rsidRPr="00075CA6">
        <w:rPr>
          <w:rFonts w:ascii="HelvLight" w:hAnsi="HelvLight"/>
        </w:rPr>
        <w:t xml:space="preserve">);  </w:t>
      </w:r>
    </w:p>
    <w:p w14:paraId="4A74CFF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bk.addActionListener</w:t>
      </w:r>
      <w:proofErr w:type="spellEnd"/>
      <w:r w:rsidRPr="00075CA6">
        <w:rPr>
          <w:rFonts w:ascii="HelvLight" w:hAnsi="HelvLight"/>
        </w:rPr>
        <w:t>(</w:t>
      </w:r>
      <w:proofErr w:type="gramEnd"/>
      <w:r w:rsidRPr="00075CA6">
        <w:rPr>
          <w:rFonts w:ascii="HelvLight" w:hAnsi="HelvLight"/>
        </w:rPr>
        <w:t xml:space="preserve">this);  </w:t>
      </w:r>
    </w:p>
    <w:p w14:paraId="7E5A99C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m[</w:t>
      </w:r>
      <w:proofErr w:type="gramEnd"/>
      <w:r w:rsidRPr="00075CA6">
        <w:rPr>
          <w:rFonts w:ascii="HelvLight" w:hAnsi="HelvLight"/>
        </w:rPr>
        <w:t xml:space="preserve">x]=current;  </w:t>
      </w:r>
    </w:p>
    <w:p w14:paraId="74CB6FB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x</w:t>
      </w:r>
      <w:proofErr w:type="gramEnd"/>
      <w:r w:rsidRPr="00075CA6">
        <w:rPr>
          <w:rFonts w:ascii="HelvLight" w:hAnsi="HelvLight"/>
        </w:rPr>
        <w:t xml:space="preserve">++;  </w:t>
      </w:r>
    </w:p>
    <w:p w14:paraId="3B88BCE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current</w:t>
      </w:r>
      <w:proofErr w:type="gramEnd"/>
      <w:r w:rsidRPr="00075CA6">
        <w:rPr>
          <w:rFonts w:ascii="HelvLight" w:hAnsi="HelvLight"/>
        </w:rPr>
        <w:t xml:space="preserve">++;  </w:t>
      </w:r>
    </w:p>
    <w:p w14:paraId="07C2ED0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set(</w:t>
      </w:r>
      <w:proofErr w:type="gramEnd"/>
      <w:r w:rsidRPr="00075CA6">
        <w:rPr>
          <w:rFonts w:ascii="HelvLight" w:hAnsi="HelvLight"/>
        </w:rPr>
        <w:t xml:space="preserve">);    </w:t>
      </w:r>
    </w:p>
    <w:p w14:paraId="5C0B6DC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current==4)  </w:t>
      </w:r>
    </w:p>
    <w:p w14:paraId="3D7FFF8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b2.setText(</w:t>
      </w:r>
      <w:proofErr w:type="gramEnd"/>
      <w:r w:rsidRPr="00075CA6">
        <w:rPr>
          <w:rFonts w:ascii="HelvLight" w:hAnsi="HelvLight"/>
        </w:rPr>
        <w:t xml:space="preserve">"Result");  </w:t>
      </w:r>
    </w:p>
    <w:p w14:paraId="727BB94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setVisible</w:t>
      </w:r>
      <w:proofErr w:type="spellEnd"/>
      <w:r w:rsidRPr="00075CA6">
        <w:rPr>
          <w:rFonts w:ascii="HelvLight" w:hAnsi="HelvLight"/>
        </w:rPr>
        <w:t>(</w:t>
      </w:r>
      <w:proofErr w:type="gramEnd"/>
      <w:r w:rsidRPr="00075CA6">
        <w:rPr>
          <w:rFonts w:ascii="HelvLight" w:hAnsi="HelvLight"/>
        </w:rPr>
        <w:t xml:space="preserve">false);  </w:t>
      </w:r>
    </w:p>
    <w:p w14:paraId="0F7F0E8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setVisible</w:t>
      </w:r>
      <w:proofErr w:type="spellEnd"/>
      <w:r w:rsidRPr="00075CA6">
        <w:rPr>
          <w:rFonts w:ascii="HelvLight" w:hAnsi="HelvLight"/>
        </w:rPr>
        <w:t>(</w:t>
      </w:r>
      <w:proofErr w:type="gramEnd"/>
      <w:r w:rsidRPr="00075CA6">
        <w:rPr>
          <w:rFonts w:ascii="HelvLight" w:hAnsi="HelvLight"/>
        </w:rPr>
        <w:t xml:space="preserve">true);  </w:t>
      </w:r>
    </w:p>
    <w:p w14:paraId="185D9DD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5A7C6B6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for(</w:t>
      </w:r>
      <w:proofErr w:type="spellStart"/>
      <w:proofErr w:type="gramEnd"/>
      <w:r w:rsidRPr="00075CA6">
        <w:rPr>
          <w:rFonts w:ascii="HelvLight" w:hAnsi="HelvLight"/>
        </w:rPr>
        <w:t>int</w:t>
      </w:r>
      <w:proofErr w:type="spellEnd"/>
      <w:r w:rsidRPr="00075CA6">
        <w:rPr>
          <w:rFonts w:ascii="HelvLight" w:hAnsi="HelvLight"/>
        </w:rPr>
        <w:t xml:space="preserve"> </w:t>
      </w:r>
      <w:proofErr w:type="spellStart"/>
      <w:r w:rsidRPr="00075CA6">
        <w:rPr>
          <w:rFonts w:ascii="HelvLight" w:hAnsi="HelvLight"/>
        </w:rPr>
        <w:t>i</w:t>
      </w:r>
      <w:proofErr w:type="spellEnd"/>
      <w:r w:rsidRPr="00075CA6">
        <w:rPr>
          <w:rFonts w:ascii="HelvLight" w:hAnsi="HelvLight"/>
        </w:rPr>
        <w:t>=0,y=1;i&lt;</w:t>
      </w:r>
      <w:proofErr w:type="spellStart"/>
      <w:r w:rsidRPr="00075CA6">
        <w:rPr>
          <w:rFonts w:ascii="HelvLight" w:hAnsi="HelvLight"/>
        </w:rPr>
        <w:t>x;i</w:t>
      </w:r>
      <w:proofErr w:type="spellEnd"/>
      <w:r w:rsidRPr="00075CA6">
        <w:rPr>
          <w:rFonts w:ascii="HelvLight" w:hAnsi="HelvLight"/>
        </w:rPr>
        <w:t xml:space="preserve">++,y++)  </w:t>
      </w:r>
    </w:p>
    <w:p w14:paraId="7230969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4D0E390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spellStart"/>
      <w:proofErr w:type="gramEnd"/>
      <w:r w:rsidRPr="00075CA6">
        <w:rPr>
          <w:rFonts w:ascii="HelvLight" w:hAnsi="HelvLight"/>
        </w:rPr>
        <w:t>e.getActionCommand</w:t>
      </w:r>
      <w:proofErr w:type="spellEnd"/>
      <w:r w:rsidRPr="00075CA6">
        <w:rPr>
          <w:rFonts w:ascii="HelvLight" w:hAnsi="HelvLight"/>
        </w:rPr>
        <w:t>().equals("</w:t>
      </w:r>
      <w:proofErr w:type="spellStart"/>
      <w:r w:rsidRPr="00075CA6">
        <w:rPr>
          <w:rFonts w:ascii="HelvLight" w:hAnsi="HelvLight"/>
        </w:rPr>
        <w:t>Bookmark"+y</w:t>
      </w:r>
      <w:proofErr w:type="spellEnd"/>
      <w:r w:rsidRPr="00075CA6">
        <w:rPr>
          <w:rFonts w:ascii="HelvLight" w:hAnsi="HelvLight"/>
        </w:rPr>
        <w:t xml:space="preserve">))  </w:t>
      </w:r>
    </w:p>
    <w:p w14:paraId="35AFC765" w14:textId="77777777" w:rsidR="00177637" w:rsidRPr="00075CA6" w:rsidRDefault="00177637" w:rsidP="00177637">
      <w:pPr>
        <w:spacing w:after="120" w:line="240" w:lineRule="auto"/>
        <w:rPr>
          <w:rFonts w:ascii="HelvLight" w:hAnsi="HelvLight"/>
        </w:rPr>
      </w:pPr>
      <w:r w:rsidRPr="00075CA6">
        <w:rPr>
          <w:rFonts w:ascii="HelvLight" w:hAnsi="HelvLight"/>
        </w:rPr>
        <w:lastRenderedPageBreak/>
        <w:t xml:space="preserve">        {  </w:t>
      </w:r>
    </w:p>
    <w:p w14:paraId="33814A7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check())  </w:t>
      </w:r>
    </w:p>
    <w:p w14:paraId="0212190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count=</w:t>
      </w:r>
      <w:proofErr w:type="gramEnd"/>
      <w:r w:rsidRPr="00075CA6">
        <w:rPr>
          <w:rFonts w:ascii="HelvLight" w:hAnsi="HelvLight"/>
        </w:rPr>
        <w:t xml:space="preserve">count+1;  </w:t>
      </w:r>
    </w:p>
    <w:p w14:paraId="0B57406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now=</w:t>
      </w:r>
      <w:proofErr w:type="gramEnd"/>
      <w:r w:rsidRPr="00075CA6">
        <w:rPr>
          <w:rFonts w:ascii="HelvLight" w:hAnsi="HelvLight"/>
        </w:rPr>
        <w:t xml:space="preserve">current;  </w:t>
      </w:r>
    </w:p>
    <w:p w14:paraId="2D4E192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current=</w:t>
      </w:r>
      <w:proofErr w:type="gramEnd"/>
      <w:r w:rsidRPr="00075CA6">
        <w:rPr>
          <w:rFonts w:ascii="HelvLight" w:hAnsi="HelvLight"/>
        </w:rPr>
        <w:t xml:space="preserve">m[y];  </w:t>
      </w:r>
    </w:p>
    <w:p w14:paraId="2828531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set(</w:t>
      </w:r>
      <w:proofErr w:type="gramEnd"/>
      <w:r w:rsidRPr="00075CA6">
        <w:rPr>
          <w:rFonts w:ascii="HelvLight" w:hAnsi="HelvLight"/>
        </w:rPr>
        <w:t xml:space="preserve">);  </w:t>
      </w:r>
    </w:p>
    <w:p w14:paraId="2E095B9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JButton</w:t>
      </w:r>
      <w:proofErr w:type="spellEnd"/>
      <w:proofErr w:type="gramStart"/>
      <w:r w:rsidRPr="00075CA6">
        <w:rPr>
          <w:rFonts w:ascii="HelvLight" w:hAnsi="HelvLight"/>
        </w:rPr>
        <w:t>)</w:t>
      </w:r>
      <w:proofErr w:type="spellStart"/>
      <w:r w:rsidRPr="00075CA6">
        <w:rPr>
          <w:rFonts w:ascii="HelvLight" w:hAnsi="HelvLight"/>
        </w:rPr>
        <w:t>e.getSource</w:t>
      </w:r>
      <w:proofErr w:type="spellEnd"/>
      <w:proofErr w:type="gramEnd"/>
      <w:r w:rsidRPr="00075CA6">
        <w:rPr>
          <w:rFonts w:ascii="HelvLight" w:hAnsi="HelvLight"/>
        </w:rPr>
        <w:t>()).</w:t>
      </w:r>
      <w:proofErr w:type="spellStart"/>
      <w:r w:rsidRPr="00075CA6">
        <w:rPr>
          <w:rFonts w:ascii="HelvLight" w:hAnsi="HelvLight"/>
        </w:rPr>
        <w:t>setEnabled</w:t>
      </w:r>
      <w:proofErr w:type="spellEnd"/>
      <w:r w:rsidRPr="00075CA6">
        <w:rPr>
          <w:rFonts w:ascii="HelvLight" w:hAnsi="HelvLight"/>
        </w:rPr>
        <w:t xml:space="preserve">(false);  </w:t>
      </w:r>
    </w:p>
    <w:p w14:paraId="380B55B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current=</w:t>
      </w:r>
      <w:proofErr w:type="gramEnd"/>
      <w:r w:rsidRPr="00075CA6">
        <w:rPr>
          <w:rFonts w:ascii="HelvLight" w:hAnsi="HelvLight"/>
        </w:rPr>
        <w:t xml:space="preserve">now;  </w:t>
      </w:r>
    </w:p>
    <w:p w14:paraId="25E4CD0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559A387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1876276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07D21D9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spellStart"/>
      <w:proofErr w:type="gramEnd"/>
      <w:r w:rsidRPr="00075CA6">
        <w:rPr>
          <w:rFonts w:ascii="HelvLight" w:hAnsi="HelvLight"/>
        </w:rPr>
        <w:t>e.getActionCommand</w:t>
      </w:r>
      <w:proofErr w:type="spellEnd"/>
      <w:r w:rsidRPr="00075CA6">
        <w:rPr>
          <w:rFonts w:ascii="HelvLight" w:hAnsi="HelvLight"/>
        </w:rPr>
        <w:t xml:space="preserve">().equals("Result"))  </w:t>
      </w:r>
    </w:p>
    <w:p w14:paraId="22C50F4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7CE7FB3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check())  </w:t>
      </w:r>
    </w:p>
    <w:p w14:paraId="6A9C964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count=</w:t>
      </w:r>
      <w:proofErr w:type="gramEnd"/>
      <w:r w:rsidRPr="00075CA6">
        <w:rPr>
          <w:rFonts w:ascii="HelvLight" w:hAnsi="HelvLight"/>
        </w:rPr>
        <w:t xml:space="preserve">count+1;  </w:t>
      </w:r>
    </w:p>
    <w:p w14:paraId="143E68B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current</w:t>
      </w:r>
      <w:proofErr w:type="gramEnd"/>
      <w:r w:rsidRPr="00075CA6">
        <w:rPr>
          <w:rFonts w:ascii="HelvLight" w:hAnsi="HelvLight"/>
        </w:rPr>
        <w:t xml:space="preserve">++;  </w:t>
      </w:r>
    </w:p>
    <w:p w14:paraId="39448B3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System.out.println</w:t>
      </w:r>
      <w:proofErr w:type="spellEnd"/>
      <w:r w:rsidRPr="00075CA6">
        <w:rPr>
          <w:rFonts w:ascii="HelvLight" w:hAnsi="HelvLight"/>
        </w:rPr>
        <w:t>(</w:t>
      </w:r>
      <w:proofErr w:type="gramEnd"/>
      <w:r w:rsidRPr="00075CA6">
        <w:rPr>
          <w:rFonts w:ascii="HelvLight" w:hAnsi="HelvLight"/>
        </w:rPr>
        <w:t xml:space="preserve">"correct </w:t>
      </w:r>
      <w:proofErr w:type="spellStart"/>
      <w:r w:rsidRPr="00075CA6">
        <w:rPr>
          <w:rFonts w:ascii="HelvLight" w:hAnsi="HelvLight"/>
        </w:rPr>
        <w:t>ans</w:t>
      </w:r>
      <w:proofErr w:type="spellEnd"/>
      <w:r w:rsidRPr="00075CA6">
        <w:rPr>
          <w:rFonts w:ascii="HelvLight" w:hAnsi="HelvLight"/>
        </w:rPr>
        <w:t xml:space="preserve">="+count);  </w:t>
      </w:r>
    </w:p>
    <w:p w14:paraId="159DF9E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JOptionPane.showMessageDialog</w:t>
      </w:r>
      <w:proofErr w:type="spellEnd"/>
      <w:r w:rsidRPr="00075CA6">
        <w:rPr>
          <w:rFonts w:ascii="HelvLight" w:hAnsi="HelvLight"/>
        </w:rPr>
        <w:t>(</w:t>
      </w:r>
      <w:proofErr w:type="gramEnd"/>
      <w:r w:rsidRPr="00075CA6">
        <w:rPr>
          <w:rFonts w:ascii="HelvLight" w:hAnsi="HelvLight"/>
        </w:rPr>
        <w:t xml:space="preserve">this," Total Score ="+count);  </w:t>
      </w:r>
    </w:p>
    <w:p w14:paraId="6887DCF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System.exit</w:t>
      </w:r>
      <w:proofErr w:type="spellEnd"/>
      <w:r w:rsidRPr="00075CA6">
        <w:rPr>
          <w:rFonts w:ascii="HelvLight" w:hAnsi="HelvLight"/>
        </w:rPr>
        <w:t>(</w:t>
      </w:r>
      <w:proofErr w:type="gramEnd"/>
      <w:r w:rsidRPr="00075CA6">
        <w:rPr>
          <w:rFonts w:ascii="HelvLight" w:hAnsi="HelvLight"/>
        </w:rPr>
        <w:t xml:space="preserve">0);  </w:t>
      </w:r>
    </w:p>
    <w:p w14:paraId="3F35D53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0F4169C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5B831BF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void</w:t>
      </w:r>
      <w:proofErr w:type="gramEnd"/>
      <w:r w:rsidRPr="00075CA6">
        <w:rPr>
          <w:rFonts w:ascii="HelvLight" w:hAnsi="HelvLight"/>
        </w:rPr>
        <w:t xml:space="preserve"> set()  </w:t>
      </w:r>
    </w:p>
    <w:p w14:paraId="4FD44FB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1F03AEF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4].</w:t>
      </w:r>
      <w:proofErr w:type="spellStart"/>
      <w:r w:rsidRPr="00075CA6">
        <w:rPr>
          <w:rFonts w:ascii="HelvLight" w:hAnsi="HelvLight"/>
        </w:rPr>
        <w:t>setSelected</w:t>
      </w:r>
      <w:proofErr w:type="spellEnd"/>
      <w:r w:rsidRPr="00075CA6">
        <w:rPr>
          <w:rFonts w:ascii="HelvLight" w:hAnsi="HelvLight"/>
        </w:rPr>
        <w:t xml:space="preserve">(true);  </w:t>
      </w:r>
    </w:p>
    <w:p w14:paraId="6B5B56F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current==0)  </w:t>
      </w:r>
    </w:p>
    <w:p w14:paraId="2A247F3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553195C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"Que1: What percentage of land area should remain covered by forest to maintain Ecological balance?");  </w:t>
      </w:r>
    </w:p>
    <w:p w14:paraId="6A4BFEF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jb[0].setText("10%");jb[1].setText("33%");jb[2].setText("5%");jb[3].setText("None of the above");   </w:t>
      </w:r>
    </w:p>
    <w:p w14:paraId="0080ED0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6D11C7D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current==1)  </w:t>
      </w:r>
    </w:p>
    <w:p w14:paraId="5E2D241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04CEF57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"Que2: What is the full form of BOD?");  </w:t>
      </w:r>
    </w:p>
    <w:p w14:paraId="12AB2E3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r w:rsidRPr="00075CA6">
        <w:rPr>
          <w:rFonts w:ascii="HelvLight" w:hAnsi="HelvLight"/>
        </w:rPr>
        <w:t>jb</w:t>
      </w:r>
      <w:proofErr w:type="spellEnd"/>
      <w:r w:rsidRPr="00075CA6">
        <w:rPr>
          <w:rFonts w:ascii="HelvLight" w:hAnsi="HelvLight"/>
        </w:rPr>
        <w:t>[0].</w:t>
      </w:r>
      <w:proofErr w:type="spellStart"/>
      <w:r w:rsidRPr="00075CA6">
        <w:rPr>
          <w:rFonts w:ascii="HelvLight" w:hAnsi="HelvLight"/>
        </w:rPr>
        <w:t>setText</w:t>
      </w:r>
      <w:proofErr w:type="spellEnd"/>
      <w:r w:rsidRPr="00075CA6">
        <w:rPr>
          <w:rFonts w:ascii="HelvLight" w:hAnsi="HelvLight"/>
        </w:rPr>
        <w:t>("Biological Ozone Demand");</w:t>
      </w:r>
      <w:proofErr w:type="spellStart"/>
      <w:r w:rsidRPr="00075CA6">
        <w:rPr>
          <w:rFonts w:ascii="HelvLight" w:hAnsi="HelvLight"/>
        </w:rPr>
        <w:t>jb</w:t>
      </w:r>
      <w:proofErr w:type="spellEnd"/>
      <w:r w:rsidRPr="00075CA6">
        <w:rPr>
          <w:rFonts w:ascii="HelvLight" w:hAnsi="HelvLight"/>
        </w:rPr>
        <w:t>[1].</w:t>
      </w:r>
      <w:proofErr w:type="spellStart"/>
      <w:r w:rsidRPr="00075CA6">
        <w:rPr>
          <w:rFonts w:ascii="HelvLight" w:hAnsi="HelvLight"/>
        </w:rPr>
        <w:t>setText</w:t>
      </w:r>
      <w:proofErr w:type="spellEnd"/>
      <w:r w:rsidRPr="00075CA6">
        <w:rPr>
          <w:rFonts w:ascii="HelvLight" w:hAnsi="HelvLight"/>
        </w:rPr>
        <w:t>("Biological Oxygen Demand");</w:t>
      </w:r>
      <w:proofErr w:type="spellStart"/>
      <w:r w:rsidRPr="00075CA6">
        <w:rPr>
          <w:rFonts w:ascii="HelvLight" w:hAnsi="HelvLight"/>
        </w:rPr>
        <w:t>jb</w:t>
      </w:r>
      <w:proofErr w:type="spellEnd"/>
      <w:r w:rsidRPr="00075CA6">
        <w:rPr>
          <w:rFonts w:ascii="HelvLight" w:hAnsi="HelvLight"/>
        </w:rPr>
        <w:t>[2].</w:t>
      </w:r>
      <w:proofErr w:type="spellStart"/>
      <w:r w:rsidRPr="00075CA6">
        <w:rPr>
          <w:rFonts w:ascii="HelvLight" w:hAnsi="HelvLight"/>
        </w:rPr>
        <w:t>setText</w:t>
      </w:r>
      <w:proofErr w:type="spellEnd"/>
      <w:r w:rsidRPr="00075CA6">
        <w:rPr>
          <w:rFonts w:ascii="HelvLight" w:hAnsi="HelvLight"/>
        </w:rPr>
        <w:t>("Bonded Oxygen Demand");</w:t>
      </w:r>
      <w:proofErr w:type="spellStart"/>
      <w:r w:rsidRPr="00075CA6">
        <w:rPr>
          <w:rFonts w:ascii="HelvLight" w:hAnsi="HelvLight"/>
        </w:rPr>
        <w:t>jb</w:t>
      </w:r>
      <w:proofErr w:type="spellEnd"/>
      <w:r w:rsidRPr="00075CA6">
        <w:rPr>
          <w:rFonts w:ascii="HelvLight" w:hAnsi="HelvLight"/>
        </w:rPr>
        <w:t>[3].</w:t>
      </w:r>
      <w:proofErr w:type="spellStart"/>
      <w:r w:rsidRPr="00075CA6">
        <w:rPr>
          <w:rFonts w:ascii="HelvLight" w:hAnsi="HelvLight"/>
        </w:rPr>
        <w:t>setText</w:t>
      </w:r>
      <w:proofErr w:type="spellEnd"/>
      <w:r w:rsidRPr="00075CA6">
        <w:rPr>
          <w:rFonts w:ascii="HelvLight" w:hAnsi="HelvLight"/>
        </w:rPr>
        <w:t xml:space="preserve">("None of the above");  </w:t>
      </w:r>
    </w:p>
    <w:p w14:paraId="4C18F45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7462407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current==2)  </w:t>
      </w:r>
    </w:p>
    <w:p w14:paraId="7850CC8E" w14:textId="77777777" w:rsidR="00177637" w:rsidRPr="00075CA6" w:rsidRDefault="00177637" w:rsidP="00177637">
      <w:pPr>
        <w:spacing w:after="120" w:line="240" w:lineRule="auto"/>
        <w:rPr>
          <w:rFonts w:ascii="HelvLight" w:hAnsi="HelvLight"/>
        </w:rPr>
      </w:pPr>
      <w:r w:rsidRPr="00075CA6">
        <w:rPr>
          <w:rFonts w:ascii="HelvLight" w:hAnsi="HelvLight"/>
        </w:rPr>
        <w:lastRenderedPageBreak/>
        <w:t xml:space="preserve">        {  </w:t>
      </w:r>
    </w:p>
    <w:p w14:paraId="4EC458F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"Que3: How much percentage of nitrogen consist in Earth's Atmosphere?");  </w:t>
      </w:r>
    </w:p>
    <w:p w14:paraId="5D9720C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jb[0].setText("25%");jb[1].setText("12%");jb[2].setText("92%");jb[3].setText("78%");  </w:t>
      </w:r>
    </w:p>
    <w:p w14:paraId="09D0581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18D04B3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current==3)  </w:t>
      </w:r>
    </w:p>
    <w:p w14:paraId="09E337A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6CDBE3D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"Que4: The disease </w:t>
      </w:r>
      <w:proofErr w:type="spellStart"/>
      <w:r w:rsidRPr="00075CA6">
        <w:rPr>
          <w:rFonts w:ascii="HelvLight" w:hAnsi="HelvLight"/>
        </w:rPr>
        <w:t>Itai</w:t>
      </w:r>
      <w:proofErr w:type="spellEnd"/>
      <w:r w:rsidRPr="00075CA6">
        <w:rPr>
          <w:rFonts w:ascii="HelvLight" w:hAnsi="HelvLight"/>
        </w:rPr>
        <w:t xml:space="preserve"> </w:t>
      </w:r>
      <w:proofErr w:type="spellStart"/>
      <w:r w:rsidRPr="00075CA6">
        <w:rPr>
          <w:rFonts w:ascii="HelvLight" w:hAnsi="HelvLight"/>
        </w:rPr>
        <w:t>Itai</w:t>
      </w:r>
      <w:proofErr w:type="spellEnd"/>
      <w:r w:rsidRPr="00075CA6">
        <w:rPr>
          <w:rFonts w:ascii="HelvLight" w:hAnsi="HelvLight"/>
        </w:rPr>
        <w:t xml:space="preserve"> is caused by?");  </w:t>
      </w:r>
    </w:p>
    <w:p w14:paraId="4AC113A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jb[0].setText("Manganese");jb[1].setText("Carbon");jb[2].setText("Cadmium");jb[3].setText("Ammonia");  </w:t>
      </w:r>
    </w:p>
    <w:p w14:paraId="6C1B2E5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69CE203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current==4)  </w:t>
      </w:r>
    </w:p>
    <w:p w14:paraId="23B7B39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5971126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l.setText</w:t>
      </w:r>
      <w:proofErr w:type="spellEnd"/>
      <w:r w:rsidRPr="00075CA6">
        <w:rPr>
          <w:rFonts w:ascii="HelvLight" w:hAnsi="HelvLight"/>
        </w:rPr>
        <w:t>(</w:t>
      </w:r>
      <w:proofErr w:type="gramEnd"/>
      <w:r w:rsidRPr="00075CA6">
        <w:rPr>
          <w:rFonts w:ascii="HelvLight" w:hAnsi="HelvLight"/>
        </w:rPr>
        <w:t xml:space="preserve">"Que5: When was the Environment Protection Act formulated?");  </w:t>
      </w:r>
    </w:p>
    <w:p w14:paraId="61DCBB6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jb[0].setText("1980");jb[1].setText("1991");jb[2].setText("1986");jb[3].setText("1975");  </w:t>
      </w:r>
    </w:p>
    <w:p w14:paraId="6C0D8BF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5EC096F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1D6C802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l.setBounds</w:t>
      </w:r>
      <w:proofErr w:type="spellEnd"/>
      <w:r w:rsidRPr="00075CA6">
        <w:rPr>
          <w:rFonts w:ascii="HelvLight" w:hAnsi="HelvLight"/>
        </w:rPr>
        <w:t>(</w:t>
      </w:r>
      <w:proofErr w:type="gramEnd"/>
      <w:r w:rsidRPr="00075CA6">
        <w:rPr>
          <w:rFonts w:ascii="HelvLight" w:hAnsi="HelvLight"/>
        </w:rPr>
        <w:t xml:space="preserve">30,40,450,20);  </w:t>
      </w:r>
    </w:p>
    <w:p w14:paraId="667C829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for(</w:t>
      </w:r>
      <w:proofErr w:type="spellStart"/>
      <w:proofErr w:type="gramEnd"/>
      <w:r w:rsidRPr="00075CA6">
        <w:rPr>
          <w:rFonts w:ascii="HelvLight" w:hAnsi="HelvLight"/>
        </w:rPr>
        <w:t>int</w:t>
      </w:r>
      <w:proofErr w:type="spellEnd"/>
      <w:r w:rsidRPr="00075CA6">
        <w:rPr>
          <w:rFonts w:ascii="HelvLight" w:hAnsi="HelvLight"/>
        </w:rPr>
        <w:t xml:space="preserve"> </w:t>
      </w:r>
      <w:proofErr w:type="spellStart"/>
      <w:r w:rsidRPr="00075CA6">
        <w:rPr>
          <w:rFonts w:ascii="HelvLight" w:hAnsi="HelvLight"/>
        </w:rPr>
        <w:t>i</w:t>
      </w:r>
      <w:proofErr w:type="spellEnd"/>
      <w:r w:rsidRPr="00075CA6">
        <w:rPr>
          <w:rFonts w:ascii="HelvLight" w:hAnsi="HelvLight"/>
        </w:rPr>
        <w:t xml:space="preserve">=0,j=0;i&lt;=90;i+=30,j++)  </w:t>
      </w:r>
    </w:p>
    <w:p w14:paraId="51AB172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jb</w:t>
      </w:r>
      <w:proofErr w:type="spellEnd"/>
      <w:r w:rsidRPr="00075CA6">
        <w:rPr>
          <w:rFonts w:ascii="HelvLight" w:hAnsi="HelvLight"/>
        </w:rPr>
        <w:t>[</w:t>
      </w:r>
      <w:proofErr w:type="gramEnd"/>
      <w:r w:rsidRPr="00075CA6">
        <w:rPr>
          <w:rFonts w:ascii="HelvLight" w:hAnsi="HelvLight"/>
        </w:rPr>
        <w:t>j].</w:t>
      </w:r>
      <w:proofErr w:type="spellStart"/>
      <w:r w:rsidRPr="00075CA6">
        <w:rPr>
          <w:rFonts w:ascii="HelvLight" w:hAnsi="HelvLight"/>
        </w:rPr>
        <w:t>setBounds</w:t>
      </w:r>
      <w:proofErr w:type="spellEnd"/>
      <w:r w:rsidRPr="00075CA6">
        <w:rPr>
          <w:rFonts w:ascii="HelvLight" w:hAnsi="HelvLight"/>
        </w:rPr>
        <w:t xml:space="preserve">(50,80+i,200,20);  </w:t>
      </w:r>
    </w:p>
    <w:p w14:paraId="2BA3F867"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4C7D5AF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spellStart"/>
      <w:proofErr w:type="gramStart"/>
      <w:r w:rsidRPr="00075CA6">
        <w:rPr>
          <w:rFonts w:ascii="HelvLight" w:hAnsi="HelvLight"/>
        </w:rPr>
        <w:t>boolean</w:t>
      </w:r>
      <w:proofErr w:type="spellEnd"/>
      <w:proofErr w:type="gramEnd"/>
      <w:r w:rsidRPr="00075CA6">
        <w:rPr>
          <w:rFonts w:ascii="HelvLight" w:hAnsi="HelvLight"/>
        </w:rPr>
        <w:t xml:space="preserve"> check()  </w:t>
      </w:r>
    </w:p>
    <w:p w14:paraId="00177D8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2036E4E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current==0)  </w:t>
      </w:r>
    </w:p>
    <w:p w14:paraId="74F760D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[1].</w:t>
      </w:r>
      <w:proofErr w:type="spellStart"/>
      <w:r w:rsidRPr="00075CA6">
        <w:rPr>
          <w:rFonts w:ascii="HelvLight" w:hAnsi="HelvLight"/>
        </w:rPr>
        <w:t>isSelected</w:t>
      </w:r>
      <w:proofErr w:type="spellEnd"/>
      <w:r w:rsidRPr="00075CA6">
        <w:rPr>
          <w:rFonts w:ascii="HelvLight" w:hAnsi="HelvLight"/>
        </w:rPr>
        <w:t xml:space="preserve">());  </w:t>
      </w:r>
    </w:p>
    <w:p w14:paraId="514BA63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current==1)  </w:t>
      </w:r>
    </w:p>
    <w:p w14:paraId="5E34AB8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[1].</w:t>
      </w:r>
      <w:proofErr w:type="spellStart"/>
      <w:r w:rsidRPr="00075CA6">
        <w:rPr>
          <w:rFonts w:ascii="HelvLight" w:hAnsi="HelvLight"/>
        </w:rPr>
        <w:t>isSelected</w:t>
      </w:r>
      <w:proofErr w:type="spellEnd"/>
      <w:r w:rsidRPr="00075CA6">
        <w:rPr>
          <w:rFonts w:ascii="HelvLight" w:hAnsi="HelvLight"/>
        </w:rPr>
        <w:t xml:space="preserve">());  </w:t>
      </w:r>
    </w:p>
    <w:p w14:paraId="25A442B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current==2)  </w:t>
      </w:r>
    </w:p>
    <w:p w14:paraId="299F371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[3].</w:t>
      </w:r>
      <w:proofErr w:type="spellStart"/>
      <w:r w:rsidRPr="00075CA6">
        <w:rPr>
          <w:rFonts w:ascii="HelvLight" w:hAnsi="HelvLight"/>
        </w:rPr>
        <w:t>isSelected</w:t>
      </w:r>
      <w:proofErr w:type="spellEnd"/>
      <w:r w:rsidRPr="00075CA6">
        <w:rPr>
          <w:rFonts w:ascii="HelvLight" w:hAnsi="HelvLight"/>
        </w:rPr>
        <w:t xml:space="preserve">());  </w:t>
      </w:r>
    </w:p>
    <w:p w14:paraId="5C10A54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current==3)  </w:t>
      </w:r>
    </w:p>
    <w:p w14:paraId="05A1525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[2].</w:t>
      </w:r>
      <w:proofErr w:type="spellStart"/>
      <w:r w:rsidRPr="00075CA6">
        <w:rPr>
          <w:rFonts w:ascii="HelvLight" w:hAnsi="HelvLight"/>
        </w:rPr>
        <w:t>isSelected</w:t>
      </w:r>
      <w:proofErr w:type="spellEnd"/>
      <w:r w:rsidRPr="00075CA6">
        <w:rPr>
          <w:rFonts w:ascii="HelvLight" w:hAnsi="HelvLight"/>
        </w:rPr>
        <w:t xml:space="preserve">());  </w:t>
      </w:r>
    </w:p>
    <w:p w14:paraId="18DF7F6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if(</w:t>
      </w:r>
      <w:proofErr w:type="gramEnd"/>
      <w:r w:rsidRPr="00075CA6">
        <w:rPr>
          <w:rFonts w:ascii="HelvLight" w:hAnsi="HelvLight"/>
        </w:rPr>
        <w:t xml:space="preserve">current==4)  </w:t>
      </w:r>
    </w:p>
    <w:p w14:paraId="5127A96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spellStart"/>
      <w:proofErr w:type="gramEnd"/>
      <w:r w:rsidRPr="00075CA6">
        <w:rPr>
          <w:rFonts w:ascii="HelvLight" w:hAnsi="HelvLight"/>
        </w:rPr>
        <w:t>jb</w:t>
      </w:r>
      <w:proofErr w:type="spellEnd"/>
      <w:r w:rsidRPr="00075CA6">
        <w:rPr>
          <w:rFonts w:ascii="HelvLight" w:hAnsi="HelvLight"/>
        </w:rPr>
        <w:t>[2].</w:t>
      </w:r>
      <w:proofErr w:type="spellStart"/>
      <w:r w:rsidRPr="00075CA6">
        <w:rPr>
          <w:rFonts w:ascii="HelvLight" w:hAnsi="HelvLight"/>
        </w:rPr>
        <w:t>isSelected</w:t>
      </w:r>
      <w:proofErr w:type="spellEnd"/>
      <w:r w:rsidRPr="00075CA6">
        <w:rPr>
          <w:rFonts w:ascii="HelvLight" w:hAnsi="HelvLight"/>
        </w:rPr>
        <w:t xml:space="preserve">());  </w:t>
      </w:r>
    </w:p>
    <w:p w14:paraId="799A881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3864CD7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return</w:t>
      </w:r>
      <w:proofErr w:type="gramEnd"/>
      <w:r w:rsidRPr="00075CA6">
        <w:rPr>
          <w:rFonts w:ascii="HelvLight" w:hAnsi="HelvLight"/>
        </w:rPr>
        <w:t xml:space="preserve"> false;  </w:t>
      </w:r>
    </w:p>
    <w:p w14:paraId="0E2B8E6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38039B8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public</w:t>
      </w:r>
      <w:proofErr w:type="gramEnd"/>
      <w:r w:rsidRPr="00075CA6">
        <w:rPr>
          <w:rFonts w:ascii="HelvLight" w:hAnsi="HelvLight"/>
        </w:rPr>
        <w:t xml:space="preserve"> static void main(String s[])  </w:t>
      </w:r>
    </w:p>
    <w:p w14:paraId="7D7353A6" w14:textId="77777777" w:rsidR="00177637" w:rsidRPr="00075CA6" w:rsidRDefault="00177637" w:rsidP="00177637">
      <w:pPr>
        <w:spacing w:after="120" w:line="240" w:lineRule="auto"/>
        <w:rPr>
          <w:rFonts w:ascii="HelvLight" w:hAnsi="HelvLight"/>
        </w:rPr>
      </w:pPr>
      <w:r w:rsidRPr="00075CA6">
        <w:rPr>
          <w:rFonts w:ascii="HelvLight" w:hAnsi="HelvLight"/>
        </w:rPr>
        <w:lastRenderedPageBreak/>
        <w:t xml:space="preserve">    {  </w:t>
      </w:r>
    </w:p>
    <w:p w14:paraId="4C5D08E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new</w:t>
      </w:r>
      <w:proofErr w:type="gramEnd"/>
      <w:r w:rsidRPr="00075CA6">
        <w:rPr>
          <w:rFonts w:ascii="HelvLight" w:hAnsi="HelvLight"/>
        </w:rPr>
        <w:t xml:space="preserve"> EVS("Test your EVS skills");  </w:t>
      </w:r>
    </w:p>
    <w:p w14:paraId="282C759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79C32DD8" w14:textId="4CA8079C"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6538B8C5" w14:textId="77777777" w:rsidR="00177637" w:rsidRPr="00075CA6" w:rsidRDefault="00177637" w:rsidP="00177637">
      <w:pPr>
        <w:spacing w:after="120" w:line="240" w:lineRule="auto"/>
        <w:rPr>
          <w:rFonts w:ascii="HelvLight" w:hAnsi="HelvLight"/>
        </w:rPr>
      </w:pPr>
    </w:p>
    <w:p w14:paraId="303EA61D"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java.awt.Font</w:t>
      </w:r>
      <w:proofErr w:type="spellEnd"/>
      <w:r w:rsidRPr="00075CA6">
        <w:rPr>
          <w:rFonts w:ascii="HelvLight" w:hAnsi="HelvLight"/>
        </w:rPr>
        <w:t>;</w:t>
      </w:r>
    </w:p>
    <w:p w14:paraId="6E776CF7"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java.awt.event.ActionEvent</w:t>
      </w:r>
      <w:proofErr w:type="spellEnd"/>
      <w:r w:rsidRPr="00075CA6">
        <w:rPr>
          <w:rFonts w:ascii="HelvLight" w:hAnsi="HelvLight"/>
        </w:rPr>
        <w:t>;</w:t>
      </w:r>
    </w:p>
    <w:p w14:paraId="769C360A"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java.awt.event.ActionListener</w:t>
      </w:r>
      <w:proofErr w:type="spellEnd"/>
      <w:r w:rsidRPr="00075CA6">
        <w:rPr>
          <w:rFonts w:ascii="HelvLight" w:hAnsi="HelvLight"/>
        </w:rPr>
        <w:t>;</w:t>
      </w:r>
    </w:p>
    <w:p w14:paraId="61D216A4" w14:textId="77777777" w:rsidR="00177637" w:rsidRPr="00075CA6" w:rsidRDefault="00177637" w:rsidP="00177637">
      <w:pPr>
        <w:spacing w:after="120" w:line="240" w:lineRule="auto"/>
        <w:rPr>
          <w:rFonts w:ascii="HelvLight" w:hAnsi="HelvLight"/>
        </w:rPr>
      </w:pPr>
    </w:p>
    <w:p w14:paraId="53BB78E7"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javax.swing.ImageIcon</w:t>
      </w:r>
      <w:proofErr w:type="spellEnd"/>
      <w:r w:rsidRPr="00075CA6">
        <w:rPr>
          <w:rFonts w:ascii="HelvLight" w:hAnsi="HelvLight"/>
        </w:rPr>
        <w:t>;</w:t>
      </w:r>
    </w:p>
    <w:p w14:paraId="5A1A2243"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javax.swing.JButton</w:t>
      </w:r>
      <w:proofErr w:type="spellEnd"/>
      <w:r w:rsidRPr="00075CA6">
        <w:rPr>
          <w:rFonts w:ascii="HelvLight" w:hAnsi="HelvLight"/>
        </w:rPr>
        <w:t>;</w:t>
      </w:r>
    </w:p>
    <w:p w14:paraId="37A15735"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javax.swing.JFrame</w:t>
      </w:r>
      <w:proofErr w:type="spellEnd"/>
      <w:r w:rsidRPr="00075CA6">
        <w:rPr>
          <w:rFonts w:ascii="HelvLight" w:hAnsi="HelvLight"/>
        </w:rPr>
        <w:t>;</w:t>
      </w:r>
    </w:p>
    <w:p w14:paraId="439B5130"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javax.swing.JLabel</w:t>
      </w:r>
      <w:proofErr w:type="spellEnd"/>
      <w:r w:rsidRPr="00075CA6">
        <w:rPr>
          <w:rFonts w:ascii="HelvLight" w:hAnsi="HelvLight"/>
        </w:rPr>
        <w:t>;</w:t>
      </w:r>
    </w:p>
    <w:p w14:paraId="38867C79" w14:textId="77777777" w:rsidR="00177637" w:rsidRPr="00075CA6" w:rsidRDefault="00177637" w:rsidP="00177637">
      <w:pPr>
        <w:spacing w:after="120" w:line="240" w:lineRule="auto"/>
        <w:rPr>
          <w:rFonts w:ascii="HelvLight" w:hAnsi="HelvLight"/>
        </w:rPr>
      </w:pPr>
    </w:p>
    <w:p w14:paraId="1A62063A"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public</w:t>
      </w:r>
      <w:proofErr w:type="gramEnd"/>
      <w:r w:rsidRPr="00075CA6">
        <w:rPr>
          <w:rFonts w:ascii="HelvLight" w:hAnsi="HelvLight"/>
        </w:rPr>
        <w:t xml:space="preserve"> class </w:t>
      </w:r>
      <w:proofErr w:type="spellStart"/>
      <w:r w:rsidRPr="00075CA6">
        <w:rPr>
          <w:rFonts w:ascii="HelvLight" w:hAnsi="HelvLight"/>
        </w:rPr>
        <w:t>MainFrame</w:t>
      </w:r>
      <w:proofErr w:type="spellEnd"/>
      <w:r w:rsidRPr="00075CA6">
        <w:rPr>
          <w:rFonts w:ascii="HelvLight" w:hAnsi="HelvLight"/>
        </w:rPr>
        <w:t xml:space="preserve">  extends </w:t>
      </w:r>
      <w:proofErr w:type="spellStart"/>
      <w:r w:rsidRPr="00075CA6">
        <w:rPr>
          <w:rFonts w:ascii="HelvLight" w:hAnsi="HelvLight"/>
        </w:rPr>
        <w:t>JFrame</w:t>
      </w:r>
      <w:proofErr w:type="spellEnd"/>
      <w:r w:rsidRPr="00075CA6">
        <w:rPr>
          <w:rFonts w:ascii="HelvLight" w:hAnsi="HelvLight"/>
        </w:rPr>
        <w:t xml:space="preserve"> implements </w:t>
      </w:r>
      <w:proofErr w:type="spellStart"/>
      <w:r w:rsidRPr="00075CA6">
        <w:rPr>
          <w:rFonts w:ascii="HelvLight" w:hAnsi="HelvLight"/>
        </w:rPr>
        <w:t>ActionListener</w:t>
      </w:r>
      <w:proofErr w:type="spellEnd"/>
      <w:r w:rsidRPr="00075CA6">
        <w:rPr>
          <w:rFonts w:ascii="HelvLight" w:hAnsi="HelvLight"/>
        </w:rPr>
        <w:t xml:space="preserve"> {</w:t>
      </w:r>
    </w:p>
    <w:p w14:paraId="3D95917F" w14:textId="77777777" w:rsidR="00177637" w:rsidRPr="00075CA6" w:rsidRDefault="00177637" w:rsidP="00177637">
      <w:pPr>
        <w:spacing w:after="120" w:line="240" w:lineRule="auto"/>
        <w:rPr>
          <w:rFonts w:ascii="HelvLight" w:hAnsi="HelvLight"/>
        </w:rPr>
      </w:pPr>
    </w:p>
    <w:p w14:paraId="2DFB9858" w14:textId="77777777" w:rsidR="00177637" w:rsidRPr="00075CA6" w:rsidRDefault="00177637" w:rsidP="00177637">
      <w:pPr>
        <w:spacing w:after="120" w:line="240" w:lineRule="auto"/>
        <w:rPr>
          <w:rFonts w:ascii="HelvLight" w:hAnsi="HelvLight"/>
        </w:rPr>
      </w:pPr>
      <w:r w:rsidRPr="00075CA6">
        <w:rPr>
          <w:rFonts w:ascii="HelvLight" w:hAnsi="HelvLight"/>
        </w:rPr>
        <w:tab/>
      </w:r>
      <w:proofErr w:type="spellStart"/>
      <w:r w:rsidRPr="00075CA6">
        <w:rPr>
          <w:rFonts w:ascii="HelvLight" w:hAnsi="HelvLight"/>
        </w:rPr>
        <w:t>JButton</w:t>
      </w:r>
      <w:proofErr w:type="spellEnd"/>
      <w:r w:rsidRPr="00075CA6">
        <w:rPr>
          <w:rFonts w:ascii="HelvLight" w:hAnsi="HelvLight"/>
        </w:rPr>
        <w:t xml:space="preserve"> b1</w:t>
      </w:r>
      <w:proofErr w:type="gramStart"/>
      <w:r w:rsidRPr="00075CA6">
        <w:rPr>
          <w:rFonts w:ascii="HelvLight" w:hAnsi="HelvLight"/>
        </w:rPr>
        <w:t>,b2,b3,b4</w:t>
      </w:r>
      <w:proofErr w:type="gramEnd"/>
      <w:r w:rsidRPr="00075CA6">
        <w:rPr>
          <w:rFonts w:ascii="HelvLight" w:hAnsi="HelvLight"/>
        </w:rPr>
        <w:t>;</w:t>
      </w:r>
    </w:p>
    <w:p w14:paraId="28102E54" w14:textId="77777777" w:rsidR="00177637" w:rsidRPr="00075CA6" w:rsidRDefault="00177637" w:rsidP="00177637">
      <w:pPr>
        <w:spacing w:after="120" w:line="240" w:lineRule="auto"/>
        <w:rPr>
          <w:rFonts w:ascii="HelvLight" w:hAnsi="HelvLight"/>
        </w:rPr>
      </w:pPr>
      <w:r w:rsidRPr="00075CA6">
        <w:rPr>
          <w:rFonts w:ascii="HelvLight" w:hAnsi="HelvLight"/>
        </w:rPr>
        <w:tab/>
      </w:r>
      <w:proofErr w:type="spellStart"/>
      <w:r w:rsidRPr="00075CA6">
        <w:rPr>
          <w:rFonts w:ascii="HelvLight" w:hAnsi="HelvLight"/>
        </w:rPr>
        <w:t>ImageIcon</w:t>
      </w:r>
      <w:proofErr w:type="spellEnd"/>
      <w:r w:rsidRPr="00075CA6">
        <w:rPr>
          <w:rFonts w:ascii="HelvLight" w:hAnsi="HelvLight"/>
        </w:rPr>
        <w:t xml:space="preserve"> image1;</w:t>
      </w:r>
    </w:p>
    <w:p w14:paraId="0FCE1580" w14:textId="77777777" w:rsidR="00177637" w:rsidRPr="00075CA6" w:rsidRDefault="00177637" w:rsidP="00177637">
      <w:pPr>
        <w:spacing w:after="120" w:line="240" w:lineRule="auto"/>
        <w:rPr>
          <w:rFonts w:ascii="HelvLight" w:hAnsi="HelvLight"/>
        </w:rPr>
      </w:pPr>
      <w:r w:rsidRPr="00075CA6">
        <w:rPr>
          <w:rFonts w:ascii="HelvLight" w:hAnsi="HelvLight"/>
        </w:rPr>
        <w:tab/>
      </w:r>
      <w:proofErr w:type="spellStart"/>
      <w:r w:rsidRPr="00075CA6">
        <w:rPr>
          <w:rFonts w:ascii="HelvLight" w:hAnsi="HelvLight"/>
        </w:rPr>
        <w:t>JLabel</w:t>
      </w:r>
      <w:proofErr w:type="spellEnd"/>
      <w:r w:rsidRPr="00075CA6">
        <w:rPr>
          <w:rFonts w:ascii="HelvLight" w:hAnsi="HelvLight"/>
        </w:rPr>
        <w:t xml:space="preserve"> l;</w:t>
      </w:r>
    </w:p>
    <w:p w14:paraId="701B7FD3" w14:textId="77777777" w:rsidR="00177637" w:rsidRPr="00075CA6" w:rsidRDefault="00177637" w:rsidP="00177637">
      <w:pPr>
        <w:spacing w:after="120" w:line="240" w:lineRule="auto"/>
        <w:rPr>
          <w:rFonts w:ascii="HelvLight" w:hAnsi="HelvLight"/>
        </w:rPr>
      </w:pPr>
      <w:r w:rsidRPr="00075CA6">
        <w:rPr>
          <w:rFonts w:ascii="HelvLight" w:hAnsi="HelvLight"/>
        </w:rPr>
        <w:tab/>
      </w:r>
      <w:proofErr w:type="spellStart"/>
      <w:proofErr w:type="gramStart"/>
      <w:r w:rsidRPr="00075CA6">
        <w:rPr>
          <w:rFonts w:ascii="HelvLight" w:hAnsi="HelvLight"/>
        </w:rPr>
        <w:t>int</w:t>
      </w:r>
      <w:proofErr w:type="spellEnd"/>
      <w:proofErr w:type="gramEnd"/>
      <w:r w:rsidRPr="00075CA6">
        <w:rPr>
          <w:rFonts w:ascii="HelvLight" w:hAnsi="HelvLight"/>
        </w:rPr>
        <w:t xml:space="preserve"> option=0;</w:t>
      </w:r>
    </w:p>
    <w:p w14:paraId="6A03C7EC"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Font caption = new </w:t>
      </w:r>
      <w:proofErr w:type="gramStart"/>
      <w:r w:rsidRPr="00075CA6">
        <w:rPr>
          <w:rFonts w:ascii="HelvLight" w:hAnsi="HelvLight"/>
        </w:rPr>
        <w:t>Font(</w:t>
      </w:r>
      <w:proofErr w:type="gramEnd"/>
      <w:r w:rsidRPr="00075CA6">
        <w:rPr>
          <w:rFonts w:ascii="HelvLight" w:hAnsi="HelvLight"/>
        </w:rPr>
        <w:t>"</w:t>
      </w:r>
      <w:proofErr w:type="spellStart"/>
      <w:r w:rsidRPr="00075CA6">
        <w:rPr>
          <w:rFonts w:ascii="HelvLight" w:hAnsi="HelvLight"/>
        </w:rPr>
        <w:t>Helvlight</w:t>
      </w:r>
      <w:proofErr w:type="spellEnd"/>
      <w:r w:rsidRPr="00075CA6">
        <w:rPr>
          <w:rFonts w:ascii="HelvLight" w:hAnsi="HelvLight"/>
        </w:rPr>
        <w:t xml:space="preserve">", </w:t>
      </w:r>
      <w:proofErr w:type="spellStart"/>
      <w:r w:rsidRPr="00075CA6">
        <w:rPr>
          <w:rFonts w:ascii="HelvLight" w:hAnsi="HelvLight"/>
        </w:rPr>
        <w:t>Font.BOLD</w:t>
      </w:r>
      <w:proofErr w:type="spellEnd"/>
      <w:r w:rsidRPr="00075CA6">
        <w:rPr>
          <w:rFonts w:ascii="HelvLight" w:hAnsi="HelvLight"/>
        </w:rPr>
        <w:t>, 16);</w:t>
      </w:r>
    </w:p>
    <w:p w14:paraId="2E1995C2" w14:textId="77777777" w:rsidR="00177637" w:rsidRPr="00075CA6" w:rsidRDefault="00177637" w:rsidP="00177637">
      <w:pPr>
        <w:spacing w:after="120" w:line="240" w:lineRule="auto"/>
        <w:rPr>
          <w:rFonts w:ascii="HelvLight" w:hAnsi="HelvLight"/>
        </w:rPr>
      </w:pPr>
      <w:r w:rsidRPr="00075CA6">
        <w:rPr>
          <w:rFonts w:ascii="HelvLight" w:hAnsi="HelvLight"/>
        </w:rPr>
        <w:tab/>
      </w:r>
    </w:p>
    <w:p w14:paraId="2692F1F8" w14:textId="77777777" w:rsidR="00177637" w:rsidRPr="00075CA6" w:rsidRDefault="00177637" w:rsidP="00177637">
      <w:pPr>
        <w:spacing w:after="120" w:line="240" w:lineRule="auto"/>
        <w:rPr>
          <w:rFonts w:ascii="HelvLight" w:hAnsi="HelvLight"/>
        </w:rPr>
      </w:pPr>
      <w:r w:rsidRPr="00075CA6">
        <w:rPr>
          <w:rFonts w:ascii="HelvLight" w:hAnsi="HelvLight"/>
        </w:rPr>
        <w:tab/>
      </w:r>
      <w:proofErr w:type="gramStart"/>
      <w:r w:rsidRPr="00075CA6">
        <w:rPr>
          <w:rFonts w:ascii="HelvLight" w:hAnsi="HelvLight"/>
        </w:rPr>
        <w:t>public</w:t>
      </w:r>
      <w:proofErr w:type="gramEnd"/>
      <w:r w:rsidRPr="00075CA6">
        <w:rPr>
          <w:rFonts w:ascii="HelvLight" w:hAnsi="HelvLight"/>
        </w:rPr>
        <w:t xml:space="preserve"> </w:t>
      </w:r>
      <w:proofErr w:type="spellStart"/>
      <w:r w:rsidRPr="00075CA6">
        <w:rPr>
          <w:rFonts w:ascii="HelvLight" w:hAnsi="HelvLight"/>
        </w:rPr>
        <w:t>MainFrame</w:t>
      </w:r>
      <w:proofErr w:type="spellEnd"/>
      <w:r w:rsidRPr="00075CA6">
        <w:rPr>
          <w:rFonts w:ascii="HelvLight" w:hAnsi="HelvLight"/>
        </w:rPr>
        <w:t>(String s)</w:t>
      </w:r>
    </w:p>
    <w:p w14:paraId="6E597D4D" w14:textId="77777777" w:rsidR="00177637" w:rsidRPr="00075CA6" w:rsidRDefault="00177637" w:rsidP="00177637">
      <w:pPr>
        <w:spacing w:after="120" w:line="240" w:lineRule="auto"/>
        <w:rPr>
          <w:rFonts w:ascii="HelvLight" w:hAnsi="HelvLight"/>
        </w:rPr>
      </w:pPr>
      <w:r w:rsidRPr="00075CA6">
        <w:rPr>
          <w:rFonts w:ascii="HelvLight" w:hAnsi="HelvLight"/>
        </w:rPr>
        <w:tab/>
        <w:t>{</w:t>
      </w:r>
    </w:p>
    <w:p w14:paraId="7A28D460" w14:textId="77777777" w:rsidR="00177637" w:rsidRPr="00075CA6" w:rsidRDefault="00177637" w:rsidP="00177637">
      <w:pPr>
        <w:spacing w:after="120" w:line="240" w:lineRule="auto"/>
        <w:rPr>
          <w:rFonts w:ascii="HelvLight" w:hAnsi="HelvLight"/>
        </w:rPr>
      </w:pPr>
      <w:r w:rsidRPr="00075CA6">
        <w:rPr>
          <w:rFonts w:ascii="HelvLight" w:hAnsi="HelvLight"/>
        </w:rPr>
        <w:tab/>
      </w:r>
      <w:r w:rsidRPr="00075CA6">
        <w:rPr>
          <w:rFonts w:ascii="HelvLight" w:hAnsi="HelvLight"/>
        </w:rPr>
        <w:tab/>
      </w:r>
    </w:p>
    <w:p w14:paraId="0B686C2D" w14:textId="77777777" w:rsidR="00177637" w:rsidRPr="00075CA6" w:rsidRDefault="00177637" w:rsidP="00177637">
      <w:pPr>
        <w:spacing w:after="120" w:line="240" w:lineRule="auto"/>
        <w:rPr>
          <w:rFonts w:ascii="HelvLight" w:hAnsi="HelvLight"/>
        </w:rPr>
      </w:pPr>
      <w:r w:rsidRPr="00075CA6">
        <w:rPr>
          <w:rFonts w:ascii="HelvLight" w:hAnsi="HelvLight"/>
        </w:rPr>
        <w:tab/>
      </w:r>
      <w:r w:rsidRPr="00075CA6">
        <w:rPr>
          <w:rFonts w:ascii="HelvLight" w:hAnsi="HelvLight"/>
        </w:rPr>
        <w:tab/>
      </w:r>
      <w:r w:rsidRPr="00075CA6">
        <w:rPr>
          <w:rFonts w:ascii="HelvLight" w:hAnsi="HelvLight"/>
        </w:rPr>
        <w:tab/>
      </w:r>
      <w:proofErr w:type="gramStart"/>
      <w:r w:rsidRPr="00075CA6">
        <w:rPr>
          <w:rFonts w:ascii="HelvLight" w:hAnsi="HelvLight"/>
        </w:rPr>
        <w:t>super(s)</w:t>
      </w:r>
      <w:proofErr w:type="gramEnd"/>
      <w:r w:rsidRPr="00075CA6">
        <w:rPr>
          <w:rFonts w:ascii="HelvLight" w:hAnsi="HelvLight"/>
        </w:rPr>
        <w:t>;</w:t>
      </w:r>
    </w:p>
    <w:p w14:paraId="400AB338" w14:textId="77777777" w:rsidR="00177637" w:rsidRPr="00075CA6" w:rsidRDefault="00177637" w:rsidP="00177637">
      <w:pPr>
        <w:spacing w:after="120" w:line="240" w:lineRule="auto"/>
        <w:rPr>
          <w:rFonts w:ascii="HelvLight" w:hAnsi="HelvLight"/>
        </w:rPr>
      </w:pPr>
      <w:r w:rsidRPr="00075CA6">
        <w:rPr>
          <w:rFonts w:ascii="HelvLight" w:hAnsi="HelvLight"/>
        </w:rPr>
        <w:tab/>
      </w:r>
      <w:r w:rsidRPr="00075CA6">
        <w:rPr>
          <w:rFonts w:ascii="HelvLight" w:hAnsi="HelvLight"/>
        </w:rPr>
        <w:tab/>
      </w:r>
      <w:r w:rsidRPr="00075CA6">
        <w:rPr>
          <w:rFonts w:ascii="HelvLight" w:hAnsi="HelvLight"/>
        </w:rPr>
        <w:tab/>
        <w:t xml:space="preserve">image1 = new </w:t>
      </w:r>
      <w:proofErr w:type="spellStart"/>
      <w:proofErr w:type="gramStart"/>
      <w:r w:rsidRPr="00075CA6">
        <w:rPr>
          <w:rFonts w:ascii="HelvLight" w:hAnsi="HelvLight"/>
        </w:rPr>
        <w:t>ImageIcon</w:t>
      </w:r>
      <w:proofErr w:type="spellEnd"/>
      <w:r w:rsidRPr="00075CA6">
        <w:rPr>
          <w:rFonts w:ascii="HelvLight" w:hAnsi="HelvLight"/>
        </w:rPr>
        <w:t>(</w:t>
      </w:r>
      <w:proofErr w:type="spellStart"/>
      <w:proofErr w:type="gramEnd"/>
      <w:r w:rsidRPr="00075CA6">
        <w:rPr>
          <w:rFonts w:ascii="HelvLight" w:hAnsi="HelvLight"/>
        </w:rPr>
        <w:t>getClass</w:t>
      </w:r>
      <w:proofErr w:type="spellEnd"/>
      <w:r w:rsidRPr="00075CA6">
        <w:rPr>
          <w:rFonts w:ascii="HelvLight" w:hAnsi="HelvLight"/>
        </w:rPr>
        <w:t>().</w:t>
      </w:r>
      <w:proofErr w:type="spellStart"/>
      <w:r w:rsidRPr="00075CA6">
        <w:rPr>
          <w:rFonts w:ascii="HelvLight" w:hAnsi="HelvLight"/>
        </w:rPr>
        <w:t>getResource</w:t>
      </w:r>
      <w:proofErr w:type="spellEnd"/>
      <w:r w:rsidRPr="00075CA6">
        <w:rPr>
          <w:rFonts w:ascii="HelvLight" w:hAnsi="HelvLight"/>
        </w:rPr>
        <w:t>("Thug Life.jpg"));</w:t>
      </w:r>
    </w:p>
    <w:p w14:paraId="758A4003" w14:textId="77777777" w:rsidR="00177637" w:rsidRPr="00075CA6" w:rsidRDefault="00177637" w:rsidP="00177637">
      <w:pPr>
        <w:spacing w:after="120" w:line="240" w:lineRule="auto"/>
        <w:rPr>
          <w:rFonts w:ascii="HelvLight" w:hAnsi="HelvLight"/>
        </w:rPr>
      </w:pPr>
      <w:r w:rsidRPr="00075CA6">
        <w:rPr>
          <w:rFonts w:ascii="HelvLight" w:hAnsi="HelvLight"/>
        </w:rPr>
        <w:tab/>
      </w:r>
      <w:r w:rsidRPr="00075CA6">
        <w:rPr>
          <w:rFonts w:ascii="HelvLight" w:hAnsi="HelvLight"/>
        </w:rPr>
        <w:tab/>
      </w:r>
      <w:r w:rsidRPr="00075CA6">
        <w:rPr>
          <w:rFonts w:ascii="HelvLight" w:hAnsi="HelvLight"/>
        </w:rPr>
        <w:tab/>
        <w:t xml:space="preserve">l=new </w:t>
      </w:r>
      <w:proofErr w:type="spellStart"/>
      <w:proofErr w:type="gramStart"/>
      <w:r w:rsidRPr="00075CA6">
        <w:rPr>
          <w:rFonts w:ascii="HelvLight" w:hAnsi="HelvLight"/>
        </w:rPr>
        <w:t>JLabel</w:t>
      </w:r>
      <w:proofErr w:type="spellEnd"/>
      <w:r w:rsidRPr="00075CA6">
        <w:rPr>
          <w:rFonts w:ascii="HelvLight" w:hAnsi="HelvLight"/>
        </w:rPr>
        <w:t>(</w:t>
      </w:r>
      <w:proofErr w:type="gramEnd"/>
      <w:r w:rsidRPr="00075CA6">
        <w:rPr>
          <w:rFonts w:ascii="HelvLight" w:hAnsi="HelvLight"/>
        </w:rPr>
        <w:t xml:space="preserve">image1);  </w:t>
      </w:r>
    </w:p>
    <w:p w14:paraId="53C696AB" w14:textId="77777777" w:rsidR="00177637" w:rsidRPr="00075CA6" w:rsidRDefault="00177637" w:rsidP="00177637">
      <w:pPr>
        <w:spacing w:after="120" w:line="240" w:lineRule="auto"/>
        <w:rPr>
          <w:rFonts w:ascii="HelvLight" w:hAnsi="HelvLight"/>
        </w:rPr>
      </w:pPr>
      <w:r w:rsidRPr="00075CA6">
        <w:rPr>
          <w:rFonts w:ascii="HelvLight" w:hAnsi="HelvLight"/>
        </w:rPr>
        <w:tab/>
      </w:r>
      <w:r w:rsidRPr="00075CA6">
        <w:rPr>
          <w:rFonts w:ascii="HelvLight" w:hAnsi="HelvLight"/>
        </w:rPr>
        <w:tab/>
      </w:r>
      <w:r w:rsidRPr="00075CA6">
        <w:rPr>
          <w:rFonts w:ascii="HelvLight" w:hAnsi="HelvLight"/>
        </w:rPr>
        <w:tab/>
      </w:r>
      <w:proofErr w:type="gramStart"/>
      <w:r w:rsidRPr="00075CA6">
        <w:rPr>
          <w:rFonts w:ascii="HelvLight" w:hAnsi="HelvLight"/>
        </w:rPr>
        <w:t>add(</w:t>
      </w:r>
      <w:proofErr w:type="gramEnd"/>
      <w:r w:rsidRPr="00075CA6">
        <w:rPr>
          <w:rFonts w:ascii="HelvLight" w:hAnsi="HelvLight"/>
        </w:rPr>
        <w:t>l);</w:t>
      </w:r>
    </w:p>
    <w:p w14:paraId="048F0766" w14:textId="77777777" w:rsidR="00177637" w:rsidRPr="00075CA6" w:rsidRDefault="00177637" w:rsidP="00177637">
      <w:pPr>
        <w:spacing w:after="120" w:line="240" w:lineRule="auto"/>
        <w:rPr>
          <w:rFonts w:ascii="HelvLight" w:hAnsi="HelvLight"/>
        </w:rPr>
      </w:pPr>
      <w:r w:rsidRPr="00075CA6">
        <w:rPr>
          <w:rFonts w:ascii="HelvLight" w:hAnsi="HelvLight"/>
        </w:rPr>
        <w:tab/>
      </w:r>
      <w:r w:rsidRPr="00075CA6">
        <w:rPr>
          <w:rFonts w:ascii="HelvLight" w:hAnsi="HelvLight"/>
        </w:rPr>
        <w:tab/>
      </w:r>
      <w:r w:rsidRPr="00075CA6">
        <w:rPr>
          <w:rFonts w:ascii="HelvLight" w:hAnsi="HelvLight"/>
        </w:rPr>
        <w:tab/>
      </w:r>
    </w:p>
    <w:p w14:paraId="7E1B8F65" w14:textId="77777777" w:rsidR="00177637" w:rsidRPr="00075CA6" w:rsidRDefault="00177637" w:rsidP="00177637">
      <w:pPr>
        <w:spacing w:after="120" w:line="240" w:lineRule="auto"/>
        <w:rPr>
          <w:rFonts w:ascii="HelvLight" w:hAnsi="HelvLight"/>
        </w:rPr>
      </w:pPr>
      <w:r w:rsidRPr="00075CA6">
        <w:rPr>
          <w:rFonts w:ascii="HelvLight" w:hAnsi="HelvLight"/>
        </w:rPr>
        <w:tab/>
      </w:r>
      <w:r w:rsidRPr="00075CA6">
        <w:rPr>
          <w:rFonts w:ascii="HelvLight" w:hAnsi="HelvLight"/>
        </w:rPr>
        <w:tab/>
        <w:t xml:space="preserve">    b1=new </w:t>
      </w:r>
      <w:proofErr w:type="spellStart"/>
      <w:proofErr w:type="gramStart"/>
      <w:r w:rsidRPr="00075CA6">
        <w:rPr>
          <w:rFonts w:ascii="HelvLight" w:hAnsi="HelvLight"/>
        </w:rPr>
        <w:t>JButton</w:t>
      </w:r>
      <w:proofErr w:type="spellEnd"/>
      <w:r w:rsidRPr="00075CA6">
        <w:rPr>
          <w:rFonts w:ascii="HelvLight" w:hAnsi="HelvLight"/>
        </w:rPr>
        <w:t>(</w:t>
      </w:r>
      <w:proofErr w:type="gramEnd"/>
      <w:r w:rsidRPr="00075CA6">
        <w:rPr>
          <w:rFonts w:ascii="HelvLight" w:hAnsi="HelvLight"/>
        </w:rPr>
        <w:t xml:space="preserve">"Java");  </w:t>
      </w:r>
    </w:p>
    <w:p w14:paraId="02591081"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b2=new </w:t>
      </w:r>
      <w:proofErr w:type="spellStart"/>
      <w:proofErr w:type="gramStart"/>
      <w:r w:rsidRPr="00075CA6">
        <w:rPr>
          <w:rFonts w:ascii="HelvLight" w:hAnsi="HelvLight"/>
        </w:rPr>
        <w:t>JButton</w:t>
      </w:r>
      <w:proofErr w:type="spellEnd"/>
      <w:r w:rsidRPr="00075CA6">
        <w:rPr>
          <w:rFonts w:ascii="HelvLight" w:hAnsi="HelvLight"/>
        </w:rPr>
        <w:t>(</w:t>
      </w:r>
      <w:proofErr w:type="gramEnd"/>
      <w:r w:rsidRPr="00075CA6">
        <w:rPr>
          <w:rFonts w:ascii="HelvLight" w:hAnsi="HelvLight"/>
        </w:rPr>
        <w:t xml:space="preserve">"Data Structures");  </w:t>
      </w:r>
    </w:p>
    <w:p w14:paraId="2DDACD40"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b3= new </w:t>
      </w:r>
      <w:proofErr w:type="spellStart"/>
      <w:proofErr w:type="gramStart"/>
      <w:r w:rsidRPr="00075CA6">
        <w:rPr>
          <w:rFonts w:ascii="HelvLight" w:hAnsi="HelvLight"/>
        </w:rPr>
        <w:t>JButton</w:t>
      </w:r>
      <w:proofErr w:type="spellEnd"/>
      <w:r w:rsidRPr="00075CA6">
        <w:rPr>
          <w:rFonts w:ascii="HelvLight" w:hAnsi="HelvLight"/>
        </w:rPr>
        <w:t>(</w:t>
      </w:r>
      <w:proofErr w:type="gramEnd"/>
      <w:r w:rsidRPr="00075CA6">
        <w:rPr>
          <w:rFonts w:ascii="HelvLight" w:hAnsi="HelvLight"/>
        </w:rPr>
        <w:t>"DLD");</w:t>
      </w:r>
    </w:p>
    <w:p w14:paraId="3E00E66C"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b4=new </w:t>
      </w:r>
      <w:proofErr w:type="spellStart"/>
      <w:proofErr w:type="gramStart"/>
      <w:r w:rsidRPr="00075CA6">
        <w:rPr>
          <w:rFonts w:ascii="HelvLight" w:hAnsi="HelvLight"/>
        </w:rPr>
        <w:t>JButton</w:t>
      </w:r>
      <w:proofErr w:type="spellEnd"/>
      <w:r w:rsidRPr="00075CA6">
        <w:rPr>
          <w:rFonts w:ascii="HelvLight" w:hAnsi="HelvLight"/>
        </w:rPr>
        <w:t>(</w:t>
      </w:r>
      <w:proofErr w:type="gramEnd"/>
      <w:r w:rsidRPr="00075CA6">
        <w:rPr>
          <w:rFonts w:ascii="HelvLight" w:hAnsi="HelvLight"/>
        </w:rPr>
        <w:t xml:space="preserve">"EVS"); </w:t>
      </w:r>
    </w:p>
    <w:p w14:paraId="4394835E"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 button text initialized</w:t>
      </w:r>
    </w:p>
    <w:p w14:paraId="33808797"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
    <w:p w14:paraId="64DE688C" w14:textId="77777777" w:rsidR="00177637" w:rsidRPr="00075CA6" w:rsidRDefault="00177637" w:rsidP="00177637">
      <w:pPr>
        <w:spacing w:after="120" w:line="240" w:lineRule="auto"/>
        <w:rPr>
          <w:rFonts w:ascii="HelvLight" w:hAnsi="HelvLight"/>
        </w:rPr>
      </w:pPr>
      <w:r w:rsidRPr="00075CA6">
        <w:rPr>
          <w:rFonts w:ascii="HelvLight" w:hAnsi="HelvLight"/>
        </w:rPr>
        <w:lastRenderedPageBreak/>
        <w:tab/>
        <w:t xml:space="preserve">        </w:t>
      </w:r>
      <w:proofErr w:type="gramStart"/>
      <w:r w:rsidRPr="00075CA6">
        <w:rPr>
          <w:rFonts w:ascii="HelvLight" w:hAnsi="HelvLight"/>
        </w:rPr>
        <w:t>b1.setFont(</w:t>
      </w:r>
      <w:proofErr w:type="gramEnd"/>
      <w:r w:rsidRPr="00075CA6">
        <w:rPr>
          <w:rFonts w:ascii="HelvLight" w:hAnsi="HelvLight"/>
        </w:rPr>
        <w:t>caption);</w:t>
      </w:r>
    </w:p>
    <w:p w14:paraId="435DA1A5"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roofErr w:type="gramStart"/>
      <w:r w:rsidRPr="00075CA6">
        <w:rPr>
          <w:rFonts w:ascii="HelvLight" w:hAnsi="HelvLight"/>
        </w:rPr>
        <w:t>b2.setFont(</w:t>
      </w:r>
      <w:proofErr w:type="gramEnd"/>
      <w:r w:rsidRPr="00075CA6">
        <w:rPr>
          <w:rFonts w:ascii="HelvLight" w:hAnsi="HelvLight"/>
        </w:rPr>
        <w:t>caption);</w:t>
      </w:r>
    </w:p>
    <w:p w14:paraId="7A0F0829"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roofErr w:type="gramStart"/>
      <w:r w:rsidRPr="00075CA6">
        <w:rPr>
          <w:rFonts w:ascii="HelvLight" w:hAnsi="HelvLight"/>
        </w:rPr>
        <w:t>b3.setFont(</w:t>
      </w:r>
      <w:proofErr w:type="gramEnd"/>
      <w:r w:rsidRPr="00075CA6">
        <w:rPr>
          <w:rFonts w:ascii="HelvLight" w:hAnsi="HelvLight"/>
        </w:rPr>
        <w:t>caption);</w:t>
      </w:r>
    </w:p>
    <w:p w14:paraId="2DB90934"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roofErr w:type="gramStart"/>
      <w:r w:rsidRPr="00075CA6">
        <w:rPr>
          <w:rFonts w:ascii="HelvLight" w:hAnsi="HelvLight"/>
        </w:rPr>
        <w:t>b4.setFont(</w:t>
      </w:r>
      <w:proofErr w:type="gramEnd"/>
      <w:r w:rsidRPr="00075CA6">
        <w:rPr>
          <w:rFonts w:ascii="HelvLight" w:hAnsi="HelvLight"/>
        </w:rPr>
        <w:t>caption);</w:t>
      </w:r>
    </w:p>
    <w:p w14:paraId="2EA2D08E"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 font modified</w:t>
      </w:r>
    </w:p>
    <w:p w14:paraId="3727A80F"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
    <w:p w14:paraId="07672470"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roofErr w:type="gramStart"/>
      <w:r w:rsidRPr="00075CA6">
        <w:rPr>
          <w:rFonts w:ascii="HelvLight" w:hAnsi="HelvLight"/>
        </w:rPr>
        <w:t>b1.addActionListener(</w:t>
      </w:r>
      <w:proofErr w:type="gramEnd"/>
      <w:r w:rsidRPr="00075CA6">
        <w:rPr>
          <w:rFonts w:ascii="HelvLight" w:hAnsi="HelvLight"/>
        </w:rPr>
        <w:t xml:space="preserve">this);  </w:t>
      </w:r>
    </w:p>
    <w:p w14:paraId="1AEDA020"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roofErr w:type="gramStart"/>
      <w:r w:rsidRPr="00075CA6">
        <w:rPr>
          <w:rFonts w:ascii="HelvLight" w:hAnsi="HelvLight"/>
        </w:rPr>
        <w:t>b2.addActionListener(</w:t>
      </w:r>
      <w:proofErr w:type="gramEnd"/>
      <w:r w:rsidRPr="00075CA6">
        <w:rPr>
          <w:rFonts w:ascii="HelvLight" w:hAnsi="HelvLight"/>
        </w:rPr>
        <w:t xml:space="preserve">this);  </w:t>
      </w:r>
    </w:p>
    <w:p w14:paraId="2924B163"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roofErr w:type="gramStart"/>
      <w:r w:rsidRPr="00075CA6">
        <w:rPr>
          <w:rFonts w:ascii="HelvLight" w:hAnsi="HelvLight"/>
        </w:rPr>
        <w:t>b3.addActionListener(</w:t>
      </w:r>
      <w:proofErr w:type="gramEnd"/>
      <w:r w:rsidRPr="00075CA6">
        <w:rPr>
          <w:rFonts w:ascii="HelvLight" w:hAnsi="HelvLight"/>
        </w:rPr>
        <w:t>this);</w:t>
      </w:r>
    </w:p>
    <w:p w14:paraId="7FB5DA8F"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roofErr w:type="gramStart"/>
      <w:r w:rsidRPr="00075CA6">
        <w:rPr>
          <w:rFonts w:ascii="HelvLight" w:hAnsi="HelvLight"/>
        </w:rPr>
        <w:t>b4.addActionListener(</w:t>
      </w:r>
      <w:proofErr w:type="gramEnd"/>
      <w:r w:rsidRPr="00075CA6">
        <w:rPr>
          <w:rFonts w:ascii="HelvLight" w:hAnsi="HelvLight"/>
        </w:rPr>
        <w:t xml:space="preserve">this); </w:t>
      </w:r>
    </w:p>
    <w:p w14:paraId="7E8E979B"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 </w:t>
      </w:r>
      <w:proofErr w:type="spellStart"/>
      <w:r w:rsidRPr="00075CA6">
        <w:rPr>
          <w:rFonts w:ascii="HelvLight" w:hAnsi="HelvLight"/>
        </w:rPr>
        <w:t>actionListeners</w:t>
      </w:r>
      <w:proofErr w:type="spellEnd"/>
      <w:r w:rsidRPr="00075CA6">
        <w:rPr>
          <w:rFonts w:ascii="HelvLight" w:hAnsi="HelvLight"/>
        </w:rPr>
        <w:t xml:space="preserve"> added for each</w:t>
      </w:r>
    </w:p>
    <w:p w14:paraId="3F5B18A9"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
    <w:p w14:paraId="24CDCEE8"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roofErr w:type="gramStart"/>
      <w:r w:rsidRPr="00075CA6">
        <w:rPr>
          <w:rFonts w:ascii="HelvLight" w:hAnsi="HelvLight"/>
        </w:rPr>
        <w:t>add(</w:t>
      </w:r>
      <w:proofErr w:type="gramEnd"/>
      <w:r w:rsidRPr="00075CA6">
        <w:rPr>
          <w:rFonts w:ascii="HelvLight" w:hAnsi="HelvLight"/>
        </w:rPr>
        <w:t>b1);add(b2); add(b3); add(b4); //add all buttons</w:t>
      </w:r>
    </w:p>
    <w:p w14:paraId="06876703"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
    <w:p w14:paraId="13879192"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roofErr w:type="spellStart"/>
      <w:proofErr w:type="gramStart"/>
      <w:r w:rsidRPr="00075CA6">
        <w:rPr>
          <w:rFonts w:ascii="HelvLight" w:hAnsi="HelvLight"/>
        </w:rPr>
        <w:t>l.setBounds</w:t>
      </w:r>
      <w:proofErr w:type="spellEnd"/>
      <w:r w:rsidRPr="00075CA6">
        <w:rPr>
          <w:rFonts w:ascii="HelvLight" w:hAnsi="HelvLight"/>
        </w:rPr>
        <w:t>(</w:t>
      </w:r>
      <w:proofErr w:type="gramEnd"/>
      <w:r w:rsidRPr="00075CA6">
        <w:rPr>
          <w:rFonts w:ascii="HelvLight" w:hAnsi="HelvLight"/>
        </w:rPr>
        <w:t xml:space="preserve">0,5,730,260);  </w:t>
      </w:r>
    </w:p>
    <w:p w14:paraId="52E83959"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roofErr w:type="gramStart"/>
      <w:r w:rsidRPr="00075CA6">
        <w:rPr>
          <w:rFonts w:ascii="HelvLight" w:hAnsi="HelvLight"/>
        </w:rPr>
        <w:t>b1.setBounds(</w:t>
      </w:r>
      <w:proofErr w:type="gramEnd"/>
      <w:r w:rsidRPr="00075CA6">
        <w:rPr>
          <w:rFonts w:ascii="HelvLight" w:hAnsi="HelvLight"/>
        </w:rPr>
        <w:t xml:space="preserve">90,280,100,100);  </w:t>
      </w:r>
    </w:p>
    <w:p w14:paraId="31ECE4B9"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roofErr w:type="gramStart"/>
      <w:r w:rsidRPr="00075CA6">
        <w:rPr>
          <w:rFonts w:ascii="HelvLight" w:hAnsi="HelvLight"/>
        </w:rPr>
        <w:t>b2.setBounds(</w:t>
      </w:r>
      <w:proofErr w:type="gramEnd"/>
      <w:r w:rsidRPr="00075CA6">
        <w:rPr>
          <w:rFonts w:ascii="HelvLight" w:hAnsi="HelvLight"/>
        </w:rPr>
        <w:t xml:space="preserve">205,280,200,100);  </w:t>
      </w:r>
    </w:p>
    <w:p w14:paraId="680F5B6E"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roofErr w:type="gramStart"/>
      <w:r w:rsidRPr="00075CA6">
        <w:rPr>
          <w:rFonts w:ascii="HelvLight" w:hAnsi="HelvLight"/>
        </w:rPr>
        <w:t>b3.setBounds(</w:t>
      </w:r>
      <w:proofErr w:type="gramEnd"/>
      <w:r w:rsidRPr="00075CA6">
        <w:rPr>
          <w:rFonts w:ascii="HelvLight" w:hAnsi="HelvLight"/>
        </w:rPr>
        <w:t xml:space="preserve">420,280,100,100);  </w:t>
      </w:r>
    </w:p>
    <w:p w14:paraId="30337D14"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roofErr w:type="gramStart"/>
      <w:r w:rsidRPr="00075CA6">
        <w:rPr>
          <w:rFonts w:ascii="HelvLight" w:hAnsi="HelvLight"/>
        </w:rPr>
        <w:t>b4.setBounds(</w:t>
      </w:r>
      <w:proofErr w:type="gramEnd"/>
      <w:r w:rsidRPr="00075CA6">
        <w:rPr>
          <w:rFonts w:ascii="HelvLight" w:hAnsi="HelvLight"/>
        </w:rPr>
        <w:t xml:space="preserve">535,280,100,100); </w:t>
      </w:r>
    </w:p>
    <w:p w14:paraId="4252343E"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roofErr w:type="spellStart"/>
      <w:proofErr w:type="gramStart"/>
      <w:r w:rsidRPr="00075CA6">
        <w:rPr>
          <w:rFonts w:ascii="HelvLight" w:hAnsi="HelvLight"/>
        </w:rPr>
        <w:t>setDefaultCloseOperation</w:t>
      </w:r>
      <w:proofErr w:type="spellEnd"/>
      <w:r w:rsidRPr="00075CA6">
        <w:rPr>
          <w:rFonts w:ascii="HelvLight" w:hAnsi="HelvLight"/>
        </w:rPr>
        <w:t>(</w:t>
      </w:r>
      <w:proofErr w:type="spellStart"/>
      <w:proofErr w:type="gramEnd"/>
      <w:r w:rsidRPr="00075CA6">
        <w:rPr>
          <w:rFonts w:ascii="HelvLight" w:hAnsi="HelvLight"/>
        </w:rPr>
        <w:t>JFrame.EXIT_ON_CLOSE</w:t>
      </w:r>
      <w:proofErr w:type="spellEnd"/>
      <w:r w:rsidRPr="00075CA6">
        <w:rPr>
          <w:rFonts w:ascii="HelvLight" w:hAnsi="HelvLight"/>
        </w:rPr>
        <w:t xml:space="preserve">);  </w:t>
      </w:r>
    </w:p>
    <w:p w14:paraId="66AB0F67"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roofErr w:type="spellStart"/>
      <w:proofErr w:type="gramStart"/>
      <w:r w:rsidRPr="00075CA6">
        <w:rPr>
          <w:rFonts w:ascii="HelvLight" w:hAnsi="HelvLight"/>
        </w:rPr>
        <w:t>setLayout</w:t>
      </w:r>
      <w:proofErr w:type="spellEnd"/>
      <w:r w:rsidRPr="00075CA6">
        <w:rPr>
          <w:rFonts w:ascii="HelvLight" w:hAnsi="HelvLight"/>
        </w:rPr>
        <w:t>(</w:t>
      </w:r>
      <w:proofErr w:type="gramEnd"/>
      <w:r w:rsidRPr="00075CA6">
        <w:rPr>
          <w:rFonts w:ascii="HelvLight" w:hAnsi="HelvLight"/>
        </w:rPr>
        <w:t xml:space="preserve">null);  </w:t>
      </w:r>
    </w:p>
    <w:p w14:paraId="4B7ADD4D"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roofErr w:type="spellStart"/>
      <w:proofErr w:type="gramStart"/>
      <w:r w:rsidRPr="00075CA6">
        <w:rPr>
          <w:rFonts w:ascii="HelvLight" w:hAnsi="HelvLight"/>
        </w:rPr>
        <w:t>setLocation</w:t>
      </w:r>
      <w:proofErr w:type="spellEnd"/>
      <w:r w:rsidRPr="00075CA6">
        <w:rPr>
          <w:rFonts w:ascii="HelvLight" w:hAnsi="HelvLight"/>
        </w:rPr>
        <w:t>(</w:t>
      </w:r>
      <w:proofErr w:type="gramEnd"/>
      <w:r w:rsidRPr="00075CA6">
        <w:rPr>
          <w:rFonts w:ascii="HelvLight" w:hAnsi="HelvLight"/>
        </w:rPr>
        <w:t xml:space="preserve">640,300);  </w:t>
      </w:r>
    </w:p>
    <w:p w14:paraId="4388A89E"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roofErr w:type="spellStart"/>
      <w:proofErr w:type="gramStart"/>
      <w:r w:rsidRPr="00075CA6">
        <w:rPr>
          <w:rFonts w:ascii="HelvLight" w:hAnsi="HelvLight"/>
        </w:rPr>
        <w:t>setVisible</w:t>
      </w:r>
      <w:proofErr w:type="spellEnd"/>
      <w:r w:rsidRPr="00075CA6">
        <w:rPr>
          <w:rFonts w:ascii="HelvLight" w:hAnsi="HelvLight"/>
        </w:rPr>
        <w:t>(</w:t>
      </w:r>
      <w:proofErr w:type="gramEnd"/>
      <w:r w:rsidRPr="00075CA6">
        <w:rPr>
          <w:rFonts w:ascii="HelvLight" w:hAnsi="HelvLight"/>
        </w:rPr>
        <w:t xml:space="preserve">true);  </w:t>
      </w:r>
    </w:p>
    <w:p w14:paraId="6CB98079"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roofErr w:type="spellStart"/>
      <w:proofErr w:type="gramStart"/>
      <w:r w:rsidRPr="00075CA6">
        <w:rPr>
          <w:rFonts w:ascii="HelvLight" w:hAnsi="HelvLight"/>
        </w:rPr>
        <w:t>setSize</w:t>
      </w:r>
      <w:proofErr w:type="spellEnd"/>
      <w:r w:rsidRPr="00075CA6">
        <w:rPr>
          <w:rFonts w:ascii="HelvLight" w:hAnsi="HelvLight"/>
        </w:rPr>
        <w:t>(</w:t>
      </w:r>
      <w:proofErr w:type="gramEnd"/>
      <w:r w:rsidRPr="00075CA6">
        <w:rPr>
          <w:rFonts w:ascii="HelvLight" w:hAnsi="HelvLight"/>
        </w:rPr>
        <w:t xml:space="preserve">740,460);  </w:t>
      </w:r>
    </w:p>
    <w:p w14:paraId="2382A250" w14:textId="77777777" w:rsidR="00177637" w:rsidRPr="00075CA6" w:rsidRDefault="00177637" w:rsidP="00177637">
      <w:pPr>
        <w:spacing w:after="120" w:line="240" w:lineRule="auto"/>
        <w:rPr>
          <w:rFonts w:ascii="HelvLight" w:hAnsi="HelvLight"/>
        </w:rPr>
      </w:pPr>
      <w:r w:rsidRPr="00075CA6">
        <w:rPr>
          <w:rFonts w:ascii="HelvLight" w:hAnsi="HelvLight"/>
        </w:rPr>
        <w:tab/>
        <w:t>}</w:t>
      </w:r>
    </w:p>
    <w:p w14:paraId="65999061" w14:textId="77777777" w:rsidR="00177637" w:rsidRPr="00075CA6" w:rsidRDefault="00177637" w:rsidP="00177637">
      <w:pPr>
        <w:spacing w:after="120" w:line="240" w:lineRule="auto"/>
        <w:rPr>
          <w:rFonts w:ascii="HelvLight" w:hAnsi="HelvLight"/>
        </w:rPr>
      </w:pPr>
      <w:r w:rsidRPr="00075CA6">
        <w:rPr>
          <w:rFonts w:ascii="HelvLight" w:hAnsi="HelvLight"/>
        </w:rPr>
        <w:tab/>
      </w:r>
      <w:proofErr w:type="gramStart"/>
      <w:r w:rsidRPr="00075CA6">
        <w:rPr>
          <w:rFonts w:ascii="HelvLight" w:hAnsi="HelvLight"/>
        </w:rPr>
        <w:t>public</w:t>
      </w:r>
      <w:proofErr w:type="gramEnd"/>
      <w:r w:rsidRPr="00075CA6">
        <w:rPr>
          <w:rFonts w:ascii="HelvLight" w:hAnsi="HelvLight"/>
        </w:rPr>
        <w:t xml:space="preserve"> void </w:t>
      </w:r>
      <w:proofErr w:type="spellStart"/>
      <w:r w:rsidRPr="00075CA6">
        <w:rPr>
          <w:rFonts w:ascii="HelvLight" w:hAnsi="HelvLight"/>
        </w:rPr>
        <w:t>actionPerformed</w:t>
      </w:r>
      <w:proofErr w:type="spellEnd"/>
      <w:r w:rsidRPr="00075CA6">
        <w:rPr>
          <w:rFonts w:ascii="HelvLight" w:hAnsi="HelvLight"/>
        </w:rPr>
        <w:t>(</w:t>
      </w:r>
      <w:proofErr w:type="spellStart"/>
      <w:r w:rsidRPr="00075CA6">
        <w:rPr>
          <w:rFonts w:ascii="HelvLight" w:hAnsi="HelvLight"/>
        </w:rPr>
        <w:t>ActionEvent</w:t>
      </w:r>
      <w:proofErr w:type="spellEnd"/>
      <w:r w:rsidRPr="00075CA6">
        <w:rPr>
          <w:rFonts w:ascii="HelvLight" w:hAnsi="HelvLight"/>
        </w:rPr>
        <w:t xml:space="preserve"> e) {</w:t>
      </w:r>
    </w:p>
    <w:p w14:paraId="4F44D7B7" w14:textId="77777777" w:rsidR="00177637" w:rsidRPr="00075CA6" w:rsidRDefault="00177637" w:rsidP="00177637">
      <w:pPr>
        <w:spacing w:after="120" w:line="240" w:lineRule="auto"/>
        <w:rPr>
          <w:rFonts w:ascii="HelvLight" w:hAnsi="HelvLight"/>
        </w:rPr>
      </w:pPr>
      <w:r w:rsidRPr="00075CA6">
        <w:rPr>
          <w:rFonts w:ascii="HelvLight" w:hAnsi="HelvLight"/>
        </w:rPr>
        <w:tab/>
      </w:r>
      <w:r w:rsidRPr="00075CA6">
        <w:rPr>
          <w:rFonts w:ascii="HelvLight" w:hAnsi="HelvLight"/>
        </w:rPr>
        <w:tab/>
      </w:r>
    </w:p>
    <w:p w14:paraId="1F1478B3" w14:textId="77777777" w:rsidR="00177637" w:rsidRPr="00075CA6" w:rsidRDefault="00177637" w:rsidP="00177637">
      <w:pPr>
        <w:spacing w:after="120" w:line="240" w:lineRule="auto"/>
        <w:rPr>
          <w:rFonts w:ascii="HelvLight" w:hAnsi="HelvLight"/>
        </w:rPr>
      </w:pPr>
    </w:p>
    <w:p w14:paraId="6F67301C"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gramStart"/>
      <w:r w:rsidRPr="00075CA6">
        <w:rPr>
          <w:rFonts w:ascii="HelvLight" w:hAnsi="HelvLight"/>
        </w:rPr>
        <w:t>if(</w:t>
      </w:r>
      <w:proofErr w:type="spellStart"/>
      <w:proofErr w:type="gramEnd"/>
      <w:r w:rsidRPr="00075CA6">
        <w:rPr>
          <w:rFonts w:ascii="HelvLight" w:hAnsi="HelvLight"/>
        </w:rPr>
        <w:t>e.getSource</w:t>
      </w:r>
      <w:proofErr w:type="spellEnd"/>
      <w:r w:rsidRPr="00075CA6">
        <w:rPr>
          <w:rFonts w:ascii="HelvLight" w:hAnsi="HelvLight"/>
        </w:rPr>
        <w:t xml:space="preserve">()==b1)  </w:t>
      </w:r>
    </w:p>
    <w:p w14:paraId="64AD8E2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7132F18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option=</w:t>
      </w:r>
      <w:proofErr w:type="gramEnd"/>
      <w:r w:rsidRPr="00075CA6">
        <w:rPr>
          <w:rFonts w:ascii="HelvLight" w:hAnsi="HelvLight"/>
        </w:rPr>
        <w:t>1;</w:t>
      </w:r>
    </w:p>
    <w:p w14:paraId="4A691BA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new</w:t>
      </w:r>
      <w:proofErr w:type="gramEnd"/>
      <w:r w:rsidRPr="00075CA6">
        <w:rPr>
          <w:rFonts w:ascii="HelvLight" w:hAnsi="HelvLight"/>
        </w:rPr>
        <w:t xml:space="preserve"> JAVA("JAVA QUIZ");</w:t>
      </w:r>
    </w:p>
    <w:p w14:paraId="3D563A9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dispose(</w:t>
      </w:r>
      <w:proofErr w:type="gramEnd"/>
      <w:r w:rsidRPr="00075CA6">
        <w:rPr>
          <w:rFonts w:ascii="HelvLight" w:hAnsi="HelvLight"/>
        </w:rPr>
        <w:t>);</w:t>
      </w:r>
    </w:p>
    <w:p w14:paraId="3013A9A6"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7D600E8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69197CD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11D67E33" w14:textId="77777777" w:rsidR="00177637" w:rsidRPr="00075CA6" w:rsidRDefault="00177637" w:rsidP="00177637">
      <w:pPr>
        <w:spacing w:after="120" w:line="240" w:lineRule="auto"/>
        <w:rPr>
          <w:rFonts w:ascii="HelvLight" w:hAnsi="HelvLight"/>
        </w:rPr>
      </w:pPr>
      <w:r w:rsidRPr="00075CA6">
        <w:rPr>
          <w:rFonts w:ascii="HelvLight" w:hAnsi="HelvLight"/>
        </w:rPr>
        <w:lastRenderedPageBreak/>
        <w:t xml:space="preserve">    </w:t>
      </w:r>
      <w:r w:rsidRPr="00075CA6">
        <w:rPr>
          <w:rFonts w:ascii="HelvLight" w:hAnsi="HelvLight"/>
        </w:rPr>
        <w:tab/>
      </w:r>
      <w:proofErr w:type="gramStart"/>
      <w:r w:rsidRPr="00075CA6">
        <w:rPr>
          <w:rFonts w:ascii="HelvLight" w:hAnsi="HelvLight"/>
        </w:rPr>
        <w:t>if(</w:t>
      </w:r>
      <w:proofErr w:type="spellStart"/>
      <w:proofErr w:type="gramEnd"/>
      <w:r w:rsidRPr="00075CA6">
        <w:rPr>
          <w:rFonts w:ascii="HelvLight" w:hAnsi="HelvLight"/>
        </w:rPr>
        <w:t>e.getSource</w:t>
      </w:r>
      <w:proofErr w:type="spellEnd"/>
      <w:r w:rsidRPr="00075CA6">
        <w:rPr>
          <w:rFonts w:ascii="HelvLight" w:hAnsi="HelvLight"/>
        </w:rPr>
        <w:t xml:space="preserve">()==b2)  </w:t>
      </w:r>
    </w:p>
    <w:p w14:paraId="6CB4324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57FADAF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option=</w:t>
      </w:r>
      <w:proofErr w:type="gramEnd"/>
      <w:r w:rsidRPr="00075CA6">
        <w:rPr>
          <w:rFonts w:ascii="HelvLight" w:hAnsi="HelvLight"/>
        </w:rPr>
        <w:t>2;</w:t>
      </w:r>
    </w:p>
    <w:p w14:paraId="4DAFF11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new</w:t>
      </w:r>
      <w:proofErr w:type="gramEnd"/>
      <w:r w:rsidRPr="00075CA6">
        <w:rPr>
          <w:rFonts w:ascii="HelvLight" w:hAnsi="HelvLight"/>
        </w:rPr>
        <w:t xml:space="preserve"> DS("Data Structures' QUIZ");</w:t>
      </w:r>
    </w:p>
    <w:p w14:paraId="71C1607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dispose(</w:t>
      </w:r>
      <w:proofErr w:type="gramEnd"/>
      <w:r w:rsidRPr="00075CA6">
        <w:rPr>
          <w:rFonts w:ascii="HelvLight" w:hAnsi="HelvLight"/>
        </w:rPr>
        <w:t>);</w:t>
      </w:r>
    </w:p>
    <w:p w14:paraId="229D9B6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135F9BDB"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55EAE77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
    <w:p w14:paraId="2FBDAD7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gramStart"/>
      <w:r w:rsidRPr="00075CA6">
        <w:rPr>
          <w:rFonts w:ascii="HelvLight" w:hAnsi="HelvLight"/>
        </w:rPr>
        <w:t>if(</w:t>
      </w:r>
      <w:proofErr w:type="spellStart"/>
      <w:proofErr w:type="gramEnd"/>
      <w:r w:rsidRPr="00075CA6">
        <w:rPr>
          <w:rFonts w:ascii="HelvLight" w:hAnsi="HelvLight"/>
        </w:rPr>
        <w:t>e.getSource</w:t>
      </w:r>
      <w:proofErr w:type="spellEnd"/>
      <w:r w:rsidRPr="00075CA6">
        <w:rPr>
          <w:rFonts w:ascii="HelvLight" w:hAnsi="HelvLight"/>
        </w:rPr>
        <w:t xml:space="preserve">()==b3)  </w:t>
      </w:r>
    </w:p>
    <w:p w14:paraId="1AB3CEA0"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7F0A8C4A"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r w:rsidRPr="00075CA6">
        <w:rPr>
          <w:rFonts w:ascii="HelvLight" w:hAnsi="HelvLight"/>
        </w:rPr>
        <w:tab/>
      </w:r>
      <w:proofErr w:type="gramStart"/>
      <w:r w:rsidRPr="00075CA6">
        <w:rPr>
          <w:rFonts w:ascii="HelvLight" w:hAnsi="HelvLight"/>
        </w:rPr>
        <w:t>option=</w:t>
      </w:r>
      <w:proofErr w:type="gramEnd"/>
      <w:r w:rsidRPr="00075CA6">
        <w:rPr>
          <w:rFonts w:ascii="HelvLight" w:hAnsi="HelvLight"/>
        </w:rPr>
        <w:t>3;</w:t>
      </w:r>
    </w:p>
    <w:p w14:paraId="52B4ED9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new</w:t>
      </w:r>
      <w:proofErr w:type="gramEnd"/>
      <w:r w:rsidRPr="00075CA6">
        <w:rPr>
          <w:rFonts w:ascii="HelvLight" w:hAnsi="HelvLight"/>
        </w:rPr>
        <w:t xml:space="preserve"> DLD("DLD QUIZ");</w:t>
      </w:r>
    </w:p>
    <w:p w14:paraId="020C8E4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dispose(</w:t>
      </w:r>
      <w:proofErr w:type="gramEnd"/>
      <w:r w:rsidRPr="00075CA6">
        <w:rPr>
          <w:rFonts w:ascii="HelvLight" w:hAnsi="HelvLight"/>
        </w:rPr>
        <w:t>);</w:t>
      </w:r>
    </w:p>
    <w:p w14:paraId="36BA34D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208B2004"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1457EB2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gramStart"/>
      <w:r w:rsidRPr="00075CA6">
        <w:rPr>
          <w:rFonts w:ascii="HelvLight" w:hAnsi="HelvLight"/>
        </w:rPr>
        <w:t>if(</w:t>
      </w:r>
      <w:proofErr w:type="spellStart"/>
      <w:proofErr w:type="gramEnd"/>
      <w:r w:rsidRPr="00075CA6">
        <w:rPr>
          <w:rFonts w:ascii="HelvLight" w:hAnsi="HelvLight"/>
        </w:rPr>
        <w:t>e.getSource</w:t>
      </w:r>
      <w:proofErr w:type="spellEnd"/>
      <w:r w:rsidRPr="00075CA6">
        <w:rPr>
          <w:rFonts w:ascii="HelvLight" w:hAnsi="HelvLight"/>
        </w:rPr>
        <w:t xml:space="preserve">()==b4)  </w:t>
      </w:r>
    </w:p>
    <w:p w14:paraId="0BE43B3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4DC15C5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r w:rsidRPr="00075CA6">
        <w:rPr>
          <w:rFonts w:ascii="HelvLight" w:hAnsi="HelvLight"/>
        </w:rPr>
        <w:tab/>
      </w:r>
      <w:proofErr w:type="gramStart"/>
      <w:r w:rsidRPr="00075CA6">
        <w:rPr>
          <w:rFonts w:ascii="HelvLight" w:hAnsi="HelvLight"/>
        </w:rPr>
        <w:t>option=</w:t>
      </w:r>
      <w:proofErr w:type="gramEnd"/>
      <w:r w:rsidRPr="00075CA6">
        <w:rPr>
          <w:rFonts w:ascii="HelvLight" w:hAnsi="HelvLight"/>
        </w:rPr>
        <w:t>4;</w:t>
      </w:r>
    </w:p>
    <w:p w14:paraId="0E014763"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new</w:t>
      </w:r>
      <w:proofErr w:type="gramEnd"/>
      <w:r w:rsidRPr="00075CA6">
        <w:rPr>
          <w:rFonts w:ascii="HelvLight" w:hAnsi="HelvLight"/>
        </w:rPr>
        <w:t xml:space="preserve"> EVS("EVS QUIZ");</w:t>
      </w:r>
    </w:p>
    <w:p w14:paraId="621C4E2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dispose(</w:t>
      </w:r>
      <w:proofErr w:type="gramEnd"/>
      <w:r w:rsidRPr="00075CA6">
        <w:rPr>
          <w:rFonts w:ascii="HelvLight" w:hAnsi="HelvLight"/>
        </w:rPr>
        <w:t>);</w:t>
      </w:r>
    </w:p>
    <w:p w14:paraId="72EECF9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4E9E87C8"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
    <w:p w14:paraId="32CBD8DA" w14:textId="77777777" w:rsidR="00177637" w:rsidRPr="00075CA6" w:rsidRDefault="00177637" w:rsidP="00177637">
      <w:pPr>
        <w:spacing w:after="120" w:line="240" w:lineRule="auto"/>
        <w:rPr>
          <w:rFonts w:ascii="HelvLight" w:hAnsi="HelvLight"/>
        </w:rPr>
      </w:pPr>
      <w:r w:rsidRPr="00075CA6">
        <w:rPr>
          <w:rFonts w:ascii="HelvLight" w:hAnsi="HelvLight"/>
        </w:rPr>
        <w:tab/>
        <w:t>}</w:t>
      </w:r>
    </w:p>
    <w:p w14:paraId="514AEAD3" w14:textId="77777777" w:rsidR="00177637" w:rsidRPr="00075CA6" w:rsidRDefault="00177637" w:rsidP="00177637">
      <w:pPr>
        <w:spacing w:after="120" w:line="240" w:lineRule="auto"/>
        <w:rPr>
          <w:rFonts w:ascii="HelvLight" w:hAnsi="HelvLight"/>
        </w:rPr>
      </w:pPr>
      <w:r w:rsidRPr="00075CA6">
        <w:rPr>
          <w:rFonts w:ascii="HelvLight" w:hAnsi="HelvLight"/>
        </w:rPr>
        <w:tab/>
      </w:r>
    </w:p>
    <w:p w14:paraId="421F935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public</w:t>
      </w:r>
      <w:proofErr w:type="gramEnd"/>
      <w:r w:rsidRPr="00075CA6">
        <w:rPr>
          <w:rFonts w:ascii="HelvLight" w:hAnsi="HelvLight"/>
        </w:rPr>
        <w:t xml:space="preserve"> static void main(String[] </w:t>
      </w:r>
      <w:proofErr w:type="spellStart"/>
      <w:r w:rsidRPr="00075CA6">
        <w:rPr>
          <w:rFonts w:ascii="HelvLight" w:hAnsi="HelvLight"/>
        </w:rPr>
        <w:t>args</w:t>
      </w:r>
      <w:proofErr w:type="spellEnd"/>
      <w:r w:rsidRPr="00075CA6">
        <w:rPr>
          <w:rFonts w:ascii="HelvLight" w:hAnsi="HelvLight"/>
        </w:rPr>
        <w:t>) {</w:t>
      </w:r>
    </w:p>
    <w:p w14:paraId="50655A82" w14:textId="77777777" w:rsidR="00177637" w:rsidRPr="00075CA6" w:rsidRDefault="00177637" w:rsidP="00177637">
      <w:pPr>
        <w:spacing w:after="120" w:line="240" w:lineRule="auto"/>
        <w:rPr>
          <w:rFonts w:ascii="HelvLight" w:hAnsi="HelvLight"/>
        </w:rPr>
      </w:pPr>
      <w:r w:rsidRPr="00075CA6">
        <w:rPr>
          <w:rFonts w:ascii="HelvLight" w:hAnsi="HelvLight"/>
        </w:rPr>
        <w:tab/>
      </w:r>
      <w:r w:rsidRPr="00075CA6">
        <w:rPr>
          <w:rFonts w:ascii="HelvLight" w:hAnsi="HelvLight"/>
        </w:rPr>
        <w:tab/>
      </w:r>
    </w:p>
    <w:p w14:paraId="5B4E1381"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gramStart"/>
      <w:r w:rsidRPr="00075CA6">
        <w:rPr>
          <w:rFonts w:ascii="HelvLight" w:hAnsi="HelvLight"/>
        </w:rPr>
        <w:t>new</w:t>
      </w:r>
      <w:proofErr w:type="gramEnd"/>
      <w:r w:rsidRPr="00075CA6">
        <w:rPr>
          <w:rFonts w:ascii="HelvLight" w:hAnsi="HelvLight"/>
        </w:rPr>
        <w:t xml:space="preserve"> </w:t>
      </w:r>
      <w:proofErr w:type="spellStart"/>
      <w:r w:rsidRPr="00075CA6">
        <w:rPr>
          <w:rFonts w:ascii="HelvLight" w:hAnsi="HelvLight"/>
        </w:rPr>
        <w:t>MainFrame</w:t>
      </w:r>
      <w:proofErr w:type="spellEnd"/>
      <w:r w:rsidRPr="00075CA6">
        <w:rPr>
          <w:rFonts w:ascii="HelvLight" w:hAnsi="HelvLight"/>
        </w:rPr>
        <w:t>("Let's quiz");</w:t>
      </w:r>
    </w:p>
    <w:p w14:paraId="56B7A897" w14:textId="42A65E36" w:rsidR="00177637" w:rsidRPr="00075CA6" w:rsidRDefault="00177637" w:rsidP="00177637">
      <w:pPr>
        <w:spacing w:after="120" w:line="240" w:lineRule="auto"/>
        <w:rPr>
          <w:rFonts w:ascii="HelvLight" w:hAnsi="HelvLight"/>
        </w:rPr>
      </w:pPr>
      <w:r w:rsidRPr="00075CA6">
        <w:rPr>
          <w:rFonts w:ascii="HelvLight" w:hAnsi="HelvLight"/>
        </w:rPr>
        <w:tab/>
        <w:t>}</w:t>
      </w:r>
    </w:p>
    <w:p w14:paraId="4C155A3F" w14:textId="5ECB91D4" w:rsidR="00177637" w:rsidRPr="00075CA6" w:rsidRDefault="00177637" w:rsidP="00177637">
      <w:pPr>
        <w:spacing w:after="120" w:line="240" w:lineRule="auto"/>
        <w:rPr>
          <w:rFonts w:ascii="HelvLight" w:hAnsi="HelvLight"/>
        </w:rPr>
      </w:pPr>
      <w:r w:rsidRPr="00075CA6">
        <w:rPr>
          <w:rFonts w:ascii="HelvLight" w:hAnsi="HelvLight"/>
        </w:rPr>
        <w:t>}</w:t>
      </w:r>
    </w:p>
    <w:p w14:paraId="0379228D" w14:textId="77777777" w:rsidR="00177637" w:rsidRPr="00075CA6" w:rsidRDefault="00177637" w:rsidP="00177637">
      <w:pPr>
        <w:spacing w:after="120" w:line="240" w:lineRule="auto"/>
        <w:rPr>
          <w:rFonts w:ascii="HelvLight" w:hAnsi="HelvLight"/>
        </w:rPr>
      </w:pPr>
    </w:p>
    <w:p w14:paraId="592F2209" w14:textId="77777777" w:rsidR="00177637" w:rsidRPr="00075CA6" w:rsidRDefault="00177637" w:rsidP="00177637">
      <w:pPr>
        <w:spacing w:after="120" w:line="240" w:lineRule="auto"/>
        <w:rPr>
          <w:rFonts w:ascii="HelvLight" w:hAnsi="HelvLight"/>
        </w:rPr>
      </w:pPr>
    </w:p>
    <w:p w14:paraId="1E3B64E1"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java.awt.Font</w:t>
      </w:r>
      <w:proofErr w:type="spellEnd"/>
      <w:r w:rsidRPr="00075CA6">
        <w:rPr>
          <w:rFonts w:ascii="HelvLight" w:hAnsi="HelvLight"/>
        </w:rPr>
        <w:t>;</w:t>
      </w:r>
    </w:p>
    <w:p w14:paraId="6799D1A5"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java.awt.event.ActionEvent</w:t>
      </w:r>
      <w:proofErr w:type="spellEnd"/>
      <w:r w:rsidRPr="00075CA6">
        <w:rPr>
          <w:rFonts w:ascii="HelvLight" w:hAnsi="HelvLight"/>
        </w:rPr>
        <w:t>;</w:t>
      </w:r>
    </w:p>
    <w:p w14:paraId="130C92D7"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java.awt.event.ActionListener</w:t>
      </w:r>
      <w:proofErr w:type="spellEnd"/>
      <w:r w:rsidRPr="00075CA6">
        <w:rPr>
          <w:rFonts w:ascii="HelvLight" w:hAnsi="HelvLight"/>
        </w:rPr>
        <w:t>;</w:t>
      </w:r>
    </w:p>
    <w:p w14:paraId="646A0B29" w14:textId="77777777" w:rsidR="00177637" w:rsidRPr="00075CA6" w:rsidRDefault="00177637" w:rsidP="00177637">
      <w:pPr>
        <w:spacing w:after="120" w:line="240" w:lineRule="auto"/>
        <w:rPr>
          <w:rFonts w:ascii="HelvLight" w:hAnsi="HelvLight"/>
        </w:rPr>
      </w:pPr>
    </w:p>
    <w:p w14:paraId="533B018E"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javax.swing.ImageIcon</w:t>
      </w:r>
      <w:proofErr w:type="spellEnd"/>
      <w:r w:rsidRPr="00075CA6">
        <w:rPr>
          <w:rFonts w:ascii="HelvLight" w:hAnsi="HelvLight"/>
        </w:rPr>
        <w:t>;</w:t>
      </w:r>
    </w:p>
    <w:p w14:paraId="19B78060"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lastRenderedPageBreak/>
        <w:t>import</w:t>
      </w:r>
      <w:proofErr w:type="gramEnd"/>
      <w:r w:rsidRPr="00075CA6">
        <w:rPr>
          <w:rFonts w:ascii="HelvLight" w:hAnsi="HelvLight"/>
        </w:rPr>
        <w:t xml:space="preserve"> </w:t>
      </w:r>
      <w:proofErr w:type="spellStart"/>
      <w:r w:rsidRPr="00075CA6">
        <w:rPr>
          <w:rFonts w:ascii="HelvLight" w:hAnsi="HelvLight"/>
        </w:rPr>
        <w:t>javax.swing.JButton</w:t>
      </w:r>
      <w:proofErr w:type="spellEnd"/>
      <w:r w:rsidRPr="00075CA6">
        <w:rPr>
          <w:rFonts w:ascii="HelvLight" w:hAnsi="HelvLight"/>
        </w:rPr>
        <w:t>;</w:t>
      </w:r>
    </w:p>
    <w:p w14:paraId="2FC4A9E9"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javax.swing.JFrame</w:t>
      </w:r>
      <w:proofErr w:type="spellEnd"/>
      <w:r w:rsidRPr="00075CA6">
        <w:rPr>
          <w:rFonts w:ascii="HelvLight" w:hAnsi="HelvLight"/>
        </w:rPr>
        <w:t>;</w:t>
      </w:r>
    </w:p>
    <w:p w14:paraId="26B70A9D"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import</w:t>
      </w:r>
      <w:proofErr w:type="gramEnd"/>
      <w:r w:rsidRPr="00075CA6">
        <w:rPr>
          <w:rFonts w:ascii="HelvLight" w:hAnsi="HelvLight"/>
        </w:rPr>
        <w:t xml:space="preserve"> </w:t>
      </w:r>
      <w:proofErr w:type="spellStart"/>
      <w:r w:rsidRPr="00075CA6">
        <w:rPr>
          <w:rFonts w:ascii="HelvLight" w:hAnsi="HelvLight"/>
        </w:rPr>
        <w:t>javax.swing.JLabel</w:t>
      </w:r>
      <w:proofErr w:type="spellEnd"/>
      <w:r w:rsidRPr="00075CA6">
        <w:rPr>
          <w:rFonts w:ascii="HelvLight" w:hAnsi="HelvLight"/>
        </w:rPr>
        <w:t>;</w:t>
      </w:r>
    </w:p>
    <w:p w14:paraId="571F0100" w14:textId="77777777" w:rsidR="00177637" w:rsidRPr="00075CA6" w:rsidRDefault="00177637" w:rsidP="00177637">
      <w:pPr>
        <w:spacing w:after="120" w:line="240" w:lineRule="auto"/>
        <w:rPr>
          <w:rFonts w:ascii="HelvLight" w:hAnsi="HelvLight"/>
        </w:rPr>
      </w:pPr>
    </w:p>
    <w:p w14:paraId="5B764047" w14:textId="77777777" w:rsidR="00177637" w:rsidRPr="00075CA6" w:rsidRDefault="00177637" w:rsidP="00177637">
      <w:pPr>
        <w:spacing w:after="120" w:line="240" w:lineRule="auto"/>
        <w:rPr>
          <w:rFonts w:ascii="HelvLight" w:hAnsi="HelvLight"/>
        </w:rPr>
      </w:pPr>
      <w:proofErr w:type="gramStart"/>
      <w:r w:rsidRPr="00075CA6">
        <w:rPr>
          <w:rFonts w:ascii="HelvLight" w:hAnsi="HelvLight"/>
        </w:rPr>
        <w:t>public</w:t>
      </w:r>
      <w:proofErr w:type="gramEnd"/>
      <w:r w:rsidRPr="00075CA6">
        <w:rPr>
          <w:rFonts w:ascii="HelvLight" w:hAnsi="HelvLight"/>
        </w:rPr>
        <w:t xml:space="preserve"> class </w:t>
      </w:r>
      <w:proofErr w:type="spellStart"/>
      <w:r w:rsidRPr="00075CA6">
        <w:rPr>
          <w:rFonts w:ascii="HelvLight" w:hAnsi="HelvLight"/>
        </w:rPr>
        <w:t>FirstPage</w:t>
      </w:r>
      <w:proofErr w:type="spellEnd"/>
      <w:r w:rsidRPr="00075CA6">
        <w:rPr>
          <w:rFonts w:ascii="HelvLight" w:hAnsi="HelvLight"/>
        </w:rPr>
        <w:t xml:space="preserve">  extends </w:t>
      </w:r>
      <w:proofErr w:type="spellStart"/>
      <w:r w:rsidRPr="00075CA6">
        <w:rPr>
          <w:rFonts w:ascii="HelvLight" w:hAnsi="HelvLight"/>
        </w:rPr>
        <w:t>JFrame</w:t>
      </w:r>
      <w:proofErr w:type="spellEnd"/>
      <w:r w:rsidRPr="00075CA6">
        <w:rPr>
          <w:rFonts w:ascii="HelvLight" w:hAnsi="HelvLight"/>
        </w:rPr>
        <w:t xml:space="preserve"> implements </w:t>
      </w:r>
      <w:proofErr w:type="spellStart"/>
      <w:r w:rsidRPr="00075CA6">
        <w:rPr>
          <w:rFonts w:ascii="HelvLight" w:hAnsi="HelvLight"/>
        </w:rPr>
        <w:t>ActionListener</w:t>
      </w:r>
      <w:proofErr w:type="spellEnd"/>
      <w:r w:rsidRPr="00075CA6">
        <w:rPr>
          <w:rFonts w:ascii="HelvLight" w:hAnsi="HelvLight"/>
        </w:rPr>
        <w:t xml:space="preserve"> {</w:t>
      </w:r>
    </w:p>
    <w:p w14:paraId="628CD77B" w14:textId="77777777" w:rsidR="00177637" w:rsidRPr="00075CA6" w:rsidRDefault="00177637" w:rsidP="00177637">
      <w:pPr>
        <w:spacing w:after="120" w:line="240" w:lineRule="auto"/>
        <w:rPr>
          <w:rFonts w:ascii="HelvLight" w:hAnsi="HelvLight"/>
        </w:rPr>
      </w:pPr>
    </w:p>
    <w:p w14:paraId="503374E8" w14:textId="77777777" w:rsidR="00177637" w:rsidRPr="00075CA6" w:rsidRDefault="00177637" w:rsidP="00177637">
      <w:pPr>
        <w:spacing w:after="120" w:line="240" w:lineRule="auto"/>
        <w:rPr>
          <w:rFonts w:ascii="HelvLight" w:hAnsi="HelvLight"/>
        </w:rPr>
      </w:pPr>
      <w:r w:rsidRPr="00075CA6">
        <w:rPr>
          <w:rFonts w:ascii="HelvLight" w:hAnsi="HelvLight"/>
        </w:rPr>
        <w:tab/>
      </w:r>
      <w:proofErr w:type="spellStart"/>
      <w:r w:rsidRPr="00075CA6">
        <w:rPr>
          <w:rFonts w:ascii="HelvLight" w:hAnsi="HelvLight"/>
        </w:rPr>
        <w:t>JButton</w:t>
      </w:r>
      <w:proofErr w:type="spellEnd"/>
      <w:r w:rsidRPr="00075CA6">
        <w:rPr>
          <w:rFonts w:ascii="HelvLight" w:hAnsi="HelvLight"/>
        </w:rPr>
        <w:t xml:space="preserve"> b1</w:t>
      </w:r>
      <w:proofErr w:type="gramStart"/>
      <w:r w:rsidRPr="00075CA6">
        <w:rPr>
          <w:rFonts w:ascii="HelvLight" w:hAnsi="HelvLight"/>
        </w:rPr>
        <w:t>,b2</w:t>
      </w:r>
      <w:proofErr w:type="gramEnd"/>
      <w:r w:rsidRPr="00075CA6">
        <w:rPr>
          <w:rFonts w:ascii="HelvLight" w:hAnsi="HelvLight"/>
        </w:rPr>
        <w:t>;</w:t>
      </w:r>
    </w:p>
    <w:p w14:paraId="6118BF59" w14:textId="77777777" w:rsidR="00177637" w:rsidRPr="00075CA6" w:rsidRDefault="00177637" w:rsidP="00177637">
      <w:pPr>
        <w:spacing w:after="120" w:line="240" w:lineRule="auto"/>
        <w:rPr>
          <w:rFonts w:ascii="HelvLight" w:hAnsi="HelvLight"/>
        </w:rPr>
      </w:pPr>
      <w:r w:rsidRPr="00075CA6">
        <w:rPr>
          <w:rFonts w:ascii="HelvLight" w:hAnsi="HelvLight"/>
        </w:rPr>
        <w:tab/>
      </w:r>
      <w:proofErr w:type="spellStart"/>
      <w:r w:rsidRPr="00075CA6">
        <w:rPr>
          <w:rFonts w:ascii="HelvLight" w:hAnsi="HelvLight"/>
        </w:rPr>
        <w:t>ImageIcon</w:t>
      </w:r>
      <w:proofErr w:type="spellEnd"/>
      <w:r w:rsidRPr="00075CA6">
        <w:rPr>
          <w:rFonts w:ascii="HelvLight" w:hAnsi="HelvLight"/>
        </w:rPr>
        <w:t xml:space="preserve"> image1;</w:t>
      </w:r>
    </w:p>
    <w:p w14:paraId="0D7195B9" w14:textId="77777777" w:rsidR="00177637" w:rsidRPr="00075CA6" w:rsidRDefault="00177637" w:rsidP="00177637">
      <w:pPr>
        <w:spacing w:after="120" w:line="240" w:lineRule="auto"/>
        <w:rPr>
          <w:rFonts w:ascii="HelvLight" w:hAnsi="HelvLight"/>
        </w:rPr>
      </w:pPr>
      <w:r w:rsidRPr="00075CA6">
        <w:rPr>
          <w:rFonts w:ascii="HelvLight" w:hAnsi="HelvLight"/>
        </w:rPr>
        <w:tab/>
      </w:r>
      <w:proofErr w:type="spellStart"/>
      <w:r w:rsidRPr="00075CA6">
        <w:rPr>
          <w:rFonts w:ascii="HelvLight" w:hAnsi="HelvLight"/>
        </w:rPr>
        <w:t>JLabel</w:t>
      </w:r>
      <w:proofErr w:type="spellEnd"/>
      <w:r w:rsidRPr="00075CA6">
        <w:rPr>
          <w:rFonts w:ascii="HelvLight" w:hAnsi="HelvLight"/>
        </w:rPr>
        <w:t xml:space="preserve"> l;</w:t>
      </w:r>
    </w:p>
    <w:p w14:paraId="59898C42" w14:textId="77777777" w:rsidR="00177637" w:rsidRPr="00075CA6" w:rsidRDefault="00177637" w:rsidP="00177637">
      <w:pPr>
        <w:spacing w:after="120" w:line="240" w:lineRule="auto"/>
        <w:rPr>
          <w:rFonts w:ascii="HelvLight" w:hAnsi="HelvLight"/>
        </w:rPr>
      </w:pPr>
      <w:r w:rsidRPr="00075CA6">
        <w:rPr>
          <w:rFonts w:ascii="HelvLight" w:hAnsi="HelvLight"/>
        </w:rPr>
        <w:tab/>
      </w:r>
      <w:proofErr w:type="spellStart"/>
      <w:proofErr w:type="gramStart"/>
      <w:r w:rsidRPr="00075CA6">
        <w:rPr>
          <w:rFonts w:ascii="HelvLight" w:hAnsi="HelvLight"/>
        </w:rPr>
        <w:t>int</w:t>
      </w:r>
      <w:proofErr w:type="spellEnd"/>
      <w:proofErr w:type="gramEnd"/>
      <w:r w:rsidRPr="00075CA6">
        <w:rPr>
          <w:rFonts w:ascii="HelvLight" w:hAnsi="HelvLight"/>
        </w:rPr>
        <w:t xml:space="preserve"> option=0;</w:t>
      </w:r>
    </w:p>
    <w:p w14:paraId="0CD6A6B5"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Font caption = new </w:t>
      </w:r>
      <w:proofErr w:type="gramStart"/>
      <w:r w:rsidRPr="00075CA6">
        <w:rPr>
          <w:rFonts w:ascii="HelvLight" w:hAnsi="HelvLight"/>
        </w:rPr>
        <w:t>Font(</w:t>
      </w:r>
      <w:proofErr w:type="gramEnd"/>
      <w:r w:rsidRPr="00075CA6">
        <w:rPr>
          <w:rFonts w:ascii="HelvLight" w:hAnsi="HelvLight"/>
        </w:rPr>
        <w:t>"</w:t>
      </w:r>
      <w:proofErr w:type="spellStart"/>
      <w:r w:rsidRPr="00075CA6">
        <w:rPr>
          <w:rFonts w:ascii="HelvLight" w:hAnsi="HelvLight"/>
        </w:rPr>
        <w:t>Helvlight</w:t>
      </w:r>
      <w:proofErr w:type="spellEnd"/>
      <w:r w:rsidRPr="00075CA6">
        <w:rPr>
          <w:rFonts w:ascii="HelvLight" w:hAnsi="HelvLight"/>
        </w:rPr>
        <w:t xml:space="preserve">", </w:t>
      </w:r>
      <w:proofErr w:type="spellStart"/>
      <w:r w:rsidRPr="00075CA6">
        <w:rPr>
          <w:rFonts w:ascii="HelvLight" w:hAnsi="HelvLight"/>
        </w:rPr>
        <w:t>Font.BOLD</w:t>
      </w:r>
      <w:proofErr w:type="spellEnd"/>
      <w:r w:rsidRPr="00075CA6">
        <w:rPr>
          <w:rFonts w:ascii="HelvLight" w:hAnsi="HelvLight"/>
        </w:rPr>
        <w:t>, 16);</w:t>
      </w:r>
    </w:p>
    <w:p w14:paraId="21C6225B" w14:textId="77777777" w:rsidR="00177637" w:rsidRPr="00075CA6" w:rsidRDefault="00177637" w:rsidP="00177637">
      <w:pPr>
        <w:spacing w:after="120" w:line="240" w:lineRule="auto"/>
        <w:rPr>
          <w:rFonts w:ascii="HelvLight" w:hAnsi="HelvLight"/>
        </w:rPr>
      </w:pPr>
      <w:r w:rsidRPr="00075CA6">
        <w:rPr>
          <w:rFonts w:ascii="HelvLight" w:hAnsi="HelvLight"/>
        </w:rPr>
        <w:tab/>
      </w:r>
    </w:p>
    <w:p w14:paraId="4920C42A" w14:textId="77777777" w:rsidR="00177637" w:rsidRPr="00075CA6" w:rsidRDefault="00177637" w:rsidP="00177637">
      <w:pPr>
        <w:spacing w:after="120" w:line="240" w:lineRule="auto"/>
        <w:rPr>
          <w:rFonts w:ascii="HelvLight" w:hAnsi="HelvLight"/>
        </w:rPr>
      </w:pPr>
      <w:r w:rsidRPr="00075CA6">
        <w:rPr>
          <w:rFonts w:ascii="HelvLight" w:hAnsi="HelvLight"/>
        </w:rPr>
        <w:tab/>
      </w:r>
      <w:proofErr w:type="gramStart"/>
      <w:r w:rsidRPr="00075CA6">
        <w:rPr>
          <w:rFonts w:ascii="HelvLight" w:hAnsi="HelvLight"/>
        </w:rPr>
        <w:t>public</w:t>
      </w:r>
      <w:proofErr w:type="gramEnd"/>
      <w:r w:rsidRPr="00075CA6">
        <w:rPr>
          <w:rFonts w:ascii="HelvLight" w:hAnsi="HelvLight"/>
        </w:rPr>
        <w:t xml:space="preserve"> </w:t>
      </w:r>
      <w:proofErr w:type="spellStart"/>
      <w:r w:rsidRPr="00075CA6">
        <w:rPr>
          <w:rFonts w:ascii="HelvLight" w:hAnsi="HelvLight"/>
        </w:rPr>
        <w:t>FirstPage</w:t>
      </w:r>
      <w:proofErr w:type="spellEnd"/>
      <w:r w:rsidRPr="00075CA6">
        <w:rPr>
          <w:rFonts w:ascii="HelvLight" w:hAnsi="HelvLight"/>
        </w:rPr>
        <w:t>(String s)</w:t>
      </w:r>
    </w:p>
    <w:p w14:paraId="09126790" w14:textId="77777777" w:rsidR="00177637" w:rsidRPr="00075CA6" w:rsidRDefault="00177637" w:rsidP="00177637">
      <w:pPr>
        <w:spacing w:after="120" w:line="240" w:lineRule="auto"/>
        <w:rPr>
          <w:rFonts w:ascii="HelvLight" w:hAnsi="HelvLight"/>
        </w:rPr>
      </w:pPr>
      <w:r w:rsidRPr="00075CA6">
        <w:rPr>
          <w:rFonts w:ascii="HelvLight" w:hAnsi="HelvLight"/>
        </w:rPr>
        <w:tab/>
        <w:t>{</w:t>
      </w:r>
    </w:p>
    <w:p w14:paraId="221BACCC" w14:textId="77777777" w:rsidR="00177637" w:rsidRPr="00075CA6" w:rsidRDefault="00177637" w:rsidP="00177637">
      <w:pPr>
        <w:spacing w:after="120" w:line="240" w:lineRule="auto"/>
        <w:rPr>
          <w:rFonts w:ascii="HelvLight" w:hAnsi="HelvLight"/>
        </w:rPr>
      </w:pPr>
      <w:r w:rsidRPr="00075CA6">
        <w:rPr>
          <w:rFonts w:ascii="HelvLight" w:hAnsi="HelvLight"/>
        </w:rPr>
        <w:tab/>
      </w:r>
      <w:r w:rsidRPr="00075CA6">
        <w:rPr>
          <w:rFonts w:ascii="HelvLight" w:hAnsi="HelvLight"/>
        </w:rPr>
        <w:tab/>
      </w:r>
      <w:r w:rsidRPr="00075CA6">
        <w:rPr>
          <w:rFonts w:ascii="HelvLight" w:hAnsi="HelvLight"/>
        </w:rPr>
        <w:tab/>
      </w:r>
    </w:p>
    <w:p w14:paraId="1AC0CB67" w14:textId="77777777" w:rsidR="00177637" w:rsidRPr="00075CA6" w:rsidRDefault="00177637" w:rsidP="00177637">
      <w:pPr>
        <w:spacing w:after="120" w:line="240" w:lineRule="auto"/>
        <w:rPr>
          <w:rFonts w:ascii="HelvLight" w:hAnsi="HelvLight"/>
        </w:rPr>
      </w:pPr>
      <w:r w:rsidRPr="00075CA6">
        <w:rPr>
          <w:rFonts w:ascii="HelvLight" w:hAnsi="HelvLight"/>
        </w:rPr>
        <w:tab/>
      </w:r>
      <w:r w:rsidRPr="00075CA6">
        <w:rPr>
          <w:rFonts w:ascii="HelvLight" w:hAnsi="HelvLight"/>
        </w:rPr>
        <w:tab/>
      </w:r>
      <w:r w:rsidRPr="00075CA6">
        <w:rPr>
          <w:rFonts w:ascii="HelvLight" w:hAnsi="HelvLight"/>
        </w:rPr>
        <w:tab/>
      </w:r>
      <w:proofErr w:type="gramStart"/>
      <w:r w:rsidRPr="00075CA6">
        <w:rPr>
          <w:rFonts w:ascii="HelvLight" w:hAnsi="HelvLight"/>
        </w:rPr>
        <w:t>super(s)</w:t>
      </w:r>
      <w:proofErr w:type="gramEnd"/>
      <w:r w:rsidRPr="00075CA6">
        <w:rPr>
          <w:rFonts w:ascii="HelvLight" w:hAnsi="HelvLight"/>
        </w:rPr>
        <w:t>;</w:t>
      </w:r>
    </w:p>
    <w:p w14:paraId="7147F838" w14:textId="77777777" w:rsidR="00177637" w:rsidRPr="00075CA6" w:rsidRDefault="00177637" w:rsidP="00177637">
      <w:pPr>
        <w:spacing w:after="120" w:line="240" w:lineRule="auto"/>
        <w:rPr>
          <w:rFonts w:ascii="HelvLight" w:hAnsi="HelvLight"/>
        </w:rPr>
      </w:pPr>
      <w:r w:rsidRPr="00075CA6">
        <w:rPr>
          <w:rFonts w:ascii="HelvLight" w:hAnsi="HelvLight"/>
        </w:rPr>
        <w:tab/>
      </w:r>
      <w:r w:rsidRPr="00075CA6">
        <w:rPr>
          <w:rFonts w:ascii="HelvLight" w:hAnsi="HelvLight"/>
        </w:rPr>
        <w:tab/>
      </w:r>
      <w:r w:rsidRPr="00075CA6">
        <w:rPr>
          <w:rFonts w:ascii="HelvLight" w:hAnsi="HelvLight"/>
        </w:rPr>
        <w:tab/>
        <w:t xml:space="preserve">image1 = new </w:t>
      </w:r>
      <w:proofErr w:type="spellStart"/>
      <w:proofErr w:type="gramStart"/>
      <w:r w:rsidRPr="00075CA6">
        <w:rPr>
          <w:rFonts w:ascii="HelvLight" w:hAnsi="HelvLight"/>
        </w:rPr>
        <w:t>ImageIcon</w:t>
      </w:r>
      <w:proofErr w:type="spellEnd"/>
      <w:r w:rsidRPr="00075CA6">
        <w:rPr>
          <w:rFonts w:ascii="HelvLight" w:hAnsi="HelvLight"/>
        </w:rPr>
        <w:t>(</w:t>
      </w:r>
      <w:proofErr w:type="spellStart"/>
      <w:proofErr w:type="gramEnd"/>
      <w:r w:rsidRPr="00075CA6">
        <w:rPr>
          <w:rFonts w:ascii="HelvLight" w:hAnsi="HelvLight"/>
        </w:rPr>
        <w:t>getClass</w:t>
      </w:r>
      <w:proofErr w:type="spellEnd"/>
      <w:r w:rsidRPr="00075CA6">
        <w:rPr>
          <w:rFonts w:ascii="HelvLight" w:hAnsi="HelvLight"/>
        </w:rPr>
        <w:t>().</w:t>
      </w:r>
      <w:proofErr w:type="spellStart"/>
      <w:r w:rsidRPr="00075CA6">
        <w:rPr>
          <w:rFonts w:ascii="HelvLight" w:hAnsi="HelvLight"/>
        </w:rPr>
        <w:t>getResource</w:t>
      </w:r>
      <w:proofErr w:type="spellEnd"/>
      <w:r w:rsidRPr="00075CA6">
        <w:rPr>
          <w:rFonts w:ascii="HelvLight" w:hAnsi="HelvLight"/>
        </w:rPr>
        <w:t>("logo.png"));</w:t>
      </w:r>
    </w:p>
    <w:p w14:paraId="710A7952" w14:textId="77777777" w:rsidR="00177637" w:rsidRPr="00075CA6" w:rsidRDefault="00177637" w:rsidP="00177637">
      <w:pPr>
        <w:spacing w:after="120" w:line="240" w:lineRule="auto"/>
        <w:rPr>
          <w:rFonts w:ascii="HelvLight" w:hAnsi="HelvLight"/>
        </w:rPr>
      </w:pPr>
      <w:r w:rsidRPr="00075CA6">
        <w:rPr>
          <w:rFonts w:ascii="HelvLight" w:hAnsi="HelvLight"/>
        </w:rPr>
        <w:tab/>
      </w:r>
      <w:r w:rsidRPr="00075CA6">
        <w:rPr>
          <w:rFonts w:ascii="HelvLight" w:hAnsi="HelvLight"/>
        </w:rPr>
        <w:tab/>
      </w:r>
      <w:r w:rsidRPr="00075CA6">
        <w:rPr>
          <w:rFonts w:ascii="HelvLight" w:hAnsi="HelvLight"/>
        </w:rPr>
        <w:tab/>
        <w:t xml:space="preserve">l=new </w:t>
      </w:r>
      <w:proofErr w:type="spellStart"/>
      <w:proofErr w:type="gramStart"/>
      <w:r w:rsidRPr="00075CA6">
        <w:rPr>
          <w:rFonts w:ascii="HelvLight" w:hAnsi="HelvLight"/>
        </w:rPr>
        <w:t>JLabel</w:t>
      </w:r>
      <w:proofErr w:type="spellEnd"/>
      <w:r w:rsidRPr="00075CA6">
        <w:rPr>
          <w:rFonts w:ascii="HelvLight" w:hAnsi="HelvLight"/>
        </w:rPr>
        <w:t>(</w:t>
      </w:r>
      <w:proofErr w:type="gramEnd"/>
      <w:r w:rsidRPr="00075CA6">
        <w:rPr>
          <w:rFonts w:ascii="HelvLight" w:hAnsi="HelvLight"/>
        </w:rPr>
        <w:t xml:space="preserve">image1); </w:t>
      </w:r>
    </w:p>
    <w:p w14:paraId="39DD3E18" w14:textId="77777777" w:rsidR="00177637" w:rsidRPr="00075CA6" w:rsidRDefault="00177637" w:rsidP="00177637">
      <w:pPr>
        <w:spacing w:after="120" w:line="240" w:lineRule="auto"/>
        <w:rPr>
          <w:rFonts w:ascii="HelvLight" w:hAnsi="HelvLight"/>
        </w:rPr>
      </w:pPr>
      <w:r w:rsidRPr="00075CA6">
        <w:rPr>
          <w:rFonts w:ascii="HelvLight" w:hAnsi="HelvLight"/>
        </w:rPr>
        <w:tab/>
      </w:r>
      <w:r w:rsidRPr="00075CA6">
        <w:rPr>
          <w:rFonts w:ascii="HelvLight" w:hAnsi="HelvLight"/>
        </w:rPr>
        <w:tab/>
      </w:r>
      <w:r w:rsidRPr="00075CA6">
        <w:rPr>
          <w:rFonts w:ascii="HelvLight" w:hAnsi="HelvLight"/>
        </w:rPr>
        <w:tab/>
      </w:r>
      <w:proofErr w:type="gramStart"/>
      <w:r w:rsidRPr="00075CA6">
        <w:rPr>
          <w:rFonts w:ascii="HelvLight" w:hAnsi="HelvLight"/>
        </w:rPr>
        <w:t>add(</w:t>
      </w:r>
      <w:proofErr w:type="gramEnd"/>
      <w:r w:rsidRPr="00075CA6">
        <w:rPr>
          <w:rFonts w:ascii="HelvLight" w:hAnsi="HelvLight"/>
        </w:rPr>
        <w:t>l);</w:t>
      </w:r>
    </w:p>
    <w:p w14:paraId="77A3E992" w14:textId="77777777" w:rsidR="00177637" w:rsidRPr="00075CA6" w:rsidRDefault="00177637" w:rsidP="00177637">
      <w:pPr>
        <w:spacing w:after="120" w:line="240" w:lineRule="auto"/>
        <w:rPr>
          <w:rFonts w:ascii="HelvLight" w:hAnsi="HelvLight"/>
        </w:rPr>
      </w:pPr>
      <w:r w:rsidRPr="00075CA6">
        <w:rPr>
          <w:rFonts w:ascii="HelvLight" w:hAnsi="HelvLight"/>
        </w:rPr>
        <w:tab/>
      </w:r>
      <w:r w:rsidRPr="00075CA6">
        <w:rPr>
          <w:rFonts w:ascii="HelvLight" w:hAnsi="HelvLight"/>
        </w:rPr>
        <w:tab/>
        <w:t xml:space="preserve">    b1=new </w:t>
      </w:r>
      <w:proofErr w:type="spellStart"/>
      <w:proofErr w:type="gramStart"/>
      <w:r w:rsidRPr="00075CA6">
        <w:rPr>
          <w:rFonts w:ascii="HelvLight" w:hAnsi="HelvLight"/>
        </w:rPr>
        <w:t>JButton</w:t>
      </w:r>
      <w:proofErr w:type="spellEnd"/>
      <w:r w:rsidRPr="00075CA6">
        <w:rPr>
          <w:rFonts w:ascii="HelvLight" w:hAnsi="HelvLight"/>
        </w:rPr>
        <w:t>(</w:t>
      </w:r>
      <w:proofErr w:type="gramEnd"/>
      <w:r w:rsidRPr="00075CA6">
        <w:rPr>
          <w:rFonts w:ascii="HelvLight" w:hAnsi="HelvLight"/>
        </w:rPr>
        <w:t xml:space="preserve">"Take a quiz");  </w:t>
      </w:r>
    </w:p>
    <w:p w14:paraId="6644717C" w14:textId="77777777" w:rsidR="00177637" w:rsidRPr="00075CA6" w:rsidRDefault="00177637" w:rsidP="00177637">
      <w:pPr>
        <w:spacing w:after="120" w:line="240" w:lineRule="auto"/>
        <w:rPr>
          <w:rFonts w:ascii="HelvLight" w:hAnsi="HelvLight"/>
        </w:rPr>
      </w:pPr>
      <w:r w:rsidRPr="00075CA6">
        <w:rPr>
          <w:rFonts w:ascii="HelvLight" w:hAnsi="HelvLight"/>
        </w:rPr>
        <w:tab/>
      </w:r>
      <w:r w:rsidRPr="00075CA6">
        <w:rPr>
          <w:rFonts w:ascii="HelvLight" w:hAnsi="HelvLight"/>
        </w:rPr>
        <w:tab/>
        <w:t xml:space="preserve">    </w:t>
      </w:r>
      <w:proofErr w:type="gramStart"/>
      <w:r w:rsidRPr="00075CA6">
        <w:rPr>
          <w:rFonts w:ascii="HelvLight" w:hAnsi="HelvLight"/>
        </w:rPr>
        <w:t>b1.addActionListener(</w:t>
      </w:r>
      <w:proofErr w:type="gramEnd"/>
      <w:r w:rsidRPr="00075CA6">
        <w:rPr>
          <w:rFonts w:ascii="HelvLight" w:hAnsi="HelvLight"/>
        </w:rPr>
        <w:t xml:space="preserve">this); </w:t>
      </w:r>
    </w:p>
    <w:p w14:paraId="6AC28E2B" w14:textId="77777777" w:rsidR="00177637" w:rsidRPr="00075CA6" w:rsidRDefault="00177637" w:rsidP="00177637">
      <w:pPr>
        <w:spacing w:after="120" w:line="240" w:lineRule="auto"/>
        <w:rPr>
          <w:rFonts w:ascii="HelvLight" w:hAnsi="HelvLight"/>
        </w:rPr>
      </w:pPr>
      <w:r w:rsidRPr="00075CA6">
        <w:rPr>
          <w:rFonts w:ascii="HelvLight" w:hAnsi="HelvLight"/>
        </w:rPr>
        <w:tab/>
      </w:r>
      <w:r w:rsidRPr="00075CA6">
        <w:rPr>
          <w:rFonts w:ascii="HelvLight" w:hAnsi="HelvLight"/>
        </w:rPr>
        <w:tab/>
        <w:t xml:space="preserve">    </w:t>
      </w:r>
      <w:proofErr w:type="gramStart"/>
      <w:r w:rsidRPr="00075CA6">
        <w:rPr>
          <w:rFonts w:ascii="HelvLight" w:hAnsi="HelvLight"/>
        </w:rPr>
        <w:t>b1.setFont(</w:t>
      </w:r>
      <w:proofErr w:type="gramEnd"/>
      <w:r w:rsidRPr="00075CA6">
        <w:rPr>
          <w:rFonts w:ascii="HelvLight" w:hAnsi="HelvLight"/>
        </w:rPr>
        <w:t>caption);</w:t>
      </w:r>
    </w:p>
    <w:p w14:paraId="44D4E595"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
    <w:p w14:paraId="3678566D" w14:textId="77777777" w:rsidR="00177637" w:rsidRPr="00075CA6" w:rsidRDefault="00177637" w:rsidP="00177637">
      <w:pPr>
        <w:spacing w:after="120" w:line="240" w:lineRule="auto"/>
        <w:rPr>
          <w:rFonts w:ascii="HelvLight" w:hAnsi="HelvLight"/>
        </w:rPr>
      </w:pPr>
      <w:r w:rsidRPr="00075CA6">
        <w:rPr>
          <w:rFonts w:ascii="HelvLight" w:hAnsi="HelvLight"/>
        </w:rPr>
        <w:tab/>
      </w:r>
      <w:r w:rsidRPr="00075CA6">
        <w:rPr>
          <w:rFonts w:ascii="HelvLight" w:hAnsi="HelvLight"/>
        </w:rPr>
        <w:tab/>
        <w:t xml:space="preserve">    b2=new </w:t>
      </w:r>
      <w:proofErr w:type="spellStart"/>
      <w:proofErr w:type="gramStart"/>
      <w:r w:rsidRPr="00075CA6">
        <w:rPr>
          <w:rFonts w:ascii="HelvLight" w:hAnsi="HelvLight"/>
        </w:rPr>
        <w:t>JButton</w:t>
      </w:r>
      <w:proofErr w:type="spellEnd"/>
      <w:r w:rsidRPr="00075CA6">
        <w:rPr>
          <w:rFonts w:ascii="HelvLight" w:hAnsi="HelvLight"/>
        </w:rPr>
        <w:t>(</w:t>
      </w:r>
      <w:proofErr w:type="gramEnd"/>
      <w:r w:rsidRPr="00075CA6">
        <w:rPr>
          <w:rFonts w:ascii="HelvLight" w:hAnsi="HelvLight"/>
        </w:rPr>
        <w:t xml:space="preserve">"List today's tasks");  </w:t>
      </w:r>
    </w:p>
    <w:p w14:paraId="41987082"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roofErr w:type="gramStart"/>
      <w:r w:rsidRPr="00075CA6">
        <w:rPr>
          <w:rFonts w:ascii="HelvLight" w:hAnsi="HelvLight"/>
        </w:rPr>
        <w:t>b2.addActionListener(</w:t>
      </w:r>
      <w:proofErr w:type="gramEnd"/>
      <w:r w:rsidRPr="00075CA6">
        <w:rPr>
          <w:rFonts w:ascii="HelvLight" w:hAnsi="HelvLight"/>
        </w:rPr>
        <w:t xml:space="preserve">this);  </w:t>
      </w:r>
    </w:p>
    <w:p w14:paraId="10210E0F"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roofErr w:type="gramStart"/>
      <w:r w:rsidRPr="00075CA6">
        <w:rPr>
          <w:rFonts w:ascii="HelvLight" w:hAnsi="HelvLight"/>
        </w:rPr>
        <w:t>b2.setFont(</w:t>
      </w:r>
      <w:proofErr w:type="gramEnd"/>
      <w:r w:rsidRPr="00075CA6">
        <w:rPr>
          <w:rFonts w:ascii="HelvLight" w:hAnsi="HelvLight"/>
        </w:rPr>
        <w:t>caption);</w:t>
      </w:r>
    </w:p>
    <w:p w14:paraId="5F251F54" w14:textId="77777777" w:rsidR="00177637" w:rsidRPr="00075CA6" w:rsidRDefault="00177637" w:rsidP="00177637">
      <w:pPr>
        <w:spacing w:after="120" w:line="240" w:lineRule="auto"/>
        <w:rPr>
          <w:rFonts w:ascii="HelvLight" w:hAnsi="HelvLight"/>
        </w:rPr>
      </w:pPr>
    </w:p>
    <w:p w14:paraId="2E2FB71A"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roofErr w:type="gramStart"/>
      <w:r w:rsidRPr="00075CA6">
        <w:rPr>
          <w:rFonts w:ascii="HelvLight" w:hAnsi="HelvLight"/>
        </w:rPr>
        <w:t>add(</w:t>
      </w:r>
      <w:proofErr w:type="gramEnd"/>
      <w:r w:rsidRPr="00075CA6">
        <w:rPr>
          <w:rFonts w:ascii="HelvLight" w:hAnsi="HelvLight"/>
        </w:rPr>
        <w:t xml:space="preserve">b1);add(b2); </w:t>
      </w:r>
    </w:p>
    <w:p w14:paraId="77903543"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
    <w:p w14:paraId="72583CDA"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roofErr w:type="spellStart"/>
      <w:proofErr w:type="gramStart"/>
      <w:r w:rsidRPr="00075CA6">
        <w:rPr>
          <w:rFonts w:ascii="HelvLight" w:hAnsi="HelvLight"/>
        </w:rPr>
        <w:t>l.setBounds</w:t>
      </w:r>
      <w:proofErr w:type="spellEnd"/>
      <w:r w:rsidRPr="00075CA6">
        <w:rPr>
          <w:rFonts w:ascii="HelvLight" w:hAnsi="HelvLight"/>
        </w:rPr>
        <w:t>(</w:t>
      </w:r>
      <w:proofErr w:type="gramEnd"/>
      <w:r w:rsidRPr="00075CA6">
        <w:rPr>
          <w:rFonts w:ascii="HelvLight" w:hAnsi="HelvLight"/>
        </w:rPr>
        <w:t xml:space="preserve">0,5,730,260);  </w:t>
      </w:r>
    </w:p>
    <w:p w14:paraId="3E237E97"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
    <w:p w14:paraId="72BC4962"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roofErr w:type="gramStart"/>
      <w:r w:rsidRPr="00075CA6">
        <w:rPr>
          <w:rFonts w:ascii="HelvLight" w:hAnsi="HelvLight"/>
        </w:rPr>
        <w:t>b1.setBounds(</w:t>
      </w:r>
      <w:proofErr w:type="gramEnd"/>
      <w:r w:rsidRPr="00075CA6">
        <w:rPr>
          <w:rFonts w:ascii="HelvLight" w:hAnsi="HelvLight"/>
        </w:rPr>
        <w:t xml:space="preserve">120,300,250,80);  </w:t>
      </w:r>
    </w:p>
    <w:p w14:paraId="3C582F56"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roofErr w:type="gramStart"/>
      <w:r w:rsidRPr="00075CA6">
        <w:rPr>
          <w:rFonts w:ascii="HelvLight" w:hAnsi="HelvLight"/>
        </w:rPr>
        <w:t>b2.setBounds(</w:t>
      </w:r>
      <w:proofErr w:type="gramEnd"/>
      <w:r w:rsidRPr="00075CA6">
        <w:rPr>
          <w:rFonts w:ascii="HelvLight" w:hAnsi="HelvLight"/>
        </w:rPr>
        <w:t xml:space="preserve">370,300,250,80);  </w:t>
      </w:r>
    </w:p>
    <w:p w14:paraId="1E1CBE1A"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
    <w:p w14:paraId="4FB5A657"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roofErr w:type="spellStart"/>
      <w:proofErr w:type="gramStart"/>
      <w:r w:rsidRPr="00075CA6">
        <w:rPr>
          <w:rFonts w:ascii="HelvLight" w:hAnsi="HelvLight"/>
        </w:rPr>
        <w:t>setDefaultCloseOperation</w:t>
      </w:r>
      <w:proofErr w:type="spellEnd"/>
      <w:r w:rsidRPr="00075CA6">
        <w:rPr>
          <w:rFonts w:ascii="HelvLight" w:hAnsi="HelvLight"/>
        </w:rPr>
        <w:t>(</w:t>
      </w:r>
      <w:proofErr w:type="spellStart"/>
      <w:proofErr w:type="gramEnd"/>
      <w:r w:rsidRPr="00075CA6">
        <w:rPr>
          <w:rFonts w:ascii="HelvLight" w:hAnsi="HelvLight"/>
        </w:rPr>
        <w:t>JFrame.EXIT_ON_CLOSE</w:t>
      </w:r>
      <w:proofErr w:type="spellEnd"/>
      <w:r w:rsidRPr="00075CA6">
        <w:rPr>
          <w:rFonts w:ascii="HelvLight" w:hAnsi="HelvLight"/>
        </w:rPr>
        <w:t xml:space="preserve">);  </w:t>
      </w:r>
    </w:p>
    <w:p w14:paraId="06BB289B" w14:textId="401171FA" w:rsidR="00177637" w:rsidRPr="00075CA6" w:rsidRDefault="00177637" w:rsidP="00B957F9">
      <w:pPr>
        <w:spacing w:after="120" w:line="240" w:lineRule="auto"/>
        <w:ind w:left="720"/>
        <w:rPr>
          <w:rFonts w:ascii="HelvLight" w:hAnsi="HelvLight"/>
        </w:rPr>
      </w:pPr>
      <w:r w:rsidRPr="00075CA6">
        <w:rPr>
          <w:rFonts w:ascii="HelvLight" w:hAnsi="HelvLight"/>
        </w:rPr>
        <w:lastRenderedPageBreak/>
        <w:tab/>
      </w:r>
      <w:r w:rsidR="00B957F9">
        <w:rPr>
          <w:rFonts w:ascii="HelvLight" w:hAnsi="HelvLight"/>
        </w:rPr>
        <w:br/>
      </w:r>
      <w:r w:rsidR="00B957F9">
        <w:rPr>
          <w:rFonts w:ascii="HelvLight" w:hAnsi="HelvLight"/>
        </w:rPr>
        <w:br/>
      </w:r>
      <w:r w:rsidRPr="00075CA6">
        <w:rPr>
          <w:rFonts w:ascii="HelvLight" w:hAnsi="HelvLight"/>
        </w:rPr>
        <w:t xml:space="preserve">        </w:t>
      </w:r>
      <w:proofErr w:type="spellStart"/>
      <w:proofErr w:type="gramStart"/>
      <w:r w:rsidRPr="00075CA6">
        <w:rPr>
          <w:rFonts w:ascii="HelvLight" w:hAnsi="HelvLight"/>
        </w:rPr>
        <w:t>setLayout</w:t>
      </w:r>
      <w:proofErr w:type="spellEnd"/>
      <w:r w:rsidRPr="00075CA6">
        <w:rPr>
          <w:rFonts w:ascii="HelvLight" w:hAnsi="HelvLight"/>
        </w:rPr>
        <w:t>(</w:t>
      </w:r>
      <w:proofErr w:type="gramEnd"/>
      <w:r w:rsidRPr="00075CA6">
        <w:rPr>
          <w:rFonts w:ascii="HelvLight" w:hAnsi="HelvLight"/>
        </w:rPr>
        <w:t xml:space="preserve">null);  </w:t>
      </w:r>
    </w:p>
    <w:p w14:paraId="55118358"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roofErr w:type="spellStart"/>
      <w:proofErr w:type="gramStart"/>
      <w:r w:rsidRPr="00075CA6">
        <w:rPr>
          <w:rFonts w:ascii="HelvLight" w:hAnsi="HelvLight"/>
        </w:rPr>
        <w:t>setLocation</w:t>
      </w:r>
      <w:proofErr w:type="spellEnd"/>
      <w:r w:rsidRPr="00075CA6">
        <w:rPr>
          <w:rFonts w:ascii="HelvLight" w:hAnsi="HelvLight"/>
        </w:rPr>
        <w:t>(</w:t>
      </w:r>
      <w:proofErr w:type="gramEnd"/>
      <w:r w:rsidRPr="00075CA6">
        <w:rPr>
          <w:rFonts w:ascii="HelvLight" w:hAnsi="HelvLight"/>
        </w:rPr>
        <w:t xml:space="preserve">640,300);  </w:t>
      </w:r>
    </w:p>
    <w:p w14:paraId="1BE8BA49"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roofErr w:type="spellStart"/>
      <w:proofErr w:type="gramStart"/>
      <w:r w:rsidRPr="00075CA6">
        <w:rPr>
          <w:rFonts w:ascii="HelvLight" w:hAnsi="HelvLight"/>
        </w:rPr>
        <w:t>setVisible</w:t>
      </w:r>
      <w:proofErr w:type="spellEnd"/>
      <w:r w:rsidRPr="00075CA6">
        <w:rPr>
          <w:rFonts w:ascii="HelvLight" w:hAnsi="HelvLight"/>
        </w:rPr>
        <w:t>(</w:t>
      </w:r>
      <w:proofErr w:type="gramEnd"/>
      <w:r w:rsidRPr="00075CA6">
        <w:rPr>
          <w:rFonts w:ascii="HelvLight" w:hAnsi="HelvLight"/>
        </w:rPr>
        <w:t xml:space="preserve">true);  </w:t>
      </w:r>
    </w:p>
    <w:p w14:paraId="4A3F4AE6" w14:textId="77777777" w:rsidR="00177637" w:rsidRPr="00075CA6" w:rsidRDefault="00177637" w:rsidP="00177637">
      <w:pPr>
        <w:spacing w:after="120" w:line="240" w:lineRule="auto"/>
        <w:rPr>
          <w:rFonts w:ascii="HelvLight" w:hAnsi="HelvLight"/>
        </w:rPr>
      </w:pPr>
      <w:r w:rsidRPr="00075CA6">
        <w:rPr>
          <w:rFonts w:ascii="HelvLight" w:hAnsi="HelvLight"/>
        </w:rPr>
        <w:tab/>
        <w:t xml:space="preserve">        </w:t>
      </w:r>
      <w:proofErr w:type="spellStart"/>
      <w:proofErr w:type="gramStart"/>
      <w:r w:rsidRPr="00075CA6">
        <w:rPr>
          <w:rFonts w:ascii="HelvLight" w:hAnsi="HelvLight"/>
        </w:rPr>
        <w:t>setSize</w:t>
      </w:r>
      <w:proofErr w:type="spellEnd"/>
      <w:r w:rsidRPr="00075CA6">
        <w:rPr>
          <w:rFonts w:ascii="HelvLight" w:hAnsi="HelvLight"/>
        </w:rPr>
        <w:t>(</w:t>
      </w:r>
      <w:proofErr w:type="gramEnd"/>
      <w:r w:rsidRPr="00075CA6">
        <w:rPr>
          <w:rFonts w:ascii="HelvLight" w:hAnsi="HelvLight"/>
        </w:rPr>
        <w:t xml:space="preserve">740,500);  </w:t>
      </w:r>
    </w:p>
    <w:p w14:paraId="79294539" w14:textId="77777777" w:rsidR="00177637" w:rsidRPr="00075CA6" w:rsidRDefault="00177637" w:rsidP="00177637">
      <w:pPr>
        <w:spacing w:after="120" w:line="240" w:lineRule="auto"/>
        <w:rPr>
          <w:rFonts w:ascii="HelvLight" w:hAnsi="HelvLight"/>
        </w:rPr>
      </w:pPr>
      <w:r w:rsidRPr="00075CA6">
        <w:rPr>
          <w:rFonts w:ascii="HelvLight" w:hAnsi="HelvLight"/>
        </w:rPr>
        <w:tab/>
        <w:t>}</w:t>
      </w:r>
    </w:p>
    <w:p w14:paraId="3F519C96" w14:textId="77777777" w:rsidR="00177637" w:rsidRPr="00075CA6" w:rsidRDefault="00177637" w:rsidP="00177637">
      <w:pPr>
        <w:spacing w:after="120" w:line="240" w:lineRule="auto"/>
        <w:rPr>
          <w:rFonts w:ascii="HelvLight" w:hAnsi="HelvLight"/>
        </w:rPr>
      </w:pPr>
      <w:r w:rsidRPr="00075CA6">
        <w:rPr>
          <w:rFonts w:ascii="HelvLight" w:hAnsi="HelvLight"/>
        </w:rPr>
        <w:tab/>
      </w:r>
      <w:proofErr w:type="gramStart"/>
      <w:r w:rsidRPr="00075CA6">
        <w:rPr>
          <w:rFonts w:ascii="HelvLight" w:hAnsi="HelvLight"/>
        </w:rPr>
        <w:t>public</w:t>
      </w:r>
      <w:proofErr w:type="gramEnd"/>
      <w:r w:rsidRPr="00075CA6">
        <w:rPr>
          <w:rFonts w:ascii="HelvLight" w:hAnsi="HelvLight"/>
        </w:rPr>
        <w:t xml:space="preserve"> void </w:t>
      </w:r>
      <w:proofErr w:type="spellStart"/>
      <w:r w:rsidRPr="00075CA6">
        <w:rPr>
          <w:rFonts w:ascii="HelvLight" w:hAnsi="HelvLight"/>
        </w:rPr>
        <w:t>actionPerformed</w:t>
      </w:r>
      <w:proofErr w:type="spellEnd"/>
      <w:r w:rsidRPr="00075CA6">
        <w:rPr>
          <w:rFonts w:ascii="HelvLight" w:hAnsi="HelvLight"/>
        </w:rPr>
        <w:t>(</w:t>
      </w:r>
      <w:proofErr w:type="spellStart"/>
      <w:r w:rsidRPr="00075CA6">
        <w:rPr>
          <w:rFonts w:ascii="HelvLight" w:hAnsi="HelvLight"/>
        </w:rPr>
        <w:t>ActionEvent</w:t>
      </w:r>
      <w:proofErr w:type="spellEnd"/>
      <w:r w:rsidRPr="00075CA6">
        <w:rPr>
          <w:rFonts w:ascii="HelvLight" w:hAnsi="HelvLight"/>
        </w:rPr>
        <w:t xml:space="preserve"> e) {</w:t>
      </w:r>
    </w:p>
    <w:p w14:paraId="38F0EA27" w14:textId="77777777" w:rsidR="00177637" w:rsidRPr="00075CA6" w:rsidRDefault="00177637" w:rsidP="00177637">
      <w:pPr>
        <w:spacing w:after="120" w:line="240" w:lineRule="auto"/>
        <w:rPr>
          <w:rFonts w:ascii="HelvLight" w:hAnsi="HelvLight"/>
        </w:rPr>
      </w:pPr>
      <w:r w:rsidRPr="00075CA6">
        <w:rPr>
          <w:rFonts w:ascii="HelvLight" w:hAnsi="HelvLight"/>
        </w:rPr>
        <w:tab/>
      </w:r>
      <w:r w:rsidRPr="00075CA6">
        <w:rPr>
          <w:rFonts w:ascii="HelvLight" w:hAnsi="HelvLight"/>
        </w:rPr>
        <w:tab/>
      </w:r>
    </w:p>
    <w:p w14:paraId="0D53B4D6" w14:textId="77777777" w:rsidR="00177637" w:rsidRPr="00075CA6" w:rsidRDefault="00177637" w:rsidP="00177637">
      <w:pPr>
        <w:spacing w:after="120" w:line="240" w:lineRule="auto"/>
        <w:rPr>
          <w:rFonts w:ascii="HelvLight" w:hAnsi="HelvLight"/>
        </w:rPr>
      </w:pPr>
    </w:p>
    <w:p w14:paraId="5F4D20F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gramStart"/>
      <w:r w:rsidRPr="00075CA6">
        <w:rPr>
          <w:rFonts w:ascii="HelvLight" w:hAnsi="HelvLight"/>
        </w:rPr>
        <w:t>if(</w:t>
      </w:r>
      <w:proofErr w:type="spellStart"/>
      <w:proofErr w:type="gramEnd"/>
      <w:r w:rsidRPr="00075CA6">
        <w:rPr>
          <w:rFonts w:ascii="HelvLight" w:hAnsi="HelvLight"/>
        </w:rPr>
        <w:t>e.getSource</w:t>
      </w:r>
      <w:proofErr w:type="spellEnd"/>
      <w:r w:rsidRPr="00075CA6">
        <w:rPr>
          <w:rFonts w:ascii="HelvLight" w:hAnsi="HelvLight"/>
        </w:rPr>
        <w:t xml:space="preserve">()==b1)  </w:t>
      </w:r>
    </w:p>
    <w:p w14:paraId="2CF6E93E"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175EC1DF"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option=</w:t>
      </w:r>
      <w:proofErr w:type="gramEnd"/>
      <w:r w:rsidRPr="00075CA6">
        <w:rPr>
          <w:rFonts w:ascii="HelvLight" w:hAnsi="HelvLight"/>
        </w:rPr>
        <w:t>1;</w:t>
      </w:r>
    </w:p>
    <w:p w14:paraId="622F7E23" w14:textId="5B7C5E18"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new</w:t>
      </w:r>
      <w:proofErr w:type="gramEnd"/>
      <w:r w:rsidRPr="00075CA6">
        <w:rPr>
          <w:rFonts w:ascii="HelvLight" w:hAnsi="HelvLight"/>
        </w:rPr>
        <w:t xml:space="preserve"> </w:t>
      </w:r>
      <w:proofErr w:type="spellStart"/>
      <w:r w:rsidRPr="00075CA6">
        <w:rPr>
          <w:rFonts w:ascii="HelvLight" w:hAnsi="HelvLight"/>
        </w:rPr>
        <w:t>MainFrame</w:t>
      </w:r>
      <w:proofErr w:type="spellEnd"/>
      <w:r w:rsidRPr="00075CA6">
        <w:rPr>
          <w:rFonts w:ascii="HelvLight" w:hAnsi="HelvLight"/>
        </w:rPr>
        <w:t xml:space="preserve">("Revise a bit:\n Take a quiz!");               </w:t>
      </w:r>
    </w:p>
    <w:p w14:paraId="5306FDB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4E408975"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gramStart"/>
      <w:r w:rsidRPr="00075CA6">
        <w:rPr>
          <w:rFonts w:ascii="HelvLight" w:hAnsi="HelvLight"/>
        </w:rPr>
        <w:t>if(</w:t>
      </w:r>
      <w:proofErr w:type="spellStart"/>
      <w:proofErr w:type="gramEnd"/>
      <w:r w:rsidRPr="00075CA6">
        <w:rPr>
          <w:rFonts w:ascii="HelvLight" w:hAnsi="HelvLight"/>
        </w:rPr>
        <w:t>e.getSource</w:t>
      </w:r>
      <w:proofErr w:type="spellEnd"/>
      <w:r w:rsidRPr="00075CA6">
        <w:rPr>
          <w:rFonts w:ascii="HelvLight" w:hAnsi="HelvLight"/>
        </w:rPr>
        <w:t xml:space="preserve">()==b2)  </w:t>
      </w:r>
    </w:p>
    <w:p w14:paraId="1CE632E2"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  </w:t>
      </w:r>
    </w:p>
    <w:p w14:paraId="463AD8B9"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option=</w:t>
      </w:r>
      <w:proofErr w:type="gramEnd"/>
      <w:r w:rsidRPr="00075CA6">
        <w:rPr>
          <w:rFonts w:ascii="HelvLight" w:hAnsi="HelvLight"/>
        </w:rPr>
        <w:t>2;</w:t>
      </w:r>
    </w:p>
    <w:p w14:paraId="4975FFA2" w14:textId="6891D5C8"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new</w:t>
      </w:r>
      <w:proofErr w:type="gramEnd"/>
      <w:r w:rsidRPr="00075CA6">
        <w:rPr>
          <w:rFonts w:ascii="HelvLight" w:hAnsi="HelvLight"/>
        </w:rPr>
        <w:t xml:space="preserve"> </w:t>
      </w:r>
      <w:proofErr w:type="spellStart"/>
      <w:r w:rsidRPr="00075CA6">
        <w:rPr>
          <w:rFonts w:ascii="HelvLight" w:hAnsi="HelvLight"/>
        </w:rPr>
        <w:t>ToDo</w:t>
      </w:r>
      <w:proofErr w:type="spellEnd"/>
      <w:r w:rsidRPr="00075CA6">
        <w:rPr>
          <w:rFonts w:ascii="HelvLight" w:hAnsi="HelvLight"/>
        </w:rPr>
        <w:t xml:space="preserve">("");          </w:t>
      </w:r>
    </w:p>
    <w:p w14:paraId="078580E1" w14:textId="620D28EC"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
    <w:p w14:paraId="57C07C28" w14:textId="68FA6216" w:rsidR="00177637" w:rsidRPr="00075CA6" w:rsidRDefault="00177637" w:rsidP="00177637">
      <w:pPr>
        <w:spacing w:after="120" w:line="240" w:lineRule="auto"/>
        <w:rPr>
          <w:rFonts w:ascii="HelvLight" w:hAnsi="HelvLight"/>
        </w:rPr>
      </w:pPr>
      <w:r w:rsidRPr="00075CA6">
        <w:rPr>
          <w:rFonts w:ascii="HelvLight" w:hAnsi="HelvLight"/>
        </w:rPr>
        <w:tab/>
        <w:t>}</w:t>
      </w:r>
      <w:r w:rsidRPr="00075CA6">
        <w:rPr>
          <w:rFonts w:ascii="HelvLight" w:hAnsi="HelvLight"/>
        </w:rPr>
        <w:tab/>
      </w:r>
    </w:p>
    <w:p w14:paraId="464B98AB" w14:textId="1B61A3AC" w:rsidR="00177637" w:rsidRPr="00075CA6" w:rsidRDefault="00177637" w:rsidP="00177637">
      <w:pPr>
        <w:spacing w:after="120" w:line="240" w:lineRule="auto"/>
        <w:rPr>
          <w:rFonts w:ascii="HelvLight" w:hAnsi="HelvLight"/>
        </w:rPr>
      </w:pPr>
      <w:r w:rsidRPr="00075CA6">
        <w:rPr>
          <w:rFonts w:ascii="HelvLight" w:hAnsi="HelvLight"/>
        </w:rPr>
        <w:t xml:space="preserve">    </w:t>
      </w:r>
      <w:proofErr w:type="gramStart"/>
      <w:r w:rsidRPr="00075CA6">
        <w:rPr>
          <w:rFonts w:ascii="HelvLight" w:hAnsi="HelvLight"/>
        </w:rPr>
        <w:t>public</w:t>
      </w:r>
      <w:proofErr w:type="gramEnd"/>
      <w:r w:rsidRPr="00075CA6">
        <w:rPr>
          <w:rFonts w:ascii="HelvLight" w:hAnsi="HelvLight"/>
        </w:rPr>
        <w:t xml:space="preserve"> static void main(String[] </w:t>
      </w:r>
      <w:proofErr w:type="spellStart"/>
      <w:r w:rsidRPr="00075CA6">
        <w:rPr>
          <w:rFonts w:ascii="HelvLight" w:hAnsi="HelvLight"/>
        </w:rPr>
        <w:t>args</w:t>
      </w:r>
      <w:proofErr w:type="spellEnd"/>
      <w:r w:rsidRPr="00075CA6">
        <w:rPr>
          <w:rFonts w:ascii="HelvLight" w:hAnsi="HelvLight"/>
        </w:rPr>
        <w:t>) {</w:t>
      </w:r>
      <w:r w:rsidRPr="00075CA6">
        <w:rPr>
          <w:rFonts w:ascii="HelvLight" w:hAnsi="HelvLight"/>
        </w:rPr>
        <w:tab/>
      </w:r>
      <w:r w:rsidRPr="00075CA6">
        <w:rPr>
          <w:rFonts w:ascii="HelvLight" w:hAnsi="HelvLight"/>
        </w:rPr>
        <w:tab/>
      </w:r>
    </w:p>
    <w:p w14:paraId="5D2CC55D" w14:textId="77777777" w:rsidR="00177637" w:rsidRPr="00075CA6" w:rsidRDefault="00177637" w:rsidP="00177637">
      <w:pPr>
        <w:spacing w:after="120" w:line="240" w:lineRule="auto"/>
        <w:rPr>
          <w:rFonts w:ascii="HelvLight" w:hAnsi="HelvLight"/>
        </w:rPr>
      </w:pPr>
      <w:r w:rsidRPr="00075CA6">
        <w:rPr>
          <w:rFonts w:ascii="HelvLight" w:hAnsi="HelvLight"/>
        </w:rPr>
        <w:t xml:space="preserve">    </w:t>
      </w:r>
      <w:r w:rsidRPr="00075CA6">
        <w:rPr>
          <w:rFonts w:ascii="HelvLight" w:hAnsi="HelvLight"/>
        </w:rPr>
        <w:tab/>
      </w:r>
      <w:proofErr w:type="gramStart"/>
      <w:r w:rsidRPr="00075CA6">
        <w:rPr>
          <w:rFonts w:ascii="HelvLight" w:hAnsi="HelvLight"/>
        </w:rPr>
        <w:t>new</w:t>
      </w:r>
      <w:proofErr w:type="gramEnd"/>
      <w:r w:rsidRPr="00075CA6">
        <w:rPr>
          <w:rFonts w:ascii="HelvLight" w:hAnsi="HelvLight"/>
        </w:rPr>
        <w:t xml:space="preserve"> </w:t>
      </w:r>
      <w:proofErr w:type="spellStart"/>
      <w:r w:rsidRPr="00075CA6">
        <w:rPr>
          <w:rFonts w:ascii="HelvLight" w:hAnsi="HelvLight"/>
        </w:rPr>
        <w:t>FirstPage</w:t>
      </w:r>
      <w:proofErr w:type="spellEnd"/>
      <w:r w:rsidRPr="00075CA6">
        <w:rPr>
          <w:rFonts w:ascii="HelvLight" w:hAnsi="HelvLight"/>
        </w:rPr>
        <w:t>("</w:t>
      </w:r>
      <w:proofErr w:type="spellStart"/>
      <w:r w:rsidRPr="00075CA6">
        <w:rPr>
          <w:rFonts w:ascii="HelvLight" w:hAnsi="HelvLight"/>
        </w:rPr>
        <w:t>NVision</w:t>
      </w:r>
      <w:proofErr w:type="spellEnd"/>
      <w:r w:rsidRPr="00075CA6">
        <w:rPr>
          <w:rFonts w:ascii="HelvLight" w:hAnsi="HelvLight"/>
        </w:rPr>
        <w:t>");</w:t>
      </w:r>
    </w:p>
    <w:p w14:paraId="1F0C09EC" w14:textId="1894B147" w:rsidR="00177637" w:rsidRPr="00075CA6" w:rsidRDefault="00177637" w:rsidP="00177637">
      <w:pPr>
        <w:spacing w:after="120" w:line="240" w:lineRule="auto"/>
        <w:rPr>
          <w:rFonts w:ascii="HelvLight" w:hAnsi="HelvLight"/>
        </w:rPr>
      </w:pPr>
      <w:r w:rsidRPr="00075CA6">
        <w:rPr>
          <w:rFonts w:ascii="HelvLight" w:hAnsi="HelvLight"/>
        </w:rPr>
        <w:tab/>
        <w:t>}</w:t>
      </w:r>
    </w:p>
    <w:p w14:paraId="0039908F" w14:textId="2BE5771B" w:rsidR="00177637" w:rsidRPr="00075CA6" w:rsidRDefault="00177637" w:rsidP="00177637">
      <w:pPr>
        <w:spacing w:after="120" w:line="240" w:lineRule="auto"/>
        <w:rPr>
          <w:rFonts w:ascii="HelvLight" w:hAnsi="HelvLight"/>
        </w:rPr>
      </w:pPr>
      <w:r w:rsidRPr="00075CA6">
        <w:rPr>
          <w:rFonts w:ascii="HelvLight" w:hAnsi="HelvLight"/>
        </w:rPr>
        <w:t>}</w:t>
      </w:r>
    </w:p>
    <w:p w14:paraId="65667B91" w14:textId="77777777" w:rsidR="00177637" w:rsidRPr="00075CA6" w:rsidRDefault="00177637" w:rsidP="00177637">
      <w:pPr>
        <w:spacing w:after="120" w:line="240" w:lineRule="auto"/>
        <w:rPr>
          <w:rFonts w:ascii="HelvLight" w:hAnsi="HelvLight"/>
        </w:rPr>
      </w:pPr>
    </w:p>
    <w:p w14:paraId="75FFFAF3" w14:textId="7A8EEDAB" w:rsidR="003C7169" w:rsidRPr="001E3D8D" w:rsidRDefault="003C7169" w:rsidP="001E3D8D">
      <w:pPr>
        <w:pStyle w:val="Heading1"/>
        <w:ind w:right="-368" w:firstLine="360"/>
        <w:rPr>
          <w:rFonts w:ascii="HelvLight" w:hAnsi="HelvLight"/>
          <w:sz w:val="42"/>
          <w:szCs w:val="42"/>
        </w:rPr>
      </w:pPr>
      <w:bookmarkStart w:id="0" w:name="_GoBack"/>
      <w:bookmarkEnd w:id="0"/>
      <w:r w:rsidRPr="008B54D4">
        <w:rPr>
          <w:rFonts w:ascii="HelvLight" w:hAnsi="HelvLight"/>
          <w:sz w:val="42"/>
          <w:szCs w:val="42"/>
        </w:rPr>
        <w:lastRenderedPageBreak/>
        <w:t>Future Scope</w:t>
      </w:r>
    </w:p>
    <w:p w14:paraId="0DEA8F7A" w14:textId="2B033C79" w:rsidR="001E3D8D" w:rsidRPr="001E3D8D" w:rsidRDefault="003C7169" w:rsidP="001E3D8D">
      <w:pPr>
        <w:pStyle w:val="Heading2"/>
        <w:ind w:right="-368"/>
        <w:rPr>
          <w:rFonts w:ascii="HelvLight" w:hAnsi="HelvLight"/>
          <w:sz w:val="30"/>
          <w:szCs w:val="30"/>
        </w:rPr>
      </w:pPr>
      <w:r w:rsidRPr="008B54D4">
        <w:rPr>
          <w:rFonts w:ascii="HelvLight" w:hAnsi="HelvLight"/>
          <w:sz w:val="30"/>
          <w:szCs w:val="30"/>
        </w:rPr>
        <w:t>Basic</w:t>
      </w:r>
      <w:r w:rsidR="009C68A8" w:rsidRPr="008B54D4">
        <w:rPr>
          <w:rFonts w:ascii="HelvLight" w:hAnsi="HelvLight"/>
          <w:sz w:val="30"/>
          <w:szCs w:val="30"/>
        </w:rPr>
        <w:t xml:space="preserve"> modifications</w:t>
      </w:r>
      <w:r w:rsidRPr="008B54D4">
        <w:rPr>
          <w:rFonts w:ascii="HelvLight" w:hAnsi="HelvLight"/>
          <w:sz w:val="30"/>
          <w:szCs w:val="30"/>
        </w:rPr>
        <w:t xml:space="preserve"> </w:t>
      </w:r>
    </w:p>
    <w:p w14:paraId="03AF794E" w14:textId="362B15C5" w:rsidR="00F81498" w:rsidRDefault="00AF5AE3" w:rsidP="00FA5E35">
      <w:pPr>
        <w:pStyle w:val="ListParagraph"/>
        <w:numPr>
          <w:ilvl w:val="0"/>
          <w:numId w:val="28"/>
        </w:numPr>
        <w:ind w:right="-368"/>
        <w:rPr>
          <w:rFonts w:ascii="HelvLight" w:hAnsi="HelvLight"/>
          <w:sz w:val="22"/>
          <w:szCs w:val="22"/>
        </w:rPr>
      </w:pPr>
      <w:r w:rsidRPr="00AF5AE3">
        <w:rPr>
          <w:rFonts w:ascii="HelvLight" w:hAnsi="HelvLight"/>
          <w:b/>
          <w:bCs/>
          <w:sz w:val="22"/>
          <w:szCs w:val="22"/>
        </w:rPr>
        <w:t>Framework integration</w:t>
      </w:r>
      <w:r>
        <w:rPr>
          <w:rFonts w:ascii="HelvLight" w:hAnsi="HelvLight"/>
          <w:sz w:val="22"/>
          <w:szCs w:val="22"/>
        </w:rPr>
        <w:t xml:space="preserve">: </w:t>
      </w:r>
      <w:r w:rsidR="00F81498">
        <w:rPr>
          <w:rFonts w:ascii="HelvLight" w:hAnsi="HelvLight"/>
          <w:sz w:val="22"/>
          <w:szCs w:val="22"/>
        </w:rPr>
        <w:t xml:space="preserve">Swing shapes the core of this project. However, in today’s time, versatile frameworks and libraries have been successful in overcoming limitations of the traditional Swing. </w:t>
      </w:r>
      <w:r>
        <w:rPr>
          <w:rFonts w:ascii="HelvLight" w:hAnsi="HelvLight"/>
          <w:sz w:val="22"/>
          <w:szCs w:val="22"/>
        </w:rPr>
        <w:t>If possible, s</w:t>
      </w:r>
      <w:r w:rsidR="00F81498" w:rsidRPr="00F81498">
        <w:rPr>
          <w:rFonts w:ascii="HelvLight" w:hAnsi="HelvLight"/>
          <w:sz w:val="22"/>
          <w:szCs w:val="22"/>
        </w:rPr>
        <w:t>uch frameworks may be incorporated in future either by integrating them with the existing module, or by replacing it.</w:t>
      </w:r>
    </w:p>
    <w:p w14:paraId="205E1E93" w14:textId="77777777" w:rsidR="001E3D8D" w:rsidRDefault="001E3D8D" w:rsidP="001E3D8D">
      <w:pPr>
        <w:pStyle w:val="ListParagraph"/>
        <w:ind w:right="-368"/>
        <w:rPr>
          <w:rFonts w:ascii="HelvLight" w:hAnsi="HelvLight"/>
          <w:sz w:val="22"/>
          <w:szCs w:val="22"/>
        </w:rPr>
      </w:pPr>
    </w:p>
    <w:p w14:paraId="6E2206D0" w14:textId="1C1BAE07" w:rsidR="00F81498" w:rsidRPr="00AF5AE3" w:rsidRDefault="00AF5AE3" w:rsidP="00FA5E35">
      <w:pPr>
        <w:pStyle w:val="ListParagraph"/>
        <w:numPr>
          <w:ilvl w:val="0"/>
          <w:numId w:val="28"/>
        </w:numPr>
        <w:ind w:right="-368"/>
        <w:rPr>
          <w:rFonts w:ascii="HelvLight" w:hAnsi="HelvLight"/>
          <w:b/>
          <w:bCs/>
          <w:sz w:val="22"/>
          <w:szCs w:val="22"/>
        </w:rPr>
      </w:pPr>
      <w:r w:rsidRPr="00AF5AE3">
        <w:rPr>
          <w:rFonts w:ascii="HelvLight" w:hAnsi="HelvLight"/>
          <w:b/>
          <w:bCs/>
          <w:sz w:val="22"/>
          <w:szCs w:val="22"/>
        </w:rPr>
        <w:t>Release:</w:t>
      </w:r>
      <w:r>
        <w:rPr>
          <w:rFonts w:ascii="HelvLight" w:hAnsi="HelvLight"/>
          <w:b/>
          <w:bCs/>
          <w:sz w:val="22"/>
          <w:szCs w:val="22"/>
        </w:rPr>
        <w:t xml:space="preserve"> </w:t>
      </w:r>
      <w:r>
        <w:rPr>
          <w:rFonts w:ascii="HelvLight" w:hAnsi="HelvLight"/>
          <w:sz w:val="22"/>
          <w:szCs w:val="22"/>
        </w:rPr>
        <w:t xml:space="preserve">Depending on the framework used, options for deploying the application on a broader platform could be explored. </w:t>
      </w:r>
    </w:p>
    <w:p w14:paraId="752A330E" w14:textId="77777777" w:rsidR="003C7169" w:rsidRPr="008B54D4" w:rsidRDefault="003C7169" w:rsidP="00FA5E35">
      <w:pPr>
        <w:ind w:right="-368"/>
        <w:rPr>
          <w:rFonts w:ascii="HelvLight" w:hAnsi="HelvLight"/>
          <w:sz w:val="22"/>
          <w:szCs w:val="22"/>
        </w:rPr>
      </w:pPr>
    </w:p>
    <w:p w14:paraId="66C425C9" w14:textId="1B73229A" w:rsidR="001E3D8D" w:rsidRPr="001E3D8D" w:rsidRDefault="003C7169" w:rsidP="001E3D8D">
      <w:pPr>
        <w:pStyle w:val="Heading2"/>
        <w:ind w:right="-368"/>
        <w:rPr>
          <w:rFonts w:ascii="HelvLight" w:hAnsi="HelvLight"/>
          <w:sz w:val="30"/>
          <w:szCs w:val="30"/>
        </w:rPr>
      </w:pPr>
      <w:r w:rsidRPr="008B54D4">
        <w:rPr>
          <w:rFonts w:ascii="HelvLight" w:hAnsi="HelvLight"/>
          <w:sz w:val="30"/>
          <w:szCs w:val="30"/>
        </w:rPr>
        <w:t>FEATURE ADDITIONS</w:t>
      </w:r>
    </w:p>
    <w:p w14:paraId="65A5C7F6" w14:textId="6F6315E3" w:rsidR="00F81498" w:rsidRPr="00AF5AE3" w:rsidRDefault="00AF5AE3" w:rsidP="00FA5E35">
      <w:pPr>
        <w:pStyle w:val="ListParagraph"/>
        <w:numPr>
          <w:ilvl w:val="0"/>
          <w:numId w:val="27"/>
        </w:numPr>
        <w:ind w:right="-368"/>
        <w:rPr>
          <w:rFonts w:ascii="HelvLight" w:hAnsi="HelvLight"/>
          <w:sz w:val="22"/>
          <w:szCs w:val="22"/>
        </w:rPr>
      </w:pPr>
      <w:r>
        <w:rPr>
          <w:rFonts w:ascii="HelvLight" w:hAnsi="HelvLight"/>
          <w:b/>
          <w:bCs/>
          <w:sz w:val="22"/>
          <w:szCs w:val="22"/>
        </w:rPr>
        <w:t>Database extension (Quiz)</w:t>
      </w:r>
      <w:r w:rsidRPr="00AF5AE3">
        <w:rPr>
          <w:rFonts w:ascii="HelvLight" w:hAnsi="HelvLight"/>
          <w:sz w:val="22"/>
          <w:szCs w:val="22"/>
        </w:rPr>
        <w:t xml:space="preserve">: </w:t>
      </w:r>
      <w:r w:rsidR="00F81498" w:rsidRPr="00AF5AE3">
        <w:rPr>
          <w:rFonts w:ascii="HelvLight" w:hAnsi="HelvLight"/>
          <w:sz w:val="22"/>
          <w:szCs w:val="22"/>
        </w:rPr>
        <w:t>At present, the questionnaire in the quiz session consists of a limited set of quest</w:t>
      </w:r>
      <w:r>
        <w:rPr>
          <w:rFonts w:ascii="HelvLight" w:hAnsi="HelvLight"/>
          <w:sz w:val="22"/>
          <w:szCs w:val="22"/>
        </w:rPr>
        <w:t>ions for prototype demonstration</w:t>
      </w:r>
      <w:r w:rsidR="00F81498" w:rsidRPr="00AF5AE3">
        <w:rPr>
          <w:rFonts w:ascii="HelvLight" w:hAnsi="HelvLight"/>
          <w:sz w:val="22"/>
          <w:szCs w:val="22"/>
        </w:rPr>
        <w:t>. However, in future, after deployment, a provision can be made for accepting scholarly contributions from all over the world and thus helping our users to enrich their repository of knowledge in subjects of their choice.</w:t>
      </w:r>
      <w:r>
        <w:rPr>
          <w:rFonts w:ascii="HelvLight" w:hAnsi="HelvLight"/>
          <w:sz w:val="22"/>
          <w:szCs w:val="22"/>
        </w:rPr>
        <w:br/>
      </w:r>
    </w:p>
    <w:p w14:paraId="48DF652C" w14:textId="76BF34EB" w:rsidR="00016B27" w:rsidRPr="00AF5AE3" w:rsidRDefault="00AF5AE3" w:rsidP="00AF5AE3">
      <w:pPr>
        <w:pStyle w:val="ListParagraph"/>
        <w:numPr>
          <w:ilvl w:val="0"/>
          <w:numId w:val="27"/>
        </w:numPr>
        <w:ind w:right="-368"/>
        <w:rPr>
          <w:rFonts w:ascii="HelvLight" w:hAnsi="HelvLight"/>
          <w:sz w:val="22"/>
          <w:szCs w:val="22"/>
        </w:rPr>
      </w:pPr>
      <w:r w:rsidRPr="00AF5AE3">
        <w:rPr>
          <w:rFonts w:ascii="HelvLight" w:hAnsi="HelvLight"/>
          <w:b/>
          <w:bCs/>
          <w:sz w:val="22"/>
          <w:szCs w:val="22"/>
        </w:rPr>
        <w:t>Flexibility (To Do List):</w:t>
      </w:r>
      <w:r w:rsidRPr="00AF5AE3">
        <w:rPr>
          <w:rFonts w:ascii="HelvLight" w:hAnsi="HelvLight"/>
          <w:sz w:val="22"/>
          <w:szCs w:val="22"/>
        </w:rPr>
        <w:t xml:space="preserve"> </w:t>
      </w:r>
      <w:r>
        <w:rPr>
          <w:rFonts w:ascii="HelvLight" w:hAnsi="HelvLight"/>
          <w:sz w:val="22"/>
          <w:szCs w:val="22"/>
        </w:rPr>
        <w:t>Instead of having a specific set number of tasks – as in the current version – t</w:t>
      </w:r>
      <w:r w:rsidRPr="00AF5AE3">
        <w:rPr>
          <w:rFonts w:ascii="HelvLight" w:hAnsi="HelvLight"/>
          <w:sz w:val="22"/>
          <w:szCs w:val="22"/>
        </w:rPr>
        <w:t xml:space="preserve">he task list could expand dynamically along with the additions to it. </w:t>
      </w:r>
      <w:r>
        <w:rPr>
          <w:rFonts w:ascii="HelvLight" w:hAnsi="HelvLight"/>
          <w:sz w:val="22"/>
          <w:szCs w:val="22"/>
        </w:rPr>
        <w:t>The list could also have provisions of adding external files (images, documents, or hyperlinks) as tasks to it using the application.</w:t>
      </w:r>
    </w:p>
    <w:p w14:paraId="08201FAC" w14:textId="2E112EDD" w:rsidR="00CC7437" w:rsidRPr="003E257F" w:rsidRDefault="009C68A8" w:rsidP="003E257F">
      <w:pPr>
        <w:pStyle w:val="Heading1"/>
        <w:ind w:right="-368" w:firstLine="360"/>
        <w:rPr>
          <w:rFonts w:ascii="HelvLight" w:hAnsi="HelvLight"/>
          <w:sz w:val="42"/>
          <w:szCs w:val="42"/>
        </w:rPr>
      </w:pPr>
      <w:r w:rsidRPr="008B54D4">
        <w:rPr>
          <w:rFonts w:ascii="HelvLight" w:hAnsi="HelvLight"/>
          <w:sz w:val="42"/>
          <w:szCs w:val="42"/>
        </w:rPr>
        <w:lastRenderedPageBreak/>
        <w:t>Bug Reports and Challenges</w:t>
      </w:r>
    </w:p>
    <w:p w14:paraId="5840BBB8" w14:textId="1635726B" w:rsidR="001E3D8D" w:rsidRPr="001E3D8D" w:rsidRDefault="009C68A8" w:rsidP="001E3D8D">
      <w:pPr>
        <w:pStyle w:val="Heading2"/>
        <w:ind w:right="-368"/>
        <w:rPr>
          <w:rFonts w:ascii="HelvLight" w:hAnsi="HelvLight"/>
          <w:sz w:val="30"/>
          <w:szCs w:val="30"/>
        </w:rPr>
      </w:pPr>
      <w:r w:rsidRPr="008B54D4">
        <w:rPr>
          <w:rFonts w:ascii="HelvLight" w:hAnsi="HelvLight"/>
          <w:sz w:val="30"/>
          <w:szCs w:val="30"/>
        </w:rPr>
        <w:t>Viewing experience</w:t>
      </w:r>
    </w:p>
    <w:p w14:paraId="00A6C594" w14:textId="69FD702A" w:rsidR="00CC3A7A" w:rsidRDefault="00CC3A7A" w:rsidP="00FA5E35">
      <w:pPr>
        <w:pStyle w:val="ListParagraph"/>
        <w:numPr>
          <w:ilvl w:val="0"/>
          <w:numId w:val="46"/>
        </w:numPr>
        <w:ind w:right="-368"/>
        <w:rPr>
          <w:rFonts w:ascii="HelvLight" w:hAnsi="HelvLight"/>
          <w:sz w:val="22"/>
          <w:szCs w:val="22"/>
        </w:rPr>
      </w:pPr>
      <w:proofErr w:type="spellStart"/>
      <w:r w:rsidRPr="00FA5E35">
        <w:rPr>
          <w:rFonts w:ascii="HelvLight" w:hAnsi="HelvLight"/>
          <w:i/>
          <w:iCs/>
          <w:sz w:val="22"/>
          <w:szCs w:val="22"/>
        </w:rPr>
        <w:t>N</w:t>
      </w:r>
      <w:r w:rsidR="00FA5E35" w:rsidRPr="00FA5E35">
        <w:rPr>
          <w:rFonts w:ascii="HelvLight" w:hAnsi="HelvLight"/>
          <w:i/>
          <w:iCs/>
          <w:sz w:val="22"/>
          <w:szCs w:val="22"/>
        </w:rPr>
        <w:t>V</w:t>
      </w:r>
      <w:r w:rsidRPr="00FA5E35">
        <w:rPr>
          <w:rFonts w:ascii="HelvLight" w:hAnsi="HelvLight"/>
          <w:i/>
          <w:iCs/>
          <w:sz w:val="22"/>
          <w:szCs w:val="22"/>
        </w:rPr>
        <w:t>ision</w:t>
      </w:r>
      <w:proofErr w:type="spellEnd"/>
      <w:r w:rsidRPr="00FA5E35">
        <w:rPr>
          <w:rFonts w:ascii="HelvLight" w:hAnsi="HelvLight"/>
          <w:i/>
          <w:iCs/>
          <w:sz w:val="22"/>
          <w:szCs w:val="22"/>
        </w:rPr>
        <w:t xml:space="preserve"> </w:t>
      </w:r>
      <w:r>
        <w:rPr>
          <w:rFonts w:ascii="HelvLight" w:hAnsi="HelvLight"/>
          <w:sz w:val="22"/>
          <w:szCs w:val="22"/>
        </w:rPr>
        <w:t xml:space="preserve">makes the best use of Swing to give its users a simple and </w:t>
      </w:r>
      <w:r w:rsidR="00FA5E35">
        <w:rPr>
          <w:rFonts w:ascii="HelvLight" w:hAnsi="HelvLight"/>
          <w:sz w:val="22"/>
          <w:szCs w:val="22"/>
        </w:rPr>
        <w:t>aesthetic interface</w:t>
      </w:r>
    </w:p>
    <w:p w14:paraId="7F4CF9F0" w14:textId="76DA4240" w:rsidR="00CC3A7A" w:rsidRDefault="00CC3A7A" w:rsidP="00FA5E35">
      <w:pPr>
        <w:pStyle w:val="ListParagraph"/>
        <w:numPr>
          <w:ilvl w:val="0"/>
          <w:numId w:val="46"/>
        </w:numPr>
        <w:ind w:right="-368"/>
        <w:rPr>
          <w:rFonts w:ascii="HelvLight" w:hAnsi="HelvLight"/>
          <w:sz w:val="22"/>
          <w:szCs w:val="22"/>
        </w:rPr>
      </w:pPr>
      <w:r>
        <w:rPr>
          <w:rFonts w:ascii="HelvLight" w:hAnsi="HelvLight"/>
          <w:sz w:val="22"/>
          <w:szCs w:val="22"/>
        </w:rPr>
        <w:t xml:space="preserve">For this, the developers have ensured that every button </w:t>
      </w:r>
      <w:r w:rsidR="00FA5E35">
        <w:rPr>
          <w:rFonts w:ascii="HelvLight" w:hAnsi="HelvLight"/>
          <w:sz w:val="22"/>
          <w:szCs w:val="22"/>
        </w:rPr>
        <w:t xml:space="preserve">that </w:t>
      </w:r>
      <w:r>
        <w:rPr>
          <w:rFonts w:ascii="HelvLight" w:hAnsi="HelvLight"/>
          <w:sz w:val="22"/>
          <w:szCs w:val="22"/>
        </w:rPr>
        <w:t>the application has, has been described aptly so as to avoid any kind of ambiguity for its users</w:t>
      </w:r>
    </w:p>
    <w:p w14:paraId="67C9D4B3" w14:textId="25DF7296" w:rsidR="00CC7437" w:rsidRPr="008A61FC" w:rsidRDefault="00CC3A7A" w:rsidP="00CC7437">
      <w:pPr>
        <w:pStyle w:val="ListParagraph"/>
        <w:numPr>
          <w:ilvl w:val="0"/>
          <w:numId w:val="46"/>
        </w:numPr>
        <w:ind w:right="-368"/>
        <w:rPr>
          <w:rFonts w:ascii="HelvLight" w:hAnsi="HelvLight"/>
          <w:sz w:val="22"/>
          <w:szCs w:val="22"/>
        </w:rPr>
      </w:pPr>
      <w:r>
        <w:rPr>
          <w:rFonts w:ascii="HelvLight" w:hAnsi="HelvLight"/>
          <w:sz w:val="22"/>
          <w:szCs w:val="22"/>
        </w:rPr>
        <w:t>Appropriate messages are displayed at all times, thus keeping the user updated at all times with his quiz score, tasks completed,</w:t>
      </w:r>
      <w:r w:rsidR="00FA5E35">
        <w:rPr>
          <w:rFonts w:ascii="HelvLight" w:hAnsi="HelvLight"/>
          <w:sz w:val="22"/>
          <w:szCs w:val="22"/>
        </w:rPr>
        <w:t xml:space="preserve"> </w:t>
      </w:r>
      <w:r>
        <w:rPr>
          <w:rFonts w:ascii="HelvLight" w:hAnsi="HelvLight"/>
          <w:sz w:val="22"/>
          <w:szCs w:val="22"/>
        </w:rPr>
        <w:t xml:space="preserve">etc. </w:t>
      </w:r>
      <w:r w:rsidR="001660EB" w:rsidRPr="00CC3A7A">
        <w:rPr>
          <w:rFonts w:ascii="HelvLight" w:hAnsi="HelvLight"/>
          <w:sz w:val="22"/>
          <w:szCs w:val="22"/>
        </w:rPr>
        <w:br/>
      </w:r>
    </w:p>
    <w:p w14:paraId="0FF12F83" w14:textId="466E72C3" w:rsidR="00CC3A7A" w:rsidRPr="001E3D8D" w:rsidRDefault="001660EB" w:rsidP="001E3D8D">
      <w:pPr>
        <w:pStyle w:val="Heading2"/>
        <w:ind w:right="-368"/>
        <w:rPr>
          <w:rFonts w:ascii="HelvLight" w:hAnsi="HelvLight"/>
          <w:sz w:val="30"/>
          <w:szCs w:val="30"/>
        </w:rPr>
      </w:pPr>
      <w:r w:rsidRPr="008B54D4">
        <w:rPr>
          <w:rFonts w:ascii="HelvLight" w:hAnsi="HelvLight"/>
          <w:sz w:val="30"/>
          <w:szCs w:val="30"/>
        </w:rPr>
        <w:t>avoiding errors</w:t>
      </w:r>
    </w:p>
    <w:p w14:paraId="674F27EA" w14:textId="7F7050A3" w:rsidR="00CC3A7A" w:rsidRPr="00FA5E35" w:rsidRDefault="00FA5E35" w:rsidP="00FA5E35">
      <w:pPr>
        <w:pStyle w:val="ListParagraph"/>
        <w:numPr>
          <w:ilvl w:val="0"/>
          <w:numId w:val="47"/>
        </w:numPr>
        <w:ind w:right="-368"/>
        <w:rPr>
          <w:rFonts w:ascii="HelvLight" w:hAnsi="HelvLight"/>
          <w:sz w:val="22"/>
          <w:szCs w:val="22"/>
        </w:rPr>
      </w:pPr>
      <w:r w:rsidRPr="00FA5E35">
        <w:rPr>
          <w:rFonts w:ascii="HelvLight" w:hAnsi="HelvLight"/>
          <w:b/>
          <w:bCs/>
          <w:sz w:val="22"/>
          <w:szCs w:val="22"/>
        </w:rPr>
        <w:t>No errors</w:t>
      </w:r>
      <w:r w:rsidRPr="00FA5E35">
        <w:rPr>
          <w:rFonts w:ascii="HelvLight" w:hAnsi="HelvLight"/>
          <w:sz w:val="22"/>
          <w:szCs w:val="22"/>
        </w:rPr>
        <w:t xml:space="preserve">: </w:t>
      </w:r>
      <w:r w:rsidR="00CC3A7A" w:rsidRPr="00FA5E35">
        <w:rPr>
          <w:rFonts w:ascii="HelvLight" w:hAnsi="HelvLight"/>
          <w:sz w:val="22"/>
          <w:szCs w:val="22"/>
        </w:rPr>
        <w:t>The current version</w:t>
      </w:r>
      <w:r w:rsidRPr="00FA5E35">
        <w:rPr>
          <w:rFonts w:ascii="HelvLight" w:hAnsi="HelvLight"/>
          <w:sz w:val="22"/>
          <w:szCs w:val="22"/>
        </w:rPr>
        <w:t xml:space="preserve"> of</w:t>
      </w:r>
      <w:r w:rsidR="00BF7A4E">
        <w:rPr>
          <w:rFonts w:ascii="HelvLight" w:hAnsi="HelvLight"/>
          <w:sz w:val="22"/>
          <w:szCs w:val="22"/>
        </w:rPr>
        <w:t xml:space="preserve"> </w:t>
      </w:r>
      <w:proofErr w:type="spellStart"/>
      <w:r w:rsidR="00BF7A4E" w:rsidRPr="00BF7A4E">
        <w:rPr>
          <w:rFonts w:ascii="HelvLight" w:hAnsi="HelvLight"/>
          <w:i/>
          <w:iCs/>
          <w:sz w:val="22"/>
          <w:szCs w:val="22"/>
        </w:rPr>
        <w:t>NV</w:t>
      </w:r>
      <w:r w:rsidR="00CC3A7A" w:rsidRPr="00BF7A4E">
        <w:rPr>
          <w:rFonts w:ascii="HelvLight" w:hAnsi="HelvLight"/>
          <w:i/>
          <w:iCs/>
          <w:sz w:val="22"/>
          <w:szCs w:val="22"/>
        </w:rPr>
        <w:t>ision</w:t>
      </w:r>
      <w:proofErr w:type="spellEnd"/>
      <w:r w:rsidR="00CC3A7A" w:rsidRPr="00FA5E35">
        <w:rPr>
          <w:rFonts w:ascii="HelvLight" w:hAnsi="HelvLight"/>
          <w:sz w:val="22"/>
          <w:szCs w:val="22"/>
        </w:rPr>
        <w:t xml:space="preserve"> is totally bug-free. </w:t>
      </w:r>
    </w:p>
    <w:p w14:paraId="7E04ECF6" w14:textId="410BA646" w:rsidR="00FA5E35" w:rsidRPr="00FA5E35" w:rsidRDefault="00FA5E35" w:rsidP="00FA5E35">
      <w:pPr>
        <w:pStyle w:val="ListParagraph"/>
        <w:numPr>
          <w:ilvl w:val="0"/>
          <w:numId w:val="47"/>
        </w:numPr>
        <w:ind w:right="-368"/>
        <w:rPr>
          <w:rFonts w:ascii="HelvLight" w:hAnsi="HelvLight"/>
          <w:sz w:val="22"/>
          <w:szCs w:val="22"/>
        </w:rPr>
      </w:pPr>
      <w:r w:rsidRPr="00FA5E35">
        <w:rPr>
          <w:rFonts w:ascii="HelvLight" w:hAnsi="HelvLight"/>
          <w:b/>
          <w:bCs/>
          <w:sz w:val="22"/>
          <w:szCs w:val="22"/>
        </w:rPr>
        <w:t>Ant</w:t>
      </w:r>
      <w:r w:rsidRPr="00FA5E35">
        <w:rPr>
          <w:rFonts w:ascii="HelvLight" w:hAnsi="HelvLight"/>
          <w:sz w:val="22"/>
          <w:szCs w:val="22"/>
        </w:rPr>
        <w:t xml:space="preserve">: However, some instances of running the application on Eclipse may ask for Ant-build and may be unresponsive to those configurations as well as (new) run setups. In such a case, copying the application source contents to another folder created as a Java project in Eclipse, and re-launching Eclipse with that as the workspace is suggested as a workaround. </w:t>
      </w:r>
    </w:p>
    <w:p w14:paraId="77C303D5" w14:textId="77777777" w:rsidR="00395574" w:rsidRPr="008B54D4" w:rsidRDefault="00395574" w:rsidP="00FA5E35">
      <w:pPr>
        <w:pStyle w:val="Heading1"/>
        <w:ind w:left="0" w:right="-368"/>
        <w:rPr>
          <w:rFonts w:ascii="HelvLight" w:hAnsi="HelvLight"/>
          <w:sz w:val="42"/>
          <w:szCs w:val="42"/>
        </w:rPr>
      </w:pPr>
      <w:r w:rsidRPr="008B54D4">
        <w:rPr>
          <w:rFonts w:ascii="HelvLight" w:hAnsi="HelvLight"/>
          <w:sz w:val="42"/>
          <w:szCs w:val="42"/>
        </w:rPr>
        <w:lastRenderedPageBreak/>
        <w:t>Bibliography</w:t>
      </w:r>
    </w:p>
    <w:p w14:paraId="0F76EA02" w14:textId="77777777" w:rsidR="00395574" w:rsidRPr="008B54D4" w:rsidRDefault="00395574" w:rsidP="00FA5E35">
      <w:pPr>
        <w:pStyle w:val="TableHeading"/>
        <w:pBdr>
          <w:bottom w:val="single" w:sz="4" w:space="0" w:color="7E97AD" w:themeColor="accent1"/>
          <w:right w:val="single" w:sz="4" w:space="31" w:color="7E97AD" w:themeColor="accent1"/>
        </w:pBdr>
        <w:tabs>
          <w:tab w:val="left" w:pos="3544"/>
        </w:tabs>
        <w:ind w:right="-368"/>
        <w:jc w:val="center"/>
        <w:rPr>
          <w:rFonts w:ascii="HelvLight" w:hAnsi="HelvLight"/>
          <w:sz w:val="30"/>
          <w:szCs w:val="30"/>
        </w:rPr>
      </w:pPr>
      <w:r w:rsidRPr="008B54D4">
        <w:rPr>
          <w:rFonts w:ascii="HelvLight" w:hAnsi="HelvLight"/>
          <w:sz w:val="30"/>
          <w:szCs w:val="30"/>
        </w:rPr>
        <w:t>resources referred</w:t>
      </w:r>
    </w:p>
    <w:tbl>
      <w:tblPr>
        <w:tblStyle w:val="FinancialTable"/>
        <w:tblW w:w="5523" w:type="pct"/>
        <w:tblInd w:w="-468" w:type="dxa"/>
        <w:tblLayout w:type="fixed"/>
        <w:tblLook w:val="04A0" w:firstRow="1" w:lastRow="0" w:firstColumn="1" w:lastColumn="0" w:noHBand="0" w:noVBand="1"/>
        <w:tblDescription w:val="Sample table"/>
      </w:tblPr>
      <w:tblGrid>
        <w:gridCol w:w="2471"/>
        <w:gridCol w:w="3197"/>
        <w:gridCol w:w="4650"/>
        <w:gridCol w:w="21"/>
      </w:tblGrid>
      <w:tr w:rsidR="00395574" w:rsidRPr="008B54D4" w14:paraId="6E4FE300" w14:textId="77777777" w:rsidTr="00192F67">
        <w:trPr>
          <w:cnfStyle w:val="100000000000" w:firstRow="1" w:lastRow="0" w:firstColumn="0" w:lastColumn="0" w:oddVBand="0" w:evenVBand="0" w:oddHBand="0"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1195" w:type="pct"/>
            <w:tcBorders>
              <w:bottom w:val="single" w:sz="4" w:space="0" w:color="D9D9D9" w:themeColor="background1" w:themeShade="D9"/>
              <w:right w:val="single" w:sz="4" w:space="0" w:color="D9D9D9" w:themeColor="background1" w:themeShade="D9"/>
            </w:tcBorders>
            <w:shd w:val="clear" w:color="auto" w:fill="E5EAEE" w:themeFill="accent1" w:themeFillTint="33"/>
          </w:tcPr>
          <w:p w14:paraId="5FFC0A4B" w14:textId="77777777" w:rsidR="00395574" w:rsidRPr="008B54D4" w:rsidRDefault="00395574" w:rsidP="00FA5E35">
            <w:pPr>
              <w:tabs>
                <w:tab w:val="left" w:pos="3544"/>
              </w:tabs>
              <w:ind w:right="-368"/>
              <w:jc w:val="center"/>
              <w:rPr>
                <w:rFonts w:ascii="HelvLight" w:hAnsi="HelvLight"/>
                <w:sz w:val="30"/>
                <w:szCs w:val="30"/>
              </w:rPr>
            </w:pPr>
            <w:r w:rsidRPr="008B54D4">
              <w:rPr>
                <w:rFonts w:ascii="HelvLight" w:hAnsi="HelvLight"/>
                <w:sz w:val="30"/>
                <w:szCs w:val="30"/>
              </w:rPr>
              <w:t>NAME</w:t>
            </w:r>
          </w:p>
        </w:tc>
        <w:tc>
          <w:tcPr>
            <w:tcW w:w="1546" w:type="pct"/>
            <w:tcBorders>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5EAEE" w:themeFill="accent1" w:themeFillTint="33"/>
            <w:hideMark/>
          </w:tcPr>
          <w:p w14:paraId="6323C898" w14:textId="77777777" w:rsidR="00395574" w:rsidRPr="008B54D4" w:rsidRDefault="00395574" w:rsidP="00FA5E35">
            <w:pPr>
              <w:tabs>
                <w:tab w:val="left" w:pos="3544"/>
              </w:tabs>
              <w:ind w:right="-368"/>
              <w:jc w:val="center"/>
              <w:cnfStyle w:val="100000000000" w:firstRow="1" w:lastRow="0" w:firstColumn="0" w:lastColumn="0" w:oddVBand="0" w:evenVBand="0" w:oddHBand="0" w:evenHBand="0" w:firstRowFirstColumn="0" w:firstRowLastColumn="0" w:lastRowFirstColumn="0" w:lastRowLastColumn="0"/>
              <w:rPr>
                <w:rFonts w:ascii="HelvLight" w:hAnsi="HelvLight"/>
                <w:sz w:val="30"/>
                <w:szCs w:val="30"/>
              </w:rPr>
            </w:pPr>
            <w:r w:rsidRPr="008B54D4">
              <w:rPr>
                <w:rFonts w:ascii="HelvLight" w:hAnsi="HelvLight"/>
                <w:sz w:val="30"/>
                <w:szCs w:val="30"/>
              </w:rPr>
              <w:t>referred for</w:t>
            </w:r>
          </w:p>
        </w:tc>
        <w:tc>
          <w:tcPr>
            <w:tcW w:w="2249" w:type="pct"/>
            <w:tcBorders>
              <w:left w:val="single" w:sz="4" w:space="0" w:color="D9D9D9" w:themeColor="background1" w:themeShade="D9"/>
              <w:bottom w:val="single" w:sz="4" w:space="0" w:color="D9D9D9" w:themeColor="background1" w:themeShade="D9"/>
            </w:tcBorders>
            <w:shd w:val="clear" w:color="auto" w:fill="E5EAEE" w:themeFill="accent1" w:themeFillTint="33"/>
            <w:hideMark/>
          </w:tcPr>
          <w:p w14:paraId="6ED357E4" w14:textId="77777777" w:rsidR="00395574" w:rsidRPr="008B54D4" w:rsidRDefault="00395574" w:rsidP="00FA5E35">
            <w:pPr>
              <w:tabs>
                <w:tab w:val="left" w:pos="3544"/>
              </w:tabs>
              <w:ind w:right="-368"/>
              <w:jc w:val="center"/>
              <w:cnfStyle w:val="100000000000" w:firstRow="1" w:lastRow="0" w:firstColumn="0" w:lastColumn="0" w:oddVBand="0" w:evenVBand="0" w:oddHBand="0" w:evenHBand="0" w:firstRowFirstColumn="0" w:firstRowLastColumn="0" w:lastRowFirstColumn="0" w:lastRowLastColumn="0"/>
              <w:rPr>
                <w:rFonts w:ascii="HelvLight" w:hAnsi="HelvLight"/>
                <w:sz w:val="30"/>
                <w:szCs w:val="30"/>
              </w:rPr>
            </w:pPr>
            <w:r w:rsidRPr="008B54D4">
              <w:rPr>
                <w:rFonts w:ascii="HelvLight" w:hAnsi="HelvLight"/>
                <w:sz w:val="30"/>
                <w:szCs w:val="30"/>
              </w:rPr>
              <w:t>link</w:t>
            </w:r>
          </w:p>
        </w:tc>
        <w:tc>
          <w:tcPr>
            <w:tcW w:w="10" w:type="pct"/>
            <w:hideMark/>
          </w:tcPr>
          <w:p w14:paraId="3CDFBC84" w14:textId="77777777" w:rsidR="00395574" w:rsidRPr="008B54D4" w:rsidRDefault="00395574" w:rsidP="00FA5E35">
            <w:pPr>
              <w:tabs>
                <w:tab w:val="left" w:pos="3544"/>
              </w:tabs>
              <w:ind w:right="-368"/>
              <w:jc w:val="center"/>
              <w:cnfStyle w:val="100000000000" w:firstRow="1" w:lastRow="0" w:firstColumn="0" w:lastColumn="0" w:oddVBand="0" w:evenVBand="0" w:oddHBand="0" w:evenHBand="0" w:firstRowFirstColumn="0" w:firstRowLastColumn="0" w:lastRowFirstColumn="0" w:lastRowLastColumn="0"/>
              <w:rPr>
                <w:rFonts w:ascii="HelvLight" w:hAnsi="HelvLight"/>
                <w:sz w:val="30"/>
                <w:szCs w:val="30"/>
              </w:rPr>
            </w:pPr>
          </w:p>
        </w:tc>
      </w:tr>
      <w:tr w:rsidR="006664B9" w:rsidRPr="008B54D4" w14:paraId="515B94F2" w14:textId="77777777" w:rsidTr="00192F67">
        <w:tc>
          <w:tcPr>
            <w:cnfStyle w:val="001000000000" w:firstRow="0" w:lastRow="0" w:firstColumn="1" w:lastColumn="0" w:oddVBand="0" w:evenVBand="0" w:oddHBand="0" w:evenHBand="0" w:firstRowFirstColumn="0" w:firstRowLastColumn="0" w:lastRowFirstColumn="0" w:lastRowLastColumn="0"/>
            <w:tcW w:w="1195" w:type="pct"/>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09C4690B" w14:textId="77777777" w:rsidR="006664B9" w:rsidRPr="008B54D4" w:rsidRDefault="006664B9" w:rsidP="00FA5E35">
            <w:pPr>
              <w:ind w:right="-368"/>
              <w:jc w:val="center"/>
              <w:rPr>
                <w:rFonts w:ascii="HelvLight" w:hAnsi="HelvLight"/>
                <w:sz w:val="22"/>
                <w:szCs w:val="22"/>
              </w:rPr>
            </w:pPr>
            <w:proofErr w:type="spellStart"/>
            <w:r w:rsidRPr="008B54D4">
              <w:rPr>
                <w:rFonts w:ascii="HelvLight" w:hAnsi="HelvLight"/>
                <w:sz w:val="22"/>
                <w:szCs w:val="22"/>
              </w:rPr>
              <w:t>Stackoverflow</w:t>
            </w:r>
            <w:proofErr w:type="spellEnd"/>
            <w:r w:rsidR="00601D25">
              <w:rPr>
                <w:rFonts w:ascii="HelvLight" w:hAnsi="HelvLight"/>
                <w:sz w:val="22"/>
                <w:szCs w:val="22"/>
              </w:rPr>
              <w:br/>
            </w:r>
            <w:proofErr w:type="spellStart"/>
            <w:r w:rsidR="00601D25">
              <w:rPr>
                <w:rFonts w:ascii="HelvLight" w:hAnsi="HelvLight"/>
                <w:sz w:val="22"/>
                <w:szCs w:val="22"/>
              </w:rPr>
              <w:t>Stackexchange</w:t>
            </w:r>
            <w:proofErr w:type="spellEnd"/>
          </w:p>
        </w:tc>
        <w:tc>
          <w:tcPr>
            <w:tcW w:w="1546" w:type="pct"/>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EFE9028" w14:textId="77777777" w:rsidR="006664B9" w:rsidRPr="008B54D4" w:rsidRDefault="000E2933" w:rsidP="00FA5E35">
            <w:pPr>
              <w:ind w:right="-368"/>
              <w:jc w:val="center"/>
              <w:cnfStyle w:val="000000000000" w:firstRow="0" w:lastRow="0" w:firstColumn="0" w:lastColumn="0" w:oddVBand="0" w:evenVBand="0" w:oddHBand="0" w:evenHBand="0" w:firstRowFirstColumn="0" w:firstRowLastColumn="0" w:lastRowFirstColumn="0" w:lastRowLastColumn="0"/>
              <w:rPr>
                <w:rFonts w:ascii="HelvLight" w:hAnsi="HelvLight"/>
                <w:sz w:val="22"/>
                <w:szCs w:val="22"/>
              </w:rPr>
            </w:pPr>
            <w:r>
              <w:rPr>
                <w:rFonts w:ascii="HelvLight" w:hAnsi="HelvLight"/>
                <w:sz w:val="22"/>
                <w:szCs w:val="22"/>
              </w:rPr>
              <w:br/>
            </w:r>
            <w:r w:rsidR="006664B9" w:rsidRPr="008B54D4">
              <w:rPr>
                <w:rFonts w:ascii="HelvLight" w:hAnsi="HelvLight"/>
                <w:sz w:val="22"/>
                <w:szCs w:val="22"/>
              </w:rPr>
              <w:t>Resolution of errors</w:t>
            </w:r>
          </w:p>
        </w:tc>
        <w:tc>
          <w:tcPr>
            <w:tcW w:w="2249" w:type="pct"/>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16ED1B1C" w14:textId="77777777" w:rsidR="00601D25" w:rsidRDefault="00177637" w:rsidP="00FA5E35">
            <w:pPr>
              <w:ind w:right="-368"/>
              <w:jc w:val="center"/>
              <w:cnfStyle w:val="000000000000" w:firstRow="0" w:lastRow="0" w:firstColumn="0" w:lastColumn="0" w:oddVBand="0" w:evenVBand="0" w:oddHBand="0" w:evenHBand="0" w:firstRowFirstColumn="0" w:firstRowLastColumn="0" w:lastRowFirstColumn="0" w:lastRowLastColumn="0"/>
              <w:rPr>
                <w:rFonts w:ascii="HelvLight" w:hAnsi="HelvLight" w:cs="Arial"/>
                <w:sz w:val="22"/>
                <w:szCs w:val="22"/>
                <w:shd w:val="clear" w:color="auto" w:fill="FFFFFF"/>
              </w:rPr>
            </w:pPr>
            <w:hyperlink r:id="rId21" w:history="1">
              <w:r w:rsidR="00601D25" w:rsidRPr="003601A5">
                <w:rPr>
                  <w:rStyle w:val="Hyperlink"/>
                  <w:rFonts w:ascii="HelvLight" w:hAnsi="HelvLight" w:cs="Arial"/>
                  <w:sz w:val="22"/>
                  <w:szCs w:val="22"/>
                  <w:shd w:val="clear" w:color="auto" w:fill="FFFFFF"/>
                </w:rPr>
                <w:t>https://stackoverflow.com/</w:t>
              </w:r>
            </w:hyperlink>
          </w:p>
          <w:p w14:paraId="2135CD14" w14:textId="77777777" w:rsidR="00601D25" w:rsidRDefault="00177637" w:rsidP="00FA5E35">
            <w:pPr>
              <w:ind w:right="-368"/>
              <w:jc w:val="center"/>
              <w:cnfStyle w:val="000000000000" w:firstRow="0" w:lastRow="0" w:firstColumn="0" w:lastColumn="0" w:oddVBand="0" w:evenVBand="0" w:oddHBand="0" w:evenHBand="0" w:firstRowFirstColumn="0" w:firstRowLastColumn="0" w:lastRowFirstColumn="0" w:lastRowLastColumn="0"/>
              <w:rPr>
                <w:rFonts w:ascii="HelvLight" w:hAnsi="HelvLight" w:cs="Arial"/>
                <w:sz w:val="22"/>
                <w:szCs w:val="22"/>
                <w:shd w:val="clear" w:color="auto" w:fill="FFFFFF"/>
              </w:rPr>
            </w:pPr>
            <w:hyperlink r:id="rId22" w:history="1">
              <w:r w:rsidR="00601D25" w:rsidRPr="003601A5">
                <w:rPr>
                  <w:rStyle w:val="Hyperlink"/>
                  <w:rFonts w:ascii="HelvLight" w:hAnsi="HelvLight" w:cs="Arial"/>
                  <w:sz w:val="22"/>
                  <w:szCs w:val="22"/>
                  <w:shd w:val="clear" w:color="auto" w:fill="FFFFFF"/>
                </w:rPr>
                <w:t>https://stackexchange.com/</w:t>
              </w:r>
            </w:hyperlink>
          </w:p>
          <w:p w14:paraId="28092BD1" w14:textId="77777777" w:rsidR="00601D25" w:rsidRPr="00601D25" w:rsidRDefault="00601D25" w:rsidP="00FA5E35">
            <w:pPr>
              <w:ind w:right="-368"/>
              <w:jc w:val="center"/>
              <w:cnfStyle w:val="000000000000" w:firstRow="0" w:lastRow="0" w:firstColumn="0" w:lastColumn="0" w:oddVBand="0" w:evenVBand="0" w:oddHBand="0" w:evenHBand="0" w:firstRowFirstColumn="0" w:firstRowLastColumn="0" w:lastRowFirstColumn="0" w:lastRowLastColumn="0"/>
              <w:rPr>
                <w:rFonts w:ascii="HelvLight" w:hAnsi="HelvLight" w:cs="Arial"/>
                <w:sz w:val="22"/>
                <w:szCs w:val="22"/>
                <w:shd w:val="clear" w:color="auto" w:fill="FFFFFF"/>
              </w:rPr>
            </w:pPr>
          </w:p>
        </w:tc>
        <w:tc>
          <w:tcPr>
            <w:tcW w:w="10" w:type="pct"/>
          </w:tcPr>
          <w:p w14:paraId="02E2C992" w14:textId="77777777" w:rsidR="006664B9" w:rsidRPr="008B54D4" w:rsidRDefault="006664B9" w:rsidP="00FA5E35">
            <w:pPr>
              <w:ind w:right="-368"/>
              <w:jc w:val="center"/>
              <w:cnfStyle w:val="000000000000" w:firstRow="0" w:lastRow="0" w:firstColumn="0" w:lastColumn="0" w:oddVBand="0" w:evenVBand="0" w:oddHBand="0" w:evenHBand="0" w:firstRowFirstColumn="0" w:firstRowLastColumn="0" w:lastRowFirstColumn="0" w:lastRowLastColumn="0"/>
              <w:rPr>
                <w:rFonts w:ascii="HelvLight" w:hAnsi="HelvLight"/>
                <w:sz w:val="22"/>
                <w:szCs w:val="22"/>
              </w:rPr>
            </w:pPr>
          </w:p>
        </w:tc>
      </w:tr>
      <w:tr w:rsidR="000E2933" w:rsidRPr="008B54D4" w14:paraId="03C4413E" w14:textId="77777777" w:rsidTr="00431B8C">
        <w:tc>
          <w:tcPr>
            <w:cnfStyle w:val="001000000000" w:firstRow="0" w:lastRow="0" w:firstColumn="1" w:lastColumn="0" w:oddVBand="0" w:evenVBand="0" w:oddHBand="0" w:evenHBand="0" w:firstRowFirstColumn="0" w:firstRowLastColumn="0" w:lastRowFirstColumn="0" w:lastRowLastColumn="0"/>
            <w:tcW w:w="1195" w:type="pct"/>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416DD684" w14:textId="77777777" w:rsidR="000E2933" w:rsidRPr="008B54D4" w:rsidRDefault="000E2933" w:rsidP="00FA5E35">
            <w:pPr>
              <w:ind w:right="-368"/>
              <w:jc w:val="center"/>
              <w:rPr>
                <w:rFonts w:ascii="HelvLight" w:hAnsi="HelvLight"/>
                <w:sz w:val="22"/>
                <w:szCs w:val="22"/>
              </w:rPr>
            </w:pPr>
            <w:r>
              <w:rPr>
                <w:rFonts w:ascii="HelvLight" w:hAnsi="HelvLight"/>
                <w:sz w:val="22"/>
                <w:szCs w:val="22"/>
              </w:rPr>
              <w:t>java T point</w:t>
            </w:r>
          </w:p>
        </w:tc>
        <w:tc>
          <w:tcPr>
            <w:tcW w:w="1546" w:type="pct"/>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2DCB6530" w14:textId="77777777" w:rsidR="000E2933" w:rsidRPr="008B54D4" w:rsidRDefault="000E2933" w:rsidP="00FA5E35">
            <w:pPr>
              <w:pStyle w:val="TableTextDecimal"/>
              <w:ind w:right="-368"/>
              <w:jc w:val="center"/>
              <w:cnfStyle w:val="000000000000" w:firstRow="0" w:lastRow="0" w:firstColumn="0" w:lastColumn="0" w:oddVBand="0" w:evenVBand="0" w:oddHBand="0" w:evenHBand="0" w:firstRowFirstColumn="0" w:firstRowLastColumn="0" w:lastRowFirstColumn="0" w:lastRowLastColumn="0"/>
              <w:rPr>
                <w:rFonts w:ascii="HelvLight" w:hAnsi="HelvLight"/>
                <w:sz w:val="22"/>
                <w:szCs w:val="22"/>
              </w:rPr>
            </w:pPr>
            <w:r>
              <w:rPr>
                <w:rFonts w:ascii="HelvLight" w:hAnsi="HelvLight"/>
                <w:sz w:val="22"/>
                <w:szCs w:val="22"/>
              </w:rPr>
              <w:br/>
              <w:t>Swing Basics</w:t>
            </w:r>
          </w:p>
        </w:tc>
        <w:tc>
          <w:tcPr>
            <w:tcW w:w="2249" w:type="pct"/>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6EF5B71B" w14:textId="77777777" w:rsidR="000E2933" w:rsidRPr="000E2933" w:rsidRDefault="00177637" w:rsidP="00FA5E35">
            <w:pPr>
              <w:pStyle w:val="TableTextDecimal"/>
              <w:tabs>
                <w:tab w:val="clear" w:pos="1252"/>
                <w:tab w:val="decimal" w:pos="567"/>
              </w:tabs>
              <w:ind w:right="-368"/>
              <w:cnfStyle w:val="000000000000" w:firstRow="0" w:lastRow="0" w:firstColumn="0" w:lastColumn="0" w:oddVBand="0" w:evenVBand="0" w:oddHBand="0" w:evenHBand="0" w:firstRowFirstColumn="0" w:firstRowLastColumn="0" w:lastRowFirstColumn="0" w:lastRowLastColumn="0"/>
              <w:rPr>
                <w:rFonts w:ascii="HelvLight" w:hAnsi="HelvLight"/>
                <w:sz w:val="22"/>
                <w:szCs w:val="22"/>
              </w:rPr>
            </w:pPr>
            <w:hyperlink r:id="rId23" w:history="1">
              <w:r w:rsidR="000E2933" w:rsidRPr="000E2933">
                <w:rPr>
                  <w:rStyle w:val="Hyperlink"/>
                  <w:rFonts w:ascii="HelvLight" w:hAnsi="HelvLight"/>
                  <w:sz w:val="22"/>
                  <w:szCs w:val="22"/>
                </w:rPr>
                <w:t>https://www.javatpoint.com/java-swing</w:t>
              </w:r>
            </w:hyperlink>
          </w:p>
        </w:tc>
        <w:tc>
          <w:tcPr>
            <w:tcW w:w="10" w:type="pct"/>
          </w:tcPr>
          <w:p w14:paraId="637E6A63" w14:textId="77777777" w:rsidR="000E2933" w:rsidRPr="008B54D4" w:rsidRDefault="000E2933" w:rsidP="00FA5E35">
            <w:pPr>
              <w:pStyle w:val="TableTextDecimal"/>
              <w:ind w:right="-368"/>
              <w:jc w:val="center"/>
              <w:cnfStyle w:val="000000000000" w:firstRow="0" w:lastRow="0" w:firstColumn="0" w:lastColumn="0" w:oddVBand="0" w:evenVBand="0" w:oddHBand="0" w:evenHBand="0" w:firstRowFirstColumn="0" w:firstRowLastColumn="0" w:lastRowFirstColumn="0" w:lastRowLastColumn="0"/>
              <w:rPr>
                <w:rFonts w:ascii="HelvLight" w:hAnsi="HelvLight"/>
                <w:sz w:val="22"/>
                <w:szCs w:val="22"/>
              </w:rPr>
            </w:pPr>
          </w:p>
        </w:tc>
      </w:tr>
      <w:tr w:rsidR="000E2933" w:rsidRPr="008B54D4" w14:paraId="58DF2F71" w14:textId="77777777" w:rsidTr="00431B8C">
        <w:tc>
          <w:tcPr>
            <w:cnfStyle w:val="001000000000" w:firstRow="0" w:lastRow="0" w:firstColumn="1" w:lastColumn="0" w:oddVBand="0" w:evenVBand="0" w:oddHBand="0" w:evenHBand="0" w:firstRowFirstColumn="0" w:firstRowLastColumn="0" w:lastRowFirstColumn="0" w:lastRowLastColumn="0"/>
            <w:tcW w:w="1195" w:type="pct"/>
            <w:tcBorders>
              <w:top w:val="single" w:sz="4" w:space="0" w:color="D9D9D9" w:themeColor="background1" w:themeShade="D9"/>
              <w:bottom w:val="single" w:sz="4" w:space="0" w:color="D9D9D9" w:themeColor="background1" w:themeShade="D9"/>
              <w:right w:val="single" w:sz="4" w:space="0" w:color="D9D9D9" w:themeColor="background1" w:themeShade="D9"/>
            </w:tcBorders>
          </w:tcPr>
          <w:p w14:paraId="1B07A2DF" w14:textId="77777777" w:rsidR="000E2933" w:rsidRPr="008B54D4" w:rsidRDefault="000E2933" w:rsidP="00FA5E35">
            <w:pPr>
              <w:ind w:right="-368"/>
              <w:jc w:val="center"/>
              <w:rPr>
                <w:rFonts w:ascii="HelvLight" w:hAnsi="HelvLight"/>
                <w:sz w:val="22"/>
                <w:szCs w:val="22"/>
              </w:rPr>
            </w:pPr>
            <w:r>
              <w:rPr>
                <w:rFonts w:ascii="HelvLight" w:hAnsi="HelvLight"/>
                <w:sz w:val="22"/>
                <w:szCs w:val="22"/>
              </w:rPr>
              <w:t>Tutorials Point</w:t>
            </w:r>
          </w:p>
        </w:tc>
        <w:tc>
          <w:tcPr>
            <w:tcW w:w="1546" w:type="pct"/>
            <w:vMerge/>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EFFF319" w14:textId="77777777" w:rsidR="000E2933" w:rsidRPr="008B54D4" w:rsidRDefault="000E2933" w:rsidP="00FA5E35">
            <w:pPr>
              <w:pStyle w:val="TableTextDecimal"/>
              <w:ind w:right="-368"/>
              <w:jc w:val="center"/>
              <w:cnfStyle w:val="000000000000" w:firstRow="0" w:lastRow="0" w:firstColumn="0" w:lastColumn="0" w:oddVBand="0" w:evenVBand="0" w:oddHBand="0" w:evenHBand="0" w:firstRowFirstColumn="0" w:firstRowLastColumn="0" w:lastRowFirstColumn="0" w:lastRowLastColumn="0"/>
              <w:rPr>
                <w:rFonts w:ascii="HelvLight" w:hAnsi="HelvLight"/>
                <w:sz w:val="22"/>
                <w:szCs w:val="22"/>
              </w:rPr>
            </w:pPr>
          </w:p>
        </w:tc>
        <w:tc>
          <w:tcPr>
            <w:tcW w:w="2249" w:type="pct"/>
            <w:tcBorders>
              <w:top w:val="single" w:sz="4" w:space="0" w:color="D9D9D9" w:themeColor="background1" w:themeShade="D9"/>
              <w:left w:val="single" w:sz="4" w:space="0" w:color="D9D9D9" w:themeColor="background1" w:themeShade="D9"/>
              <w:bottom w:val="single" w:sz="4" w:space="0" w:color="D9D9D9" w:themeColor="background1" w:themeShade="D9"/>
            </w:tcBorders>
          </w:tcPr>
          <w:p w14:paraId="0C1DAE66" w14:textId="77777777" w:rsidR="000E2933" w:rsidRPr="000E2933" w:rsidRDefault="00177637" w:rsidP="00FA5E35">
            <w:pPr>
              <w:pStyle w:val="TableTextDecimal"/>
              <w:ind w:right="-368"/>
              <w:jc w:val="center"/>
              <w:cnfStyle w:val="000000000000" w:firstRow="0" w:lastRow="0" w:firstColumn="0" w:lastColumn="0" w:oddVBand="0" w:evenVBand="0" w:oddHBand="0" w:evenHBand="0" w:firstRowFirstColumn="0" w:firstRowLastColumn="0" w:lastRowFirstColumn="0" w:lastRowLastColumn="0"/>
              <w:rPr>
                <w:rFonts w:ascii="HelvLight" w:hAnsi="HelvLight"/>
                <w:sz w:val="22"/>
                <w:szCs w:val="22"/>
              </w:rPr>
            </w:pPr>
            <w:hyperlink r:id="rId24" w:history="1">
              <w:r w:rsidR="000E2933" w:rsidRPr="000E2933">
                <w:rPr>
                  <w:rStyle w:val="Hyperlink"/>
                  <w:rFonts w:ascii="HelvLight" w:hAnsi="HelvLight"/>
                  <w:sz w:val="22"/>
                  <w:szCs w:val="22"/>
                </w:rPr>
                <w:t>https://www.tutorialspoint.com/swing/</w:t>
              </w:r>
            </w:hyperlink>
            <w:hyperlink r:id="rId25" w:history="1"/>
          </w:p>
        </w:tc>
        <w:tc>
          <w:tcPr>
            <w:tcW w:w="10" w:type="pct"/>
          </w:tcPr>
          <w:p w14:paraId="69B827E3" w14:textId="77777777" w:rsidR="000E2933" w:rsidRPr="008B54D4" w:rsidRDefault="000E2933" w:rsidP="00FA5E35">
            <w:pPr>
              <w:pStyle w:val="TableTextDecimal"/>
              <w:ind w:right="-368"/>
              <w:jc w:val="center"/>
              <w:cnfStyle w:val="000000000000" w:firstRow="0" w:lastRow="0" w:firstColumn="0" w:lastColumn="0" w:oddVBand="0" w:evenVBand="0" w:oddHBand="0" w:evenHBand="0" w:firstRowFirstColumn="0" w:firstRowLastColumn="0" w:lastRowFirstColumn="0" w:lastRowLastColumn="0"/>
              <w:rPr>
                <w:rFonts w:ascii="HelvLight" w:hAnsi="HelvLight"/>
                <w:sz w:val="22"/>
                <w:szCs w:val="22"/>
              </w:rPr>
            </w:pPr>
          </w:p>
        </w:tc>
      </w:tr>
    </w:tbl>
    <w:p w14:paraId="052BE52F" w14:textId="77777777" w:rsidR="00C53970" w:rsidRDefault="00C53970" w:rsidP="00FA5E35">
      <w:pPr>
        <w:pStyle w:val="TableText"/>
        <w:ind w:left="0" w:right="-368"/>
        <w:rPr>
          <w:rFonts w:ascii="HelvLight" w:hAnsi="HelvLight"/>
          <w:sz w:val="22"/>
          <w:szCs w:val="22"/>
        </w:rPr>
      </w:pPr>
    </w:p>
    <w:p w14:paraId="0003FB78" w14:textId="77777777" w:rsidR="00D24876" w:rsidRPr="008B54D4" w:rsidRDefault="00D24876" w:rsidP="00FA5E35">
      <w:pPr>
        <w:pStyle w:val="TableText"/>
        <w:ind w:left="0" w:right="-368"/>
        <w:rPr>
          <w:rFonts w:ascii="HelvLight" w:hAnsi="HelvLight"/>
          <w:sz w:val="22"/>
          <w:szCs w:val="22"/>
        </w:rPr>
      </w:pPr>
    </w:p>
    <w:p w14:paraId="33D2D155" w14:textId="77777777" w:rsidR="00C53970" w:rsidRPr="008B54D4" w:rsidRDefault="00C53970" w:rsidP="00FA5E35">
      <w:pPr>
        <w:pStyle w:val="TableText"/>
        <w:ind w:right="-368"/>
        <w:rPr>
          <w:rFonts w:ascii="HelvLight" w:hAnsi="HelvLight"/>
          <w:sz w:val="22"/>
          <w:szCs w:val="22"/>
        </w:rPr>
      </w:pPr>
    </w:p>
    <w:p w14:paraId="39B58033" w14:textId="77777777" w:rsidR="00C53970" w:rsidRPr="008B54D4" w:rsidRDefault="00C53970" w:rsidP="00FA5E35">
      <w:pPr>
        <w:pStyle w:val="TableText"/>
        <w:ind w:right="-368"/>
        <w:rPr>
          <w:rFonts w:ascii="HelvLight" w:hAnsi="HelvLight"/>
          <w:sz w:val="22"/>
          <w:szCs w:val="22"/>
        </w:rPr>
      </w:pPr>
    </w:p>
    <w:p w14:paraId="0303EF6C" w14:textId="77777777" w:rsidR="00874F99" w:rsidRPr="008B54D4" w:rsidRDefault="00177637" w:rsidP="00FA5E35">
      <w:pPr>
        <w:pStyle w:val="TableText"/>
        <w:ind w:right="-368"/>
        <w:rPr>
          <w:rFonts w:ascii="HelvLight" w:hAnsi="HelvLight"/>
          <w:sz w:val="22"/>
          <w:szCs w:val="22"/>
        </w:rPr>
      </w:pPr>
      <w:sdt>
        <w:sdtPr>
          <w:rPr>
            <w:rFonts w:ascii="HelvLight" w:hAnsi="HelvLight"/>
            <w:sz w:val="22"/>
            <w:szCs w:val="22"/>
          </w:rPr>
          <w:alias w:val="Company"/>
          <w:tag w:val=""/>
          <w:id w:val="1877888041"/>
          <w:placeholder>
            <w:docPart w:val="45E1C4D9DE7048819FECBE49112F5460"/>
          </w:placeholder>
          <w:dataBinding w:prefixMappings="xmlns:ns0='http://schemas.openxmlformats.org/officeDocument/2006/extended-properties' " w:xpath="/ns0:Properties[1]/ns0:Company[1]" w:storeItemID="{6668398D-A668-4E3E-A5EB-62B293D839F1}"/>
          <w:text/>
        </w:sdtPr>
        <w:sdtContent>
          <w:r w:rsidR="000E2933">
            <w:rPr>
              <w:rFonts w:ascii="HelvLight" w:hAnsi="HelvLight"/>
              <w:sz w:val="22"/>
              <w:szCs w:val="22"/>
              <w:lang w:val="en-IN"/>
            </w:rPr>
            <w:t>Java Mini Project,</w:t>
          </w:r>
          <w:r w:rsidR="00B84E2F">
            <w:rPr>
              <w:rFonts w:ascii="HelvLight" w:hAnsi="HelvLight"/>
              <w:sz w:val="22"/>
              <w:szCs w:val="22"/>
              <w:lang w:val="en-IN"/>
            </w:rPr>
            <w:t xml:space="preserve"> Semester 3, Year 2018-19</w:t>
          </w:r>
        </w:sdtContent>
      </w:sdt>
    </w:p>
    <w:p w14:paraId="4904B795" w14:textId="7B94748F" w:rsidR="00874F99" w:rsidRPr="008B54D4" w:rsidRDefault="00177637" w:rsidP="00FA5E35">
      <w:pPr>
        <w:pStyle w:val="TableText"/>
        <w:ind w:right="-368"/>
        <w:rPr>
          <w:rFonts w:ascii="HelvLight" w:hAnsi="HelvLight"/>
          <w:sz w:val="22"/>
          <w:szCs w:val="22"/>
        </w:rPr>
      </w:pPr>
      <w:sdt>
        <w:sdtPr>
          <w:rPr>
            <w:rFonts w:ascii="HelvLight" w:hAnsi="HelvLight"/>
            <w:sz w:val="22"/>
            <w:szCs w:val="22"/>
          </w:rPr>
          <w:alias w:val="Street Address"/>
          <w:tag w:val="Street Address"/>
          <w:id w:val="84583310"/>
          <w:placeholder>
            <w:docPart w:val="B43CE82175A448B693ACA644099E9ECD"/>
          </w:placeholder>
          <w:dataBinding w:prefixMappings="xmlns:ns0='http://schemas.microsoft.com/office/2006/coverPageProps' " w:xpath="/ns0:CoverPageProperties[1]/ns0:CompanyAddress[1]" w:storeItemID="{55AF091B-3C7A-41E3-B477-F2FDAA23CFDA}"/>
          <w:text w:multiLine="1"/>
        </w:sdtPr>
        <w:sdtContent>
          <w:r>
            <w:rPr>
              <w:rFonts w:ascii="HelvLight" w:hAnsi="HelvLight"/>
              <w:sz w:val="22"/>
              <w:szCs w:val="22"/>
              <w:lang w:val="en-IN"/>
            </w:rPr>
            <w:t xml:space="preserve">Subject in-charge: Professor </w:t>
          </w:r>
          <w:proofErr w:type="spellStart"/>
          <w:r>
            <w:rPr>
              <w:rFonts w:ascii="HelvLight" w:hAnsi="HelvLight"/>
              <w:sz w:val="22"/>
              <w:szCs w:val="22"/>
              <w:lang w:val="en-IN"/>
            </w:rPr>
            <w:t>Chitra</w:t>
          </w:r>
          <w:proofErr w:type="spellEnd"/>
          <w:r>
            <w:rPr>
              <w:rFonts w:ascii="HelvLight" w:hAnsi="HelvLight"/>
              <w:sz w:val="22"/>
              <w:szCs w:val="22"/>
              <w:lang w:val="en-IN"/>
            </w:rPr>
            <w:t xml:space="preserve"> </w:t>
          </w:r>
          <w:proofErr w:type="spellStart"/>
          <w:r>
            <w:rPr>
              <w:rFonts w:ascii="HelvLight" w:hAnsi="HelvLight"/>
              <w:sz w:val="22"/>
              <w:szCs w:val="22"/>
              <w:lang w:val="en-IN"/>
            </w:rPr>
            <w:t>Sahu</w:t>
          </w:r>
          <w:proofErr w:type="spellEnd"/>
          <w:proofErr w:type="gramStart"/>
          <w:r>
            <w:rPr>
              <w:rFonts w:ascii="HelvLight" w:hAnsi="HelvLight"/>
              <w:sz w:val="22"/>
              <w:szCs w:val="22"/>
              <w:lang w:val="en-IN"/>
            </w:rPr>
            <w:t>,</w:t>
          </w:r>
          <w:proofErr w:type="gramEnd"/>
          <w:r>
            <w:rPr>
              <w:rFonts w:ascii="HelvLight" w:hAnsi="HelvLight"/>
              <w:sz w:val="22"/>
              <w:szCs w:val="22"/>
              <w:lang w:val="en-IN"/>
            </w:rPr>
            <w:br/>
          </w:r>
          <w:r>
            <w:rPr>
              <w:rFonts w:ascii="HelvLight" w:hAnsi="HelvLight"/>
              <w:sz w:val="22"/>
              <w:szCs w:val="22"/>
              <w:lang w:val="en-IN"/>
            </w:rPr>
            <w:br/>
          </w:r>
          <w:proofErr w:type="spellStart"/>
          <w:r>
            <w:rPr>
              <w:rFonts w:ascii="HelvLight" w:hAnsi="HelvLight"/>
              <w:sz w:val="22"/>
              <w:szCs w:val="22"/>
              <w:lang w:val="en-IN"/>
            </w:rPr>
            <w:t>Veermata</w:t>
          </w:r>
          <w:proofErr w:type="spellEnd"/>
          <w:r>
            <w:rPr>
              <w:rFonts w:ascii="HelvLight" w:hAnsi="HelvLight"/>
              <w:sz w:val="22"/>
              <w:szCs w:val="22"/>
              <w:lang w:val="en-IN"/>
            </w:rPr>
            <w:t xml:space="preserve"> </w:t>
          </w:r>
          <w:proofErr w:type="spellStart"/>
          <w:r>
            <w:rPr>
              <w:rFonts w:ascii="HelvLight" w:hAnsi="HelvLight"/>
              <w:sz w:val="22"/>
              <w:szCs w:val="22"/>
              <w:lang w:val="en-IN"/>
            </w:rPr>
            <w:t>Jijabai</w:t>
          </w:r>
          <w:proofErr w:type="spellEnd"/>
          <w:r>
            <w:rPr>
              <w:rFonts w:ascii="HelvLight" w:hAnsi="HelvLight"/>
              <w:sz w:val="22"/>
              <w:szCs w:val="22"/>
              <w:lang w:val="en-IN"/>
            </w:rPr>
            <w:t xml:space="preserve"> Technological Institute,</w:t>
          </w:r>
          <w:r>
            <w:rPr>
              <w:rFonts w:ascii="HelvLight" w:hAnsi="HelvLight"/>
              <w:sz w:val="22"/>
              <w:szCs w:val="22"/>
              <w:lang w:val="en-IN"/>
            </w:rPr>
            <w:br/>
          </w:r>
          <w:r>
            <w:rPr>
              <w:rFonts w:ascii="HelvLight" w:hAnsi="HelvLight"/>
              <w:sz w:val="22"/>
              <w:szCs w:val="22"/>
              <w:lang w:val="en-IN"/>
            </w:rPr>
            <w:br/>
          </w:r>
          <w:proofErr w:type="spellStart"/>
          <w:r>
            <w:rPr>
              <w:rFonts w:ascii="HelvLight" w:hAnsi="HelvLight"/>
              <w:sz w:val="22"/>
              <w:szCs w:val="22"/>
              <w:lang w:val="en-IN"/>
            </w:rPr>
            <w:t>Matunga</w:t>
          </w:r>
          <w:proofErr w:type="spellEnd"/>
          <w:r>
            <w:rPr>
              <w:rFonts w:ascii="HelvLight" w:hAnsi="HelvLight"/>
              <w:sz w:val="22"/>
              <w:szCs w:val="22"/>
              <w:lang w:val="en-IN"/>
            </w:rPr>
            <w:t>, Mumbai.</w:t>
          </w:r>
        </w:sdtContent>
      </w:sdt>
    </w:p>
    <w:p w14:paraId="5503B58F" w14:textId="77777777" w:rsidR="00874F99" w:rsidRPr="008B54D4" w:rsidRDefault="00874F99" w:rsidP="00FA5E35">
      <w:pPr>
        <w:pStyle w:val="TableText"/>
        <w:ind w:right="-368"/>
        <w:rPr>
          <w:rStyle w:val="Strong"/>
          <w:rFonts w:ascii="HelvLight" w:hAnsi="HelvLight"/>
          <w:sz w:val="22"/>
          <w:szCs w:val="22"/>
        </w:rPr>
      </w:pPr>
    </w:p>
    <w:p w14:paraId="0A59050C" w14:textId="77777777" w:rsidR="00B84E2F" w:rsidRDefault="00177637" w:rsidP="00FA5E35">
      <w:pPr>
        <w:pStyle w:val="TableText"/>
        <w:ind w:right="-368"/>
        <w:rPr>
          <w:rFonts w:ascii="Rockwell" w:hAnsi="Rockwell"/>
          <w:noProof/>
          <w:sz w:val="22"/>
          <w:szCs w:val="22"/>
          <w:lang w:val="en-IN" w:eastAsia="en-IN" w:bidi="hi-IN"/>
        </w:rPr>
      </w:pPr>
      <w:sdt>
        <w:sdtPr>
          <w:rPr>
            <w:rFonts w:ascii="HelvLight" w:hAnsi="HelvLight" w:cs="Arial"/>
            <w:b/>
            <w:bCs/>
            <w:color w:val="7E97AD" w:themeColor="accent1"/>
            <w:sz w:val="22"/>
            <w:szCs w:val="22"/>
          </w:rPr>
          <w:alias w:val="Website"/>
          <w:tag w:val="Website"/>
          <w:id w:val="211319655"/>
          <w:placeholder>
            <w:docPart w:val="CA8DC2798CBF4CDCB2B82EE6A5E2AFA5"/>
          </w:placeholder>
          <w:dataBinding w:prefixMappings="xmlns:ns0='http://purl.org/dc/elements/1.1/' xmlns:ns1='http://schemas.openxmlformats.org/package/2006/metadata/core-properties' " w:xpath="/ns1:coreProperties[1]/ns1:keywords[1]" w:storeItemID="{6C3C8BC8-F283-45AE-878A-BAB7291924A1}"/>
          <w:text/>
        </w:sdtPr>
        <w:sdtContent>
          <w:proofErr w:type="spellStart"/>
          <w:r w:rsidR="000E2933">
            <w:rPr>
              <w:rFonts w:ascii="HelvLight" w:hAnsi="HelvLight" w:cs="Arial"/>
              <w:b/>
              <w:bCs/>
              <w:color w:val="7E97AD" w:themeColor="accent1"/>
              <w:sz w:val="22"/>
              <w:szCs w:val="22"/>
              <w:lang w:val="en-IN"/>
            </w:rPr>
            <w:t>NVision</w:t>
          </w:r>
          <w:proofErr w:type="spellEnd"/>
        </w:sdtContent>
      </w:sdt>
    </w:p>
    <w:p w14:paraId="14234586" w14:textId="77777777" w:rsidR="000E2933" w:rsidRPr="008B54D4" w:rsidRDefault="000E2933" w:rsidP="00FA5E35">
      <w:pPr>
        <w:pStyle w:val="TableText"/>
        <w:ind w:right="-368"/>
        <w:rPr>
          <w:rFonts w:ascii="Rockwell" w:hAnsi="Rockwell"/>
          <w:sz w:val="22"/>
          <w:szCs w:val="22"/>
        </w:rPr>
      </w:pPr>
      <w:r>
        <w:rPr>
          <w:rFonts w:ascii="Rockwell" w:hAnsi="Rockwell"/>
          <w:noProof/>
          <w:sz w:val="22"/>
          <w:szCs w:val="22"/>
          <w:lang w:val="en-IN" w:eastAsia="en-IN" w:bidi="hi-IN"/>
        </w:rPr>
        <w:drawing>
          <wp:inline distT="0" distB="0" distL="0" distR="0" wp14:anchorId="6BA2E135" wp14:editId="62A68BFD">
            <wp:extent cx="971044" cy="1122420"/>
            <wp:effectExtent l="0" t="0" r="635" b="190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ogo2.PNG"/>
                    <pic:cNvPicPr/>
                  </pic:nvPicPr>
                  <pic:blipFill rotWithShape="1">
                    <a:blip r:embed="rId26">
                      <a:extLst>
                        <a:ext uri="{28A0092B-C50C-407E-A947-70E740481C1C}">
                          <a14:useLocalDpi xmlns:a14="http://schemas.microsoft.com/office/drawing/2010/main" val="0"/>
                        </a:ext>
                      </a:extLst>
                    </a:blip>
                    <a:srcRect l="1960" t="8761" r="63325" b="11474"/>
                    <a:stretch/>
                  </pic:blipFill>
                  <pic:spPr bwMode="auto">
                    <a:xfrm>
                      <a:off x="0" y="0"/>
                      <a:ext cx="1005825" cy="1162622"/>
                    </a:xfrm>
                    <a:prstGeom prst="rect">
                      <a:avLst/>
                    </a:prstGeom>
                    <a:ln>
                      <a:noFill/>
                    </a:ln>
                    <a:extLst>
                      <a:ext uri="{53640926-AAD7-44D8-BBD7-CCE9431645EC}">
                        <a14:shadowObscured xmlns:a14="http://schemas.microsoft.com/office/drawing/2010/main"/>
                      </a:ext>
                    </a:extLst>
                  </pic:spPr>
                </pic:pic>
              </a:graphicData>
            </a:graphic>
          </wp:inline>
        </w:drawing>
      </w:r>
    </w:p>
    <w:sectPr w:rsidR="000E2933" w:rsidRPr="008B54D4" w:rsidSect="00B957F9">
      <w:headerReference w:type="even" r:id="rId27"/>
      <w:headerReference w:type="default" r:id="rId28"/>
      <w:footerReference w:type="default" r:id="rId29"/>
      <w:headerReference w:type="first" r:id="rId30"/>
      <w:pgSz w:w="12240" w:h="15840" w:code="1"/>
      <w:pgMar w:top="1440" w:right="1440" w:bottom="1440" w:left="1440" w:header="397"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40CDC" w14:textId="77777777" w:rsidR="00F73BDD" w:rsidRDefault="00F73BDD">
      <w:pPr>
        <w:spacing w:after="0" w:line="240" w:lineRule="auto"/>
      </w:pPr>
      <w:r>
        <w:separator/>
      </w:r>
    </w:p>
  </w:endnote>
  <w:endnote w:type="continuationSeparator" w:id="0">
    <w:p w14:paraId="1D02D9A1" w14:textId="77777777" w:rsidR="00F73BDD" w:rsidRDefault="00F73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Light">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55108" w14:textId="77777777" w:rsidR="00177637" w:rsidRDefault="00177637">
    <w:pPr>
      <w:pStyle w:val="Footer"/>
    </w:pPr>
    <w:r>
      <w:t xml:space="preserve">Page </w:t>
    </w:r>
    <w:r>
      <w:fldChar w:fldCharType="begin"/>
    </w:r>
    <w:r>
      <w:instrText xml:space="preserve"> page </w:instrText>
    </w:r>
    <w:r>
      <w:fldChar w:fldCharType="separate"/>
    </w:r>
    <w:r w:rsidR="00B957F9">
      <w:rPr>
        <w:noProof/>
      </w:rPr>
      <w:t>39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07611" w14:textId="77777777" w:rsidR="00F73BDD" w:rsidRDefault="00F73BDD">
      <w:pPr>
        <w:spacing w:after="0" w:line="240" w:lineRule="auto"/>
      </w:pPr>
      <w:r>
        <w:separator/>
      </w:r>
    </w:p>
  </w:footnote>
  <w:footnote w:type="continuationSeparator" w:id="0">
    <w:p w14:paraId="1DDEF6B9" w14:textId="77777777" w:rsidR="00F73BDD" w:rsidRDefault="00F73B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A9C58C" w14:textId="77777777" w:rsidR="00177637" w:rsidRPr="00657096" w:rsidRDefault="00177637">
    <w:pPr>
      <w:pStyle w:val="HeaderShaded"/>
      <w:tabs>
        <w:tab w:val="left" w:pos="5032"/>
      </w:tabs>
      <w:rPr>
        <w:lang w:val="en-IN"/>
      </w:rPr>
    </w:pPr>
    <w:r>
      <w:rPr>
        <w:lang w:val="en-IN"/>
      </w:rPr>
      <w:t>index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384136" w14:textId="77777777" w:rsidR="00177637" w:rsidRDefault="001776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8668D" w14:textId="77777777" w:rsidR="00177637" w:rsidRDefault="00177637" w:rsidP="00C53970">
    <w:pPr>
      <w:pStyle w:val="HeaderShaded"/>
      <w:tabs>
        <w:tab w:val="left" w:pos="5940"/>
      </w:tabs>
    </w:pPr>
    <w:r>
      <w:t>NVISION</w:t>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A2D0B" w14:textId="77777777" w:rsidR="00177637" w:rsidRDefault="001776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AB321638"/>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2565B46"/>
    <w:multiLevelType w:val="hybridMultilevel"/>
    <w:tmpl w:val="BEC28CB4"/>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11">
    <w:nsid w:val="03B32190"/>
    <w:multiLevelType w:val="multilevel"/>
    <w:tmpl w:val="9CA4ABB8"/>
    <w:numStyleLink w:val="AnnualReport"/>
  </w:abstractNum>
  <w:abstractNum w:abstractNumId="12">
    <w:nsid w:val="087A60BE"/>
    <w:multiLevelType w:val="hybridMultilevel"/>
    <w:tmpl w:val="5ABEAD0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09F10F43"/>
    <w:multiLevelType w:val="hybridMultilevel"/>
    <w:tmpl w:val="6F14E73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19283A4D"/>
    <w:multiLevelType w:val="multilevel"/>
    <w:tmpl w:val="9B78E9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20453003"/>
    <w:multiLevelType w:val="hybridMultilevel"/>
    <w:tmpl w:val="767CE82C"/>
    <w:lvl w:ilvl="0" w:tplc="67664D0E">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7">
    <w:nsid w:val="23482A7D"/>
    <w:multiLevelType w:val="hybridMultilevel"/>
    <w:tmpl w:val="6BAE6F70"/>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18">
    <w:nsid w:val="243C50F6"/>
    <w:multiLevelType w:val="hybridMultilevel"/>
    <w:tmpl w:val="460A6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A6527A7"/>
    <w:multiLevelType w:val="hybridMultilevel"/>
    <w:tmpl w:val="44029088"/>
    <w:lvl w:ilvl="0" w:tplc="2B28ED8A">
      <w:start w:val="1"/>
      <w:numFmt w:val="decimal"/>
      <w:lvlText w:val="%1."/>
      <w:lvlJc w:val="left"/>
      <w:pPr>
        <w:ind w:left="36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2F21EBA"/>
    <w:multiLevelType w:val="hybridMultilevel"/>
    <w:tmpl w:val="1A7C6D8E"/>
    <w:lvl w:ilvl="0" w:tplc="8444CDF0">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3A312470"/>
    <w:multiLevelType w:val="hybridMultilevel"/>
    <w:tmpl w:val="3438A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3B5C7B61"/>
    <w:multiLevelType w:val="hybridMultilevel"/>
    <w:tmpl w:val="1FB831E2"/>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6">
    <w:nsid w:val="410E752A"/>
    <w:multiLevelType w:val="hybridMultilevel"/>
    <w:tmpl w:val="208C2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4BD56A6"/>
    <w:multiLevelType w:val="hybridMultilevel"/>
    <w:tmpl w:val="BA280E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464F7B31"/>
    <w:multiLevelType w:val="hybridMultilevel"/>
    <w:tmpl w:val="C86098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752690D"/>
    <w:multiLevelType w:val="hybridMultilevel"/>
    <w:tmpl w:val="B4C451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558A67CE"/>
    <w:multiLevelType w:val="hybridMultilevel"/>
    <w:tmpl w:val="54385B9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1">
    <w:nsid w:val="58272A92"/>
    <w:multiLevelType w:val="hybridMultilevel"/>
    <w:tmpl w:val="087A8E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9E45412"/>
    <w:multiLevelType w:val="hybridMultilevel"/>
    <w:tmpl w:val="227EA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62E47D89"/>
    <w:multiLevelType w:val="hybridMultilevel"/>
    <w:tmpl w:val="AA3A0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31D12A2"/>
    <w:multiLevelType w:val="hybridMultilevel"/>
    <w:tmpl w:val="1A7ED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7AC00F0"/>
    <w:multiLevelType w:val="hybridMultilevel"/>
    <w:tmpl w:val="4586BCF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nsid w:val="6C194502"/>
    <w:multiLevelType w:val="hybridMultilevel"/>
    <w:tmpl w:val="6388B3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nsid w:val="6DD41B56"/>
    <w:multiLevelType w:val="hybridMultilevel"/>
    <w:tmpl w:val="C862F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2C8433D"/>
    <w:multiLevelType w:val="hybridMultilevel"/>
    <w:tmpl w:val="6D0E4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AB53A8E"/>
    <w:multiLevelType w:val="hybridMultilevel"/>
    <w:tmpl w:val="36A4A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D480CED"/>
    <w:multiLevelType w:val="hybridMultilevel"/>
    <w:tmpl w:val="306C03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9"/>
  </w:num>
  <w:num w:numId="16">
    <w:abstractNumId w:val="33"/>
  </w:num>
  <w:num w:numId="17">
    <w:abstractNumId w:val="15"/>
  </w:num>
  <w:num w:numId="18">
    <w:abstractNumId w:val="11"/>
  </w:num>
  <w:num w:numId="19">
    <w:abstractNumId w:val="23"/>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38"/>
  </w:num>
  <w:num w:numId="25">
    <w:abstractNumId w:val="27"/>
  </w:num>
  <w:num w:numId="26">
    <w:abstractNumId w:val="30"/>
  </w:num>
  <w:num w:numId="27">
    <w:abstractNumId w:val="41"/>
  </w:num>
  <w:num w:numId="28">
    <w:abstractNumId w:val="31"/>
  </w:num>
  <w:num w:numId="29">
    <w:abstractNumId w:val="12"/>
  </w:num>
  <w:num w:numId="30">
    <w:abstractNumId w:val="13"/>
  </w:num>
  <w:num w:numId="31">
    <w:abstractNumId w:val="37"/>
  </w:num>
  <w:num w:numId="32">
    <w:abstractNumId w:val="36"/>
  </w:num>
  <w:num w:numId="33">
    <w:abstractNumId w:val="25"/>
  </w:num>
  <w:num w:numId="34">
    <w:abstractNumId w:val="21"/>
  </w:num>
  <w:num w:numId="35">
    <w:abstractNumId w:val="16"/>
  </w:num>
  <w:num w:numId="36">
    <w:abstractNumId w:val="24"/>
  </w:num>
  <w:num w:numId="37">
    <w:abstractNumId w:val="35"/>
  </w:num>
  <w:num w:numId="38">
    <w:abstractNumId w:val="17"/>
  </w:num>
  <w:num w:numId="39">
    <w:abstractNumId w:val="10"/>
  </w:num>
  <w:num w:numId="40">
    <w:abstractNumId w:val="28"/>
  </w:num>
  <w:num w:numId="41">
    <w:abstractNumId w:val="32"/>
  </w:num>
  <w:num w:numId="42">
    <w:abstractNumId w:val="40"/>
  </w:num>
  <w:num w:numId="43">
    <w:abstractNumId w:val="34"/>
  </w:num>
  <w:num w:numId="44">
    <w:abstractNumId w:val="18"/>
  </w:num>
  <w:num w:numId="45">
    <w:abstractNumId w:val="29"/>
  </w:num>
  <w:num w:numId="46">
    <w:abstractNumId w:val="26"/>
  </w:num>
  <w:num w:numId="47">
    <w:abstractNumId w:val="39"/>
  </w:num>
  <w:num w:numId="48">
    <w:abstractNumId w:val="20"/>
  </w:num>
  <w:num w:numId="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D70"/>
    <w:rsid w:val="000133A3"/>
    <w:rsid w:val="00016B27"/>
    <w:rsid w:val="00034708"/>
    <w:rsid w:val="000379B5"/>
    <w:rsid w:val="00075CA6"/>
    <w:rsid w:val="00092944"/>
    <w:rsid w:val="000E2933"/>
    <w:rsid w:val="00107777"/>
    <w:rsid w:val="00117ACB"/>
    <w:rsid w:val="001517F6"/>
    <w:rsid w:val="00164117"/>
    <w:rsid w:val="001660EB"/>
    <w:rsid w:val="00177637"/>
    <w:rsid w:val="00186213"/>
    <w:rsid w:val="00192F67"/>
    <w:rsid w:val="001B4CB1"/>
    <w:rsid w:val="001C3B58"/>
    <w:rsid w:val="001C7226"/>
    <w:rsid w:val="001D5E32"/>
    <w:rsid w:val="001E3D8D"/>
    <w:rsid w:val="002111E8"/>
    <w:rsid w:val="00212499"/>
    <w:rsid w:val="00220DDD"/>
    <w:rsid w:val="00257703"/>
    <w:rsid w:val="002D16FC"/>
    <w:rsid w:val="002F4B5D"/>
    <w:rsid w:val="003169ED"/>
    <w:rsid w:val="0034491A"/>
    <w:rsid w:val="00347A7F"/>
    <w:rsid w:val="00350A6D"/>
    <w:rsid w:val="00365B19"/>
    <w:rsid w:val="00376024"/>
    <w:rsid w:val="003923F0"/>
    <w:rsid w:val="00395574"/>
    <w:rsid w:val="003A1054"/>
    <w:rsid w:val="003A25FA"/>
    <w:rsid w:val="003A4208"/>
    <w:rsid w:val="003C7169"/>
    <w:rsid w:val="003D1D30"/>
    <w:rsid w:val="003D46C3"/>
    <w:rsid w:val="003E257F"/>
    <w:rsid w:val="003F1BFC"/>
    <w:rsid w:val="004300A6"/>
    <w:rsid w:val="00431B8C"/>
    <w:rsid w:val="00480659"/>
    <w:rsid w:val="004F3186"/>
    <w:rsid w:val="00567310"/>
    <w:rsid w:val="00571755"/>
    <w:rsid w:val="00597132"/>
    <w:rsid w:val="005C5621"/>
    <w:rsid w:val="00600231"/>
    <w:rsid w:val="00600FD5"/>
    <w:rsid w:val="00601D25"/>
    <w:rsid w:val="00602773"/>
    <w:rsid w:val="00654D3A"/>
    <w:rsid w:val="00657096"/>
    <w:rsid w:val="006644FE"/>
    <w:rsid w:val="006664B9"/>
    <w:rsid w:val="00676C59"/>
    <w:rsid w:val="00677D46"/>
    <w:rsid w:val="006A1E6E"/>
    <w:rsid w:val="006B34E9"/>
    <w:rsid w:val="006C4EFB"/>
    <w:rsid w:val="006C6178"/>
    <w:rsid w:val="006D0AAC"/>
    <w:rsid w:val="006E05DD"/>
    <w:rsid w:val="0072759E"/>
    <w:rsid w:val="00760F1B"/>
    <w:rsid w:val="00767A18"/>
    <w:rsid w:val="007838BD"/>
    <w:rsid w:val="00784A85"/>
    <w:rsid w:val="00790D7C"/>
    <w:rsid w:val="00792469"/>
    <w:rsid w:val="0079644A"/>
    <w:rsid w:val="007B444B"/>
    <w:rsid w:val="007C3635"/>
    <w:rsid w:val="007D1E6C"/>
    <w:rsid w:val="007F7617"/>
    <w:rsid w:val="0080642B"/>
    <w:rsid w:val="00822D7E"/>
    <w:rsid w:val="00874F99"/>
    <w:rsid w:val="008A0D74"/>
    <w:rsid w:val="008A61FC"/>
    <w:rsid w:val="008B54D4"/>
    <w:rsid w:val="008C74BB"/>
    <w:rsid w:val="008D0060"/>
    <w:rsid w:val="008F4512"/>
    <w:rsid w:val="00921C2D"/>
    <w:rsid w:val="00964BA7"/>
    <w:rsid w:val="009C1460"/>
    <w:rsid w:val="009C4671"/>
    <w:rsid w:val="009C5E83"/>
    <w:rsid w:val="009C68A8"/>
    <w:rsid w:val="009E390E"/>
    <w:rsid w:val="00A3300A"/>
    <w:rsid w:val="00A3586D"/>
    <w:rsid w:val="00A560A3"/>
    <w:rsid w:val="00A854FC"/>
    <w:rsid w:val="00A93176"/>
    <w:rsid w:val="00A9561B"/>
    <w:rsid w:val="00AC56E9"/>
    <w:rsid w:val="00AD3E4F"/>
    <w:rsid w:val="00AF5AE3"/>
    <w:rsid w:val="00B11A9A"/>
    <w:rsid w:val="00B2159E"/>
    <w:rsid w:val="00B25BF2"/>
    <w:rsid w:val="00B2734F"/>
    <w:rsid w:val="00B32C7E"/>
    <w:rsid w:val="00B50F2E"/>
    <w:rsid w:val="00B74C9C"/>
    <w:rsid w:val="00B84E2F"/>
    <w:rsid w:val="00B957F9"/>
    <w:rsid w:val="00BA289F"/>
    <w:rsid w:val="00BF7A4E"/>
    <w:rsid w:val="00C12D35"/>
    <w:rsid w:val="00C146E9"/>
    <w:rsid w:val="00C22D70"/>
    <w:rsid w:val="00C318CF"/>
    <w:rsid w:val="00C33E59"/>
    <w:rsid w:val="00C428E7"/>
    <w:rsid w:val="00C53970"/>
    <w:rsid w:val="00C932D1"/>
    <w:rsid w:val="00CA313E"/>
    <w:rsid w:val="00CC3A7A"/>
    <w:rsid w:val="00CC65D1"/>
    <w:rsid w:val="00CC7437"/>
    <w:rsid w:val="00CE60A1"/>
    <w:rsid w:val="00D103AC"/>
    <w:rsid w:val="00D24876"/>
    <w:rsid w:val="00D36D1F"/>
    <w:rsid w:val="00D55063"/>
    <w:rsid w:val="00D878EC"/>
    <w:rsid w:val="00D91F8B"/>
    <w:rsid w:val="00DB22EB"/>
    <w:rsid w:val="00DC347A"/>
    <w:rsid w:val="00DC4AD8"/>
    <w:rsid w:val="00DE76E2"/>
    <w:rsid w:val="00E0723A"/>
    <w:rsid w:val="00E23EDD"/>
    <w:rsid w:val="00E43C98"/>
    <w:rsid w:val="00E4516F"/>
    <w:rsid w:val="00E47D04"/>
    <w:rsid w:val="00E533AD"/>
    <w:rsid w:val="00E70F55"/>
    <w:rsid w:val="00EB6420"/>
    <w:rsid w:val="00EF686E"/>
    <w:rsid w:val="00F26332"/>
    <w:rsid w:val="00F45178"/>
    <w:rsid w:val="00F46E79"/>
    <w:rsid w:val="00F5170B"/>
    <w:rsid w:val="00F61BFE"/>
    <w:rsid w:val="00F61C0C"/>
    <w:rsid w:val="00F71B1E"/>
    <w:rsid w:val="00F73BDD"/>
    <w:rsid w:val="00F75C80"/>
    <w:rsid w:val="00F81498"/>
    <w:rsid w:val="00FA2C9F"/>
    <w:rsid w:val="00FA3598"/>
    <w:rsid w:val="00FA37D6"/>
    <w:rsid w:val="00FA5E35"/>
    <w:rsid w:val="00FD3DA0"/>
    <w:rsid w:val="00FE6003"/>
    <w:rsid w:val="00FE60FE"/>
    <w:rsid w:val="00FE6A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58D95"/>
  <w15:docId w15:val="{22E86A54-6E38-4056-B304-0E2A82D48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PlainTable1">
    <w:name w:val="Plain Table 1"/>
    <w:basedOn w:val="TableNormal"/>
    <w:uiPriority w:val="40"/>
    <w:rsid w:val="008F451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1">
    <w:name w:val="List Table 1 Light Accent 1"/>
    <w:basedOn w:val="TableNormal"/>
    <w:uiPriority w:val="46"/>
    <w:rsid w:val="008F451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1C0CD" w:themeColor="accent1" w:themeTint="99"/>
        </w:tcBorders>
      </w:tcPr>
    </w:tblStylePr>
    <w:tblStylePr w:type="lastRow">
      <w:rPr>
        <w:b/>
        <w:bCs/>
      </w:rPr>
      <w:tblPr/>
      <w:tcPr>
        <w:tcBorders>
          <w:top w:val="single" w:sz="4" w:space="0" w:color="B1C0CD" w:themeColor="accent1" w:themeTint="99"/>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stackoverflow.com/" TargetMode="External"/><Relationship Id="rId7" Type="http://schemas.openxmlformats.org/officeDocument/2006/relationships/settings" Target="settings.xml"/><Relationship Id="rId12" Type="http://schemas.openxmlformats.org/officeDocument/2006/relationships/hyperlink" Target="https://github.com/VidhiRambhia/JAVA_project.git" TargetMode="External"/><Relationship Id="rId17" Type="http://schemas.openxmlformats.org/officeDocument/2006/relationships/image" Target="media/image5.PNG"/><Relationship Id="rId25" Type="http://schemas.openxmlformats.org/officeDocument/2006/relationships/hyperlink" Target="https://developers.google.com/maps/documentatio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tutorialspoint.com/swing/"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javatpoint.com/java-swing"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stackexchange.com/" TargetMode="External"/><Relationship Id="rId27" Type="http://schemas.openxmlformats.org/officeDocument/2006/relationships/header" Target="header2.xml"/><Relationship Id="rId30"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5E1C4D9DE7048819FECBE49112F5460"/>
        <w:category>
          <w:name w:val="General"/>
          <w:gallery w:val="placeholder"/>
        </w:category>
        <w:types>
          <w:type w:val="bbPlcHdr"/>
        </w:types>
        <w:behaviors>
          <w:behavior w:val="content"/>
        </w:behaviors>
        <w:guid w:val="{2C6E406F-2ABD-4829-B3A7-E4BC4CA08A00}"/>
      </w:docPartPr>
      <w:docPartBody>
        <w:p w:rsidR="009E5392" w:rsidRDefault="009E5392">
          <w:pPr>
            <w:pStyle w:val="45E1C4D9DE7048819FECBE49112F5460"/>
          </w:pPr>
          <w:r>
            <w:t>[Company]</w:t>
          </w:r>
        </w:p>
      </w:docPartBody>
    </w:docPart>
    <w:docPart>
      <w:docPartPr>
        <w:name w:val="B43CE82175A448B693ACA644099E9ECD"/>
        <w:category>
          <w:name w:val="General"/>
          <w:gallery w:val="placeholder"/>
        </w:category>
        <w:types>
          <w:type w:val="bbPlcHdr"/>
        </w:types>
        <w:behaviors>
          <w:behavior w:val="content"/>
        </w:behaviors>
        <w:guid w:val="{44874CE0-A68D-480C-A373-39D260CC2F9C}"/>
      </w:docPartPr>
      <w:docPartBody>
        <w:p w:rsidR="009E5392" w:rsidRDefault="009E5392">
          <w:pPr>
            <w:pStyle w:val="B43CE82175A448B693ACA644099E9ECD"/>
          </w:pPr>
          <w:r>
            <w:t>[Street Address, City, ST ZIP Code]</w:t>
          </w:r>
        </w:p>
      </w:docPartBody>
    </w:docPart>
    <w:docPart>
      <w:docPartPr>
        <w:name w:val="CA8DC2798CBF4CDCB2B82EE6A5E2AFA5"/>
        <w:category>
          <w:name w:val="General"/>
          <w:gallery w:val="placeholder"/>
        </w:category>
        <w:types>
          <w:type w:val="bbPlcHdr"/>
        </w:types>
        <w:behaviors>
          <w:behavior w:val="content"/>
        </w:behaviors>
        <w:guid w:val="{EE7C100E-E683-4BE1-BBA5-9FD86DD86654}"/>
      </w:docPartPr>
      <w:docPartBody>
        <w:p w:rsidR="009E5392" w:rsidRDefault="009E5392">
          <w:pPr>
            <w:pStyle w:val="CA8DC2798CBF4CDCB2B82EE6A5E2AFA5"/>
          </w:pPr>
          <w:r>
            <w:t>[Website]</w:t>
          </w:r>
        </w:p>
      </w:docPartBody>
    </w:docPart>
    <w:docPart>
      <w:docPartPr>
        <w:name w:val="3602D003FC8C4D8791188B40D837899F"/>
        <w:category>
          <w:name w:val="General"/>
          <w:gallery w:val="placeholder"/>
        </w:category>
        <w:types>
          <w:type w:val="bbPlcHdr"/>
        </w:types>
        <w:behaviors>
          <w:behavior w:val="content"/>
        </w:behaviors>
        <w:guid w:val="{A4AD1FDE-AF75-439D-8C7D-5CDCDB36CFBE}"/>
      </w:docPartPr>
      <w:docPartBody>
        <w:p w:rsidR="009E5392" w:rsidRDefault="009E5392">
          <w:pPr>
            <w:pStyle w:val="3602D003FC8C4D8791188B40D837899F"/>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Light">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392"/>
    <w:rsid w:val="000F3F9B"/>
    <w:rsid w:val="00110AD8"/>
    <w:rsid w:val="00260DF9"/>
    <w:rsid w:val="00420ADF"/>
    <w:rsid w:val="004F4D0D"/>
    <w:rsid w:val="0052410A"/>
    <w:rsid w:val="005E4AC3"/>
    <w:rsid w:val="00771C02"/>
    <w:rsid w:val="009548D7"/>
    <w:rsid w:val="00961DAE"/>
    <w:rsid w:val="009E5392"/>
    <w:rsid w:val="00A83F17"/>
    <w:rsid w:val="00C72CE6"/>
    <w:rsid w:val="00EA6C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5949445C4D445DA55F47740D05046F">
    <w:name w:val="095949445C4D445DA55F47740D05046F"/>
  </w:style>
  <w:style w:type="paragraph" w:customStyle="1" w:styleId="6C4C919E994A4376819A993940DD51C0">
    <w:name w:val="6C4C919E994A4376819A993940DD51C0"/>
  </w:style>
  <w:style w:type="paragraph" w:customStyle="1" w:styleId="1D4F7DF13827459BB29C556BE60C4FDF">
    <w:name w:val="1D4F7DF13827459BB29C556BE60C4FDF"/>
  </w:style>
  <w:style w:type="paragraph" w:customStyle="1" w:styleId="5A80EF661E0A418E91A32795E550ED47">
    <w:name w:val="5A80EF661E0A418E91A32795E550ED47"/>
  </w:style>
  <w:style w:type="paragraph" w:customStyle="1" w:styleId="D2AA9DDF4A5C494D8F316E81805FDE33">
    <w:name w:val="D2AA9DDF4A5C494D8F316E81805FDE33"/>
  </w:style>
  <w:style w:type="paragraph" w:customStyle="1" w:styleId="E3112667C5EB44949A0E33C8F09740D6">
    <w:name w:val="E3112667C5EB44949A0E33C8F09740D6"/>
  </w:style>
  <w:style w:type="paragraph" w:customStyle="1" w:styleId="DD814C70EA104CCE844B710FCE3CA739">
    <w:name w:val="DD814C70EA104CCE844B710FCE3CA739"/>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szCs w:val="22"/>
      <w:lang w:val="en-US" w:eastAsia="en-US" w:bidi="ar-SA"/>
    </w:rPr>
  </w:style>
  <w:style w:type="paragraph" w:customStyle="1" w:styleId="704AE1EA4D8F489DADC4C08ED99F77CD">
    <w:name w:val="704AE1EA4D8F489DADC4C08ED99F77CD"/>
  </w:style>
  <w:style w:type="paragraph" w:customStyle="1" w:styleId="B49659CD9DB347A194C50E88C7678877">
    <w:name w:val="B49659CD9DB347A194C50E88C7678877"/>
  </w:style>
  <w:style w:type="paragraph" w:customStyle="1" w:styleId="26E385B53DC3472CABAFD44B7612CECA">
    <w:name w:val="26E385B53DC3472CABAFD44B7612CECA"/>
  </w:style>
  <w:style w:type="paragraph" w:customStyle="1" w:styleId="264B75797B3F447FA53D31A21E42F067">
    <w:name w:val="264B75797B3F447FA53D31A21E42F067"/>
  </w:style>
  <w:style w:type="paragraph" w:customStyle="1" w:styleId="B4A3EAB1EFE843678B1C3233D341C399">
    <w:name w:val="B4A3EAB1EFE843678B1C3233D341C399"/>
  </w:style>
  <w:style w:type="paragraph" w:customStyle="1" w:styleId="EB2095771EA64F73ACE75538517B4B29">
    <w:name w:val="EB2095771EA64F73ACE75538517B4B29"/>
  </w:style>
  <w:style w:type="paragraph" w:customStyle="1" w:styleId="1E4AF0F30E1A4540B822EC9FEDB4E010">
    <w:name w:val="1E4AF0F30E1A4540B822EC9FEDB4E010"/>
  </w:style>
  <w:style w:type="paragraph" w:customStyle="1" w:styleId="A9203E0CFBED4B80AE0A159993C625D3">
    <w:name w:val="A9203E0CFBED4B80AE0A159993C625D3"/>
  </w:style>
  <w:style w:type="paragraph" w:customStyle="1" w:styleId="36101C020ED5445AB5D6BE2E685B9E16">
    <w:name w:val="36101C020ED5445AB5D6BE2E685B9E16"/>
  </w:style>
  <w:style w:type="paragraph" w:customStyle="1" w:styleId="B355901A0B334648AE36C0729DEB3545">
    <w:name w:val="B355901A0B334648AE36C0729DEB3545"/>
  </w:style>
  <w:style w:type="paragraph" w:customStyle="1" w:styleId="C88ED351A5D6403D9C15B1040C97F58D">
    <w:name w:val="C88ED351A5D6403D9C15B1040C97F58D"/>
  </w:style>
  <w:style w:type="paragraph" w:customStyle="1" w:styleId="2B0E7F9902E84D8B833D958E0B7A0034">
    <w:name w:val="2B0E7F9902E84D8B833D958E0B7A0034"/>
  </w:style>
  <w:style w:type="paragraph" w:customStyle="1" w:styleId="8347B96DBBCE407FA0936F42D0B2E557">
    <w:name w:val="8347B96DBBCE407FA0936F42D0B2E557"/>
  </w:style>
  <w:style w:type="paragraph" w:customStyle="1" w:styleId="F5E6018E24B5443D86633ABEB1627D2C">
    <w:name w:val="F5E6018E24B5443D86633ABEB1627D2C"/>
  </w:style>
  <w:style w:type="paragraph" w:customStyle="1" w:styleId="45E1C4D9DE7048819FECBE49112F5460">
    <w:name w:val="45E1C4D9DE7048819FECBE49112F5460"/>
  </w:style>
  <w:style w:type="paragraph" w:customStyle="1" w:styleId="B43CE82175A448B693ACA644099E9ECD">
    <w:name w:val="B43CE82175A448B693ACA644099E9ECD"/>
  </w:style>
  <w:style w:type="paragraph" w:customStyle="1" w:styleId="CA8DC2798CBF4CDCB2B82EE6A5E2AFA5">
    <w:name w:val="CA8DC2798CBF4CDCB2B82EE6A5E2AFA5"/>
  </w:style>
  <w:style w:type="paragraph" w:customStyle="1" w:styleId="3602D003FC8C4D8791188B40D837899F">
    <w:name w:val="3602D003FC8C4D8791188B40D837899F"/>
  </w:style>
  <w:style w:type="paragraph" w:customStyle="1" w:styleId="7A3F0D5CAB9B40B98E302C68294C1D9C">
    <w:name w:val="7A3F0D5CAB9B40B98E302C68294C1D9C"/>
  </w:style>
  <w:style w:type="paragraph" w:customStyle="1" w:styleId="963DEA37BD8C49B995641B2226BEB609">
    <w:name w:val="963DEA37BD8C49B995641B2226BEB609"/>
  </w:style>
  <w:style w:type="paragraph" w:customStyle="1" w:styleId="090FFA27D712428891DDBACA0F8A729D">
    <w:name w:val="090FFA27D712428891DDBACA0F8A729D"/>
    <w:rsid w:val="009E5392"/>
  </w:style>
  <w:style w:type="paragraph" w:customStyle="1" w:styleId="E8FC664AF3DB4341AB9173A8CB5BE174">
    <w:name w:val="E8FC664AF3DB4341AB9173A8CB5BE174"/>
    <w:rsid w:val="009E5392"/>
  </w:style>
  <w:style w:type="paragraph" w:customStyle="1" w:styleId="84617919015749F29FD27B63A4F02CFB">
    <w:name w:val="84617919015749F29FD27B63A4F02CFB"/>
    <w:rsid w:val="009E5392"/>
  </w:style>
  <w:style w:type="paragraph" w:customStyle="1" w:styleId="A8B8D8F23B544DBC84EC2BEDA5F5852A">
    <w:name w:val="A8B8D8F23B544DBC84EC2BEDA5F5852A"/>
    <w:rsid w:val="009E5392"/>
  </w:style>
  <w:style w:type="paragraph" w:customStyle="1" w:styleId="6E4A47B639564CE6AC24DC2A1F08B86B">
    <w:name w:val="6E4A47B639564CE6AC24DC2A1F08B86B"/>
    <w:rsid w:val="009E5392"/>
  </w:style>
  <w:style w:type="paragraph" w:customStyle="1" w:styleId="C16E4E0DDCE14D9B88495E28B9E6ECBC">
    <w:name w:val="C16E4E0DDCE14D9B88495E28B9E6ECBC"/>
    <w:rsid w:val="009E5392"/>
  </w:style>
  <w:style w:type="paragraph" w:customStyle="1" w:styleId="F6BB88A3BEA74DF49C13EF1583D95879">
    <w:name w:val="F6BB88A3BEA74DF49C13EF1583D95879"/>
    <w:rsid w:val="009E5392"/>
  </w:style>
  <w:style w:type="paragraph" w:customStyle="1" w:styleId="3DF20922AEC44ADDA34165D3DCF4C5BE">
    <w:name w:val="3DF20922AEC44ADDA34165D3DCF4C5BE"/>
    <w:rsid w:val="009E5392"/>
  </w:style>
  <w:style w:type="paragraph" w:customStyle="1" w:styleId="C70ABEC2F01B4D2B9D4774BB8BB56ADA">
    <w:name w:val="C70ABEC2F01B4D2B9D4774BB8BB56ADA"/>
    <w:rsid w:val="009E5392"/>
  </w:style>
  <w:style w:type="paragraph" w:customStyle="1" w:styleId="91B6B9E3167D405595D0FEB4829BA839">
    <w:name w:val="91B6B9E3167D405595D0FEB4829BA839"/>
    <w:rsid w:val="009E5392"/>
  </w:style>
  <w:style w:type="paragraph" w:customStyle="1" w:styleId="6C734FB2C5C44236B7FED7A421D625A9">
    <w:name w:val="6C734FB2C5C44236B7FED7A421D625A9"/>
    <w:rsid w:val="009E5392"/>
  </w:style>
  <w:style w:type="paragraph" w:customStyle="1" w:styleId="15AED2044DA4438E905F9E91BE8E0E4A">
    <w:name w:val="15AED2044DA4438E905F9E91BE8E0E4A"/>
    <w:rsid w:val="009E5392"/>
  </w:style>
  <w:style w:type="paragraph" w:customStyle="1" w:styleId="3DFE2738B3E149888D35A431A45C31F7">
    <w:name w:val="3DFE2738B3E149888D35A431A45C31F7"/>
    <w:rsid w:val="009E5392"/>
  </w:style>
  <w:style w:type="paragraph" w:customStyle="1" w:styleId="04C1120CF09B41D0B4A047F7F8082F94">
    <w:name w:val="04C1120CF09B41D0B4A047F7F8082F94"/>
    <w:rsid w:val="009E5392"/>
  </w:style>
  <w:style w:type="paragraph" w:customStyle="1" w:styleId="8ECA26CEDC4743409F6881D9F76A74C7">
    <w:name w:val="8ECA26CEDC4743409F6881D9F76A74C7"/>
    <w:rsid w:val="009E5392"/>
  </w:style>
  <w:style w:type="paragraph" w:customStyle="1" w:styleId="FB72E0F0A5A145CC97593476FCB9605F">
    <w:name w:val="FB72E0F0A5A145CC97593476FCB9605F"/>
    <w:rsid w:val="009E5392"/>
  </w:style>
  <w:style w:type="paragraph" w:customStyle="1" w:styleId="C38E69B0E74E4E33A17A73975C58008E">
    <w:name w:val="C38E69B0E74E4E33A17A73975C58008E"/>
    <w:rsid w:val="009E5392"/>
  </w:style>
  <w:style w:type="paragraph" w:customStyle="1" w:styleId="129EB3EE5E9A4F6D8739AC3019A63D23">
    <w:name w:val="129EB3EE5E9A4F6D8739AC3019A63D23"/>
    <w:rsid w:val="009E5392"/>
  </w:style>
  <w:style w:type="paragraph" w:customStyle="1" w:styleId="7C647F2826DB4A03AB4483764D681FAF">
    <w:name w:val="7C647F2826DB4A03AB4483764D681FAF"/>
    <w:rsid w:val="009E5392"/>
  </w:style>
  <w:style w:type="paragraph" w:customStyle="1" w:styleId="920C04F5B8CD4C90989271B60716D700">
    <w:name w:val="920C04F5B8CD4C90989271B60716D700"/>
    <w:rsid w:val="009E5392"/>
  </w:style>
  <w:style w:type="paragraph" w:customStyle="1" w:styleId="09F02B9F8EA64752A9957206B849A778">
    <w:name w:val="09F02B9F8EA64752A9957206B849A778"/>
    <w:rsid w:val="009E5392"/>
  </w:style>
  <w:style w:type="paragraph" w:customStyle="1" w:styleId="910D383FBAAE44A285628394CD9C11A8">
    <w:name w:val="910D383FBAAE44A285628394CD9C11A8"/>
    <w:rsid w:val="009E5392"/>
  </w:style>
  <w:style w:type="paragraph" w:customStyle="1" w:styleId="1040F7D6449A4DD5836EBC2FF9686FFF">
    <w:name w:val="1040F7D6449A4DD5836EBC2FF9686FFF"/>
    <w:rsid w:val="009E5392"/>
  </w:style>
  <w:style w:type="paragraph" w:customStyle="1" w:styleId="FEA2444E23964A19A8C23885E87FB45D">
    <w:name w:val="FEA2444E23964A19A8C23885E87FB45D"/>
    <w:rsid w:val="009E5392"/>
  </w:style>
  <w:style w:type="paragraph" w:customStyle="1" w:styleId="B676F9CCB5A54630B04AD12BD094190F">
    <w:name w:val="B676F9CCB5A54630B04AD12BD094190F"/>
    <w:rsid w:val="009E5392"/>
  </w:style>
  <w:style w:type="paragraph" w:customStyle="1" w:styleId="63C37CF34A904C3FB3229380EE840C8B">
    <w:name w:val="63C37CF34A904C3FB3229380EE840C8B"/>
    <w:rsid w:val="009E5392"/>
  </w:style>
  <w:style w:type="paragraph" w:customStyle="1" w:styleId="14F3CA6ABD2A44BCBD1BFFA25B282805">
    <w:name w:val="14F3CA6ABD2A44BCBD1BFFA25B282805"/>
    <w:rsid w:val="009E5392"/>
  </w:style>
  <w:style w:type="paragraph" w:customStyle="1" w:styleId="BBCAC2783A88459CA593F28ADF00EAD1">
    <w:name w:val="BBCAC2783A88459CA593F28ADF00EAD1"/>
    <w:rsid w:val="009E5392"/>
  </w:style>
  <w:style w:type="paragraph" w:customStyle="1" w:styleId="B09C6EC17C984C34BEF8FA90785B681A">
    <w:name w:val="B09C6EC17C984C34BEF8FA90785B681A"/>
    <w:rsid w:val="009E5392"/>
  </w:style>
  <w:style w:type="paragraph" w:customStyle="1" w:styleId="1289DFA857AD434DA8467F7F42B99A33">
    <w:name w:val="1289DFA857AD434DA8467F7F42B99A33"/>
    <w:rsid w:val="009E5392"/>
  </w:style>
  <w:style w:type="paragraph" w:customStyle="1" w:styleId="0749F2B40EBF4078B47F24670CE546CD">
    <w:name w:val="0749F2B40EBF4078B47F24670CE546CD"/>
    <w:rsid w:val="009E5392"/>
  </w:style>
  <w:style w:type="paragraph" w:customStyle="1" w:styleId="C630F1EE010943969B914808D336130F">
    <w:name w:val="C630F1EE010943969B914808D336130F"/>
    <w:rsid w:val="009E5392"/>
  </w:style>
  <w:style w:type="paragraph" w:customStyle="1" w:styleId="B974013A30FD4009A8FBAFA97B36399D">
    <w:name w:val="B974013A30FD4009A8FBAFA97B36399D"/>
    <w:rsid w:val="009E5392"/>
  </w:style>
  <w:style w:type="paragraph" w:customStyle="1" w:styleId="DBCFEFC039314C199B4AB7162E8ACBD1">
    <w:name w:val="DBCFEFC039314C199B4AB7162E8ACBD1"/>
    <w:rsid w:val="00A83F17"/>
    <w:rPr>
      <w:szCs w:val="22"/>
      <w:lang w:bidi="gu-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Subject in-charge: Professor Chitra Sahu,
Veermata Jijabai Technological Institute,
Matunga, Mumbai.</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4.xml><?xml version="1.0" encoding="utf-8"?>
<ds:datastoreItem xmlns:ds="http://schemas.openxmlformats.org/officeDocument/2006/customXml" ds:itemID="{126B1030-3F34-4A0E-AA78-C72928370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Template>
  <TotalTime>345</TotalTime>
  <Pages>43</Pages>
  <Words>6059</Words>
  <Characters>34541</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NVISION</vt:lpstr>
    </vt:vector>
  </TitlesOfParts>
  <Company>Java Mini Project, Semester 3, Year 2018-19</Company>
  <LinksUpToDate>false</LinksUpToDate>
  <CharactersWithSpaces>40519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NVISION</dc:title>
  <dc:subject/>
  <dc:creator>NIDHEE KAMBLE</dc:creator>
  <cp:keywords>NVision</cp:keywords>
  <dc:description/>
  <cp:lastModifiedBy>Nidhee Kamble</cp:lastModifiedBy>
  <cp:revision>14</cp:revision>
  <cp:lastPrinted>2018-11-14T13:34:00Z</cp:lastPrinted>
  <dcterms:created xsi:type="dcterms:W3CDTF">2018-11-10T06:42:00Z</dcterms:created>
  <dcterms:modified xsi:type="dcterms:W3CDTF">2018-11-14T13:37:00Z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